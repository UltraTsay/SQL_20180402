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734" w:rsidRDefault="00D74734" w:rsidP="00D74734">
      <w:pPr>
        <w:pStyle w:val="1"/>
        <w:spacing w:after="400"/>
      </w:pPr>
      <w:r>
        <w:rPr>
          <w:rFonts w:hint="eastAsia"/>
        </w:rPr>
        <w:t>容器生命週期管理</w:t>
      </w:r>
    </w:p>
    <w:p w:rsidR="00D74734" w:rsidRPr="00D74734" w:rsidRDefault="00D74734" w:rsidP="00D74734">
      <w:pPr>
        <w:pStyle w:val="2"/>
        <w:spacing w:before="200" w:after="200"/>
      </w:pPr>
      <w:r w:rsidRPr="00D74734">
        <w:t xml:space="preserve">Docker run </w:t>
      </w:r>
      <w:r w:rsidRPr="00D74734">
        <w:rPr>
          <w:rFonts w:hint="eastAsia"/>
        </w:rPr>
        <w:t>命令</w:t>
      </w:r>
    </w:p>
    <w:p w:rsidR="00D74734" w:rsidRPr="00620953" w:rsidRDefault="00D74734" w:rsidP="00D74734">
      <w:r w:rsidRPr="00620953">
        <w:rPr>
          <w:b/>
          <w:bCs/>
        </w:rPr>
        <w:t xml:space="preserve">docker run </w:t>
      </w:r>
      <w:r w:rsidRPr="00620953">
        <w:rPr>
          <w:rFonts w:hint="eastAsia"/>
          <w:b/>
          <w:bCs/>
        </w:rPr>
        <w:t>：</w:t>
      </w:r>
      <w:r w:rsidRPr="00620953">
        <w:rPr>
          <w:rFonts w:hint="eastAsia"/>
        </w:rPr>
        <w:t>創建一個新的容器並運行一個命令</w:t>
      </w:r>
    </w:p>
    <w:p w:rsidR="00D74734" w:rsidRPr="00620953" w:rsidRDefault="00D74734" w:rsidP="00D74734">
      <w:pPr>
        <w:pStyle w:val="3"/>
        <w:spacing w:before="200" w:after="80"/>
      </w:pPr>
      <w:r w:rsidRPr="00620953">
        <w:rPr>
          <w:rFonts w:hint="eastAsia"/>
        </w:rPr>
        <w:t>語法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t xml:space="preserve">docker run </w:t>
      </w:r>
      <w:r w:rsidRPr="00620953">
        <w:rPr>
          <w:color w:val="666600"/>
        </w:rPr>
        <w:t>[</w:t>
      </w:r>
      <w:r w:rsidRPr="00620953">
        <w:t>OPTIONS</w:t>
      </w:r>
      <w:r w:rsidRPr="00620953">
        <w:rPr>
          <w:color w:val="666600"/>
        </w:rPr>
        <w:t>]</w:t>
      </w:r>
      <w:r w:rsidRPr="00620953">
        <w:t xml:space="preserve"> IMAGE </w:t>
      </w:r>
      <w:r w:rsidRPr="00620953">
        <w:rPr>
          <w:color w:val="666600"/>
        </w:rPr>
        <w:t>[</w:t>
      </w:r>
      <w:r w:rsidRPr="00620953">
        <w:t>COMMAND</w:t>
      </w:r>
      <w:r w:rsidRPr="00620953">
        <w:rPr>
          <w:color w:val="666600"/>
        </w:rPr>
        <w:t>]</w:t>
      </w:r>
      <w:r w:rsidRPr="00620953">
        <w:t xml:space="preserve"> </w:t>
      </w:r>
      <w:r w:rsidRPr="00620953">
        <w:rPr>
          <w:color w:val="666600"/>
        </w:rPr>
        <w:t>[</w:t>
      </w:r>
      <w:r w:rsidRPr="00620953">
        <w:t>ARG</w:t>
      </w:r>
      <w:r w:rsidRPr="00620953">
        <w:rPr>
          <w:color w:val="666600"/>
        </w:rPr>
        <w:t>...]</w:t>
      </w:r>
    </w:p>
    <w:p w:rsidR="00D74734" w:rsidRPr="00620953" w:rsidRDefault="00D74734" w:rsidP="00D74734">
      <w:pPr>
        <w:pStyle w:val="3"/>
        <w:spacing w:before="200" w:after="80"/>
      </w:pPr>
      <w:r w:rsidRPr="00620953">
        <w:t>OPTIONS</w:t>
      </w:r>
      <w:r w:rsidRPr="00620953">
        <w:rPr>
          <w:rFonts w:hint="eastAsia"/>
        </w:rPr>
        <w:t>說明：</w:t>
      </w:r>
    </w:p>
    <w:p w:rsidR="00D74734" w:rsidRPr="00620953" w:rsidRDefault="00D74734" w:rsidP="00D74734">
      <w:r w:rsidRPr="00620953">
        <w:rPr>
          <w:b/>
          <w:bCs/>
        </w:rPr>
        <w:t>-a stdin:</w:t>
      </w:r>
      <w:r w:rsidRPr="00620953">
        <w:t> </w:t>
      </w:r>
      <w:r w:rsidRPr="00620953">
        <w:rPr>
          <w:rFonts w:hint="eastAsia"/>
        </w:rPr>
        <w:t>指定標準輸入輸出內容類別型，可選</w:t>
      </w:r>
      <w:r w:rsidRPr="00620953">
        <w:t xml:space="preserve"> STDIN/STDOUT/STDERR </w:t>
      </w:r>
      <w:r w:rsidRPr="00620953">
        <w:rPr>
          <w:rFonts w:hint="eastAsia"/>
        </w:rPr>
        <w:t>三項；</w:t>
      </w:r>
    </w:p>
    <w:p w:rsidR="00D74734" w:rsidRPr="00620953" w:rsidRDefault="00D74734" w:rsidP="00D74734">
      <w:r w:rsidRPr="00620953">
        <w:rPr>
          <w:b/>
          <w:bCs/>
        </w:rPr>
        <w:t>-d:</w:t>
      </w:r>
      <w:r w:rsidRPr="00620953">
        <w:t> </w:t>
      </w:r>
      <w:r w:rsidRPr="00620953">
        <w:rPr>
          <w:rFonts w:hint="eastAsia"/>
        </w:rPr>
        <w:t>後臺運行容器，並返回容器</w:t>
      </w:r>
      <w:r w:rsidRPr="00620953">
        <w:t>ID</w:t>
      </w:r>
      <w:r w:rsidRPr="00620953">
        <w:rPr>
          <w:rFonts w:hint="eastAsia"/>
        </w:rPr>
        <w:t>；</w:t>
      </w:r>
    </w:p>
    <w:p w:rsidR="00D74734" w:rsidRPr="00620953" w:rsidRDefault="00D74734" w:rsidP="00D74734">
      <w:r w:rsidRPr="00620953">
        <w:rPr>
          <w:b/>
          <w:bCs/>
        </w:rPr>
        <w:t>-i:</w:t>
      </w:r>
      <w:r w:rsidRPr="00620953">
        <w:t> </w:t>
      </w:r>
      <w:r w:rsidRPr="00620953">
        <w:rPr>
          <w:rFonts w:hint="eastAsia"/>
        </w:rPr>
        <w:t>以交互模式運行容器，通常與</w:t>
      </w:r>
      <w:r w:rsidRPr="00620953">
        <w:t xml:space="preserve"> -t </w:t>
      </w:r>
      <w:r w:rsidRPr="00620953">
        <w:rPr>
          <w:rFonts w:hint="eastAsia"/>
        </w:rPr>
        <w:t>同時使用；</w:t>
      </w:r>
    </w:p>
    <w:p w:rsidR="00D74734" w:rsidRPr="00620953" w:rsidRDefault="00D74734" w:rsidP="00D74734">
      <w:r w:rsidRPr="00620953">
        <w:rPr>
          <w:b/>
          <w:bCs/>
        </w:rPr>
        <w:t>-t:</w:t>
      </w:r>
      <w:r w:rsidRPr="00620953">
        <w:t> </w:t>
      </w:r>
      <w:r w:rsidRPr="00620953">
        <w:rPr>
          <w:rFonts w:hint="eastAsia"/>
        </w:rPr>
        <w:t>為容器重新分配一個偽輸入終端，通常與</w:t>
      </w:r>
      <w:r w:rsidRPr="00620953">
        <w:t xml:space="preserve"> -i </w:t>
      </w:r>
      <w:r w:rsidRPr="00620953">
        <w:rPr>
          <w:rFonts w:hint="eastAsia"/>
        </w:rPr>
        <w:t>同時使用；</w:t>
      </w:r>
    </w:p>
    <w:p w:rsidR="00D74734" w:rsidRPr="00620953" w:rsidRDefault="00D74734" w:rsidP="00D74734">
      <w:pPr>
        <w:rPr>
          <w:szCs w:val="16"/>
        </w:rPr>
      </w:pPr>
      <w:r w:rsidRPr="00620953">
        <w:t>--name="nginx-lb":</w:t>
      </w:r>
      <w:r w:rsidRPr="00620953">
        <w:rPr>
          <w:szCs w:val="16"/>
        </w:rPr>
        <w:t> </w:t>
      </w:r>
      <w:r w:rsidRPr="00620953">
        <w:rPr>
          <w:rFonts w:hint="eastAsia"/>
          <w:szCs w:val="16"/>
        </w:rPr>
        <w:t>為容器指定一個名稱；</w:t>
      </w:r>
    </w:p>
    <w:p w:rsidR="00D74734" w:rsidRPr="00620953" w:rsidRDefault="00D74734" w:rsidP="00D74734">
      <w:r w:rsidRPr="00620953">
        <w:rPr>
          <w:b/>
          <w:bCs/>
        </w:rPr>
        <w:t>--dns 8.8.8.8:</w:t>
      </w:r>
      <w:r w:rsidRPr="00620953">
        <w:t> </w:t>
      </w:r>
      <w:r w:rsidRPr="00620953">
        <w:rPr>
          <w:rFonts w:hint="eastAsia"/>
        </w:rPr>
        <w:t>指定容器使用的</w:t>
      </w:r>
      <w:r w:rsidRPr="00620953">
        <w:t>DNS</w:t>
      </w:r>
      <w:r w:rsidRPr="00620953">
        <w:rPr>
          <w:rFonts w:hint="eastAsia"/>
        </w:rPr>
        <w:t>伺服器，默認和宿主一致；</w:t>
      </w:r>
    </w:p>
    <w:p w:rsidR="00D74734" w:rsidRPr="00620953" w:rsidRDefault="00D74734" w:rsidP="00D74734">
      <w:pPr>
        <w:rPr>
          <w:szCs w:val="16"/>
        </w:rPr>
      </w:pPr>
      <w:r w:rsidRPr="00620953">
        <w:t>--dns-search example.com:</w:t>
      </w:r>
      <w:r w:rsidRPr="00620953">
        <w:rPr>
          <w:szCs w:val="16"/>
        </w:rPr>
        <w:t> </w:t>
      </w:r>
      <w:r w:rsidRPr="00620953">
        <w:rPr>
          <w:rFonts w:hint="eastAsia"/>
          <w:szCs w:val="16"/>
        </w:rPr>
        <w:t>指定容器</w:t>
      </w:r>
      <w:r w:rsidRPr="00620953">
        <w:rPr>
          <w:szCs w:val="16"/>
        </w:rPr>
        <w:t>DNS</w:t>
      </w:r>
      <w:r w:rsidRPr="00620953">
        <w:rPr>
          <w:rFonts w:hint="eastAsia"/>
          <w:szCs w:val="16"/>
        </w:rPr>
        <w:t>搜索功能變數名稱，默認和宿主一致；</w:t>
      </w:r>
    </w:p>
    <w:p w:rsidR="00D74734" w:rsidRPr="00620953" w:rsidRDefault="00D74734" w:rsidP="00D74734">
      <w:r w:rsidRPr="00620953">
        <w:rPr>
          <w:b/>
          <w:bCs/>
        </w:rPr>
        <w:t>-h "mars":</w:t>
      </w:r>
      <w:r w:rsidRPr="00620953">
        <w:t> </w:t>
      </w:r>
      <w:r w:rsidRPr="00620953">
        <w:rPr>
          <w:rFonts w:hint="eastAsia"/>
        </w:rPr>
        <w:t>指定容器的</w:t>
      </w:r>
      <w:r w:rsidRPr="00620953">
        <w:t>hostname</w:t>
      </w:r>
      <w:r w:rsidRPr="00620953">
        <w:rPr>
          <w:rFonts w:hint="eastAsia"/>
        </w:rPr>
        <w:t>；</w:t>
      </w:r>
    </w:p>
    <w:p w:rsidR="00D74734" w:rsidRPr="00620953" w:rsidRDefault="00D74734" w:rsidP="00D74734">
      <w:pPr>
        <w:rPr>
          <w:szCs w:val="16"/>
        </w:rPr>
      </w:pPr>
      <w:r w:rsidRPr="00620953">
        <w:t>-e username="ritchie":</w:t>
      </w:r>
      <w:r w:rsidRPr="00620953">
        <w:rPr>
          <w:szCs w:val="16"/>
        </w:rPr>
        <w:t> </w:t>
      </w:r>
      <w:r w:rsidRPr="00620953">
        <w:rPr>
          <w:rFonts w:hint="eastAsia"/>
          <w:szCs w:val="16"/>
        </w:rPr>
        <w:t>設置環境變數；</w:t>
      </w:r>
    </w:p>
    <w:p w:rsidR="00D74734" w:rsidRPr="00620953" w:rsidRDefault="00D74734" w:rsidP="00D74734">
      <w:pPr>
        <w:rPr>
          <w:szCs w:val="16"/>
        </w:rPr>
      </w:pPr>
      <w:r w:rsidRPr="00620953">
        <w:t>--env-file=[]:</w:t>
      </w:r>
      <w:r w:rsidRPr="00620953">
        <w:rPr>
          <w:szCs w:val="16"/>
        </w:rPr>
        <w:t> </w:t>
      </w:r>
      <w:r w:rsidRPr="00620953">
        <w:rPr>
          <w:rFonts w:hint="eastAsia"/>
          <w:szCs w:val="16"/>
        </w:rPr>
        <w:t>從指定檔讀入環境變數；</w:t>
      </w:r>
    </w:p>
    <w:p w:rsidR="00D74734" w:rsidRPr="00620953" w:rsidRDefault="00D74734" w:rsidP="00D74734">
      <w:pPr>
        <w:rPr>
          <w:szCs w:val="16"/>
        </w:rPr>
      </w:pPr>
      <w:r w:rsidRPr="00620953">
        <w:t>--cpuset="0-2" or --cpuset="0,1,2":</w:t>
      </w:r>
      <w:r w:rsidRPr="00620953">
        <w:rPr>
          <w:szCs w:val="16"/>
        </w:rPr>
        <w:t> </w:t>
      </w:r>
      <w:r w:rsidRPr="00620953">
        <w:rPr>
          <w:rFonts w:hint="eastAsia"/>
          <w:szCs w:val="16"/>
        </w:rPr>
        <w:t>綁定容器到指定</w:t>
      </w:r>
      <w:r w:rsidRPr="00620953">
        <w:rPr>
          <w:szCs w:val="16"/>
        </w:rPr>
        <w:t>CPU</w:t>
      </w:r>
      <w:r w:rsidRPr="00620953">
        <w:rPr>
          <w:rFonts w:hint="eastAsia"/>
          <w:szCs w:val="16"/>
        </w:rPr>
        <w:t>運行；</w:t>
      </w:r>
    </w:p>
    <w:p w:rsidR="00D74734" w:rsidRPr="00620953" w:rsidRDefault="00D74734" w:rsidP="00D74734">
      <w:r w:rsidRPr="00620953">
        <w:rPr>
          <w:b/>
          <w:bCs/>
        </w:rPr>
        <w:t>-m :</w:t>
      </w:r>
      <w:r w:rsidRPr="00620953">
        <w:rPr>
          <w:rFonts w:hint="eastAsia"/>
        </w:rPr>
        <w:t>設置容器使用記憶體最大值；</w:t>
      </w:r>
    </w:p>
    <w:p w:rsidR="00D74734" w:rsidRPr="00620953" w:rsidRDefault="00D74734" w:rsidP="00D74734">
      <w:r w:rsidRPr="00620953">
        <w:rPr>
          <w:b/>
          <w:bCs/>
        </w:rPr>
        <w:t>--net="bridge":</w:t>
      </w:r>
      <w:r w:rsidRPr="00620953">
        <w:t> </w:t>
      </w:r>
      <w:r w:rsidRPr="00620953">
        <w:rPr>
          <w:rFonts w:hint="eastAsia"/>
        </w:rPr>
        <w:t>指定容器的網路連接類型，支援</w:t>
      </w:r>
      <w:r w:rsidRPr="00620953">
        <w:t xml:space="preserve"> bridge/host/none/container: </w:t>
      </w:r>
      <w:r w:rsidRPr="00620953">
        <w:rPr>
          <w:rFonts w:hint="eastAsia"/>
        </w:rPr>
        <w:t>四種類型；</w:t>
      </w:r>
    </w:p>
    <w:p w:rsidR="00D74734" w:rsidRPr="00620953" w:rsidRDefault="00D74734" w:rsidP="00D74734">
      <w:r w:rsidRPr="00620953">
        <w:rPr>
          <w:b/>
          <w:bCs/>
        </w:rPr>
        <w:t>--link=[]:</w:t>
      </w:r>
      <w:r w:rsidRPr="00620953">
        <w:t> </w:t>
      </w:r>
      <w:r w:rsidRPr="00620953">
        <w:rPr>
          <w:rFonts w:hint="eastAsia"/>
        </w:rPr>
        <w:t>添加連結到另一個容器；</w:t>
      </w:r>
    </w:p>
    <w:p w:rsidR="00D74734" w:rsidRPr="00620953" w:rsidRDefault="00D74734" w:rsidP="00D74734">
      <w:r w:rsidRPr="00620953">
        <w:rPr>
          <w:b/>
          <w:bCs/>
        </w:rPr>
        <w:t>--expose=[]:</w:t>
      </w:r>
      <w:r w:rsidRPr="00620953">
        <w:t> </w:t>
      </w:r>
      <w:r w:rsidRPr="00620953">
        <w:rPr>
          <w:rFonts w:hint="eastAsia"/>
        </w:rPr>
        <w:t>開放一個埠或一組埠；</w:t>
      </w:r>
    </w:p>
    <w:p w:rsidR="00D74734" w:rsidRPr="00620953" w:rsidRDefault="00D74734" w:rsidP="00D74734">
      <w:pPr>
        <w:pStyle w:val="3"/>
        <w:spacing w:before="200" w:after="80"/>
      </w:pPr>
      <w:r w:rsidRPr="00620953">
        <w:rPr>
          <w:rFonts w:hint="eastAsia"/>
        </w:rPr>
        <w:t>實例</w:t>
      </w:r>
    </w:p>
    <w:p w:rsidR="00D74734" w:rsidRPr="00620953" w:rsidRDefault="00D74734" w:rsidP="00D74734">
      <w:r w:rsidRPr="00620953">
        <w:rPr>
          <w:rFonts w:hint="eastAsia"/>
        </w:rPr>
        <w:t>使用</w:t>
      </w:r>
      <w:r w:rsidRPr="00620953">
        <w:t>docker</w:t>
      </w:r>
      <w:r w:rsidRPr="00620953">
        <w:rPr>
          <w:rFonts w:hint="eastAsia"/>
        </w:rPr>
        <w:t>鏡像</w:t>
      </w:r>
      <w:r w:rsidRPr="00620953">
        <w:t>nginx:latest</w:t>
      </w:r>
      <w:r w:rsidRPr="00620953">
        <w:rPr>
          <w:rFonts w:hint="eastAsia"/>
        </w:rPr>
        <w:t>以後臺模式啟動一個容器</w:t>
      </w:r>
      <w:r w:rsidRPr="00620953">
        <w:t>,</w:t>
      </w:r>
      <w:r w:rsidRPr="00620953">
        <w:rPr>
          <w:rFonts w:hint="eastAsia"/>
        </w:rPr>
        <w:t>並將容器命名為</w:t>
      </w:r>
      <w:r w:rsidRPr="00620953">
        <w:t>mynginx</w:t>
      </w:r>
      <w:r w:rsidRPr="00620953">
        <w:rPr>
          <w:rFonts w:hint="eastAsia"/>
        </w:rPr>
        <w:t>。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t xml:space="preserve">docker run </w:t>
      </w:r>
      <w:r w:rsidRPr="00620953">
        <w:rPr>
          <w:color w:val="666600"/>
        </w:rPr>
        <w:t>--</w:t>
      </w:r>
      <w:r w:rsidRPr="00620953">
        <w:t xml:space="preserve">name mynginx </w:t>
      </w:r>
      <w:r w:rsidRPr="00620953">
        <w:rPr>
          <w:color w:val="666600"/>
        </w:rPr>
        <w:t>-</w:t>
      </w:r>
      <w:r w:rsidRPr="00620953">
        <w:t>d nginx</w:t>
      </w:r>
      <w:r w:rsidRPr="00620953">
        <w:rPr>
          <w:color w:val="666600"/>
        </w:rPr>
        <w:t>:</w:t>
      </w:r>
      <w:r w:rsidRPr="00620953">
        <w:t>latest</w:t>
      </w:r>
    </w:p>
    <w:p w:rsidR="00D74734" w:rsidRPr="00620953" w:rsidRDefault="00D74734" w:rsidP="00D74734">
      <w:r w:rsidRPr="00620953">
        <w:rPr>
          <w:rFonts w:hint="eastAsia"/>
        </w:rPr>
        <w:t>使用鏡像</w:t>
      </w:r>
      <w:r w:rsidRPr="00620953">
        <w:t>nginx:latest</w:t>
      </w:r>
      <w:r w:rsidRPr="00620953">
        <w:rPr>
          <w:rFonts w:hint="eastAsia"/>
        </w:rPr>
        <w:t>以後臺模式啟動一個容器</w:t>
      </w:r>
      <w:r w:rsidRPr="00620953">
        <w:t>,</w:t>
      </w:r>
      <w:r w:rsidRPr="00620953">
        <w:rPr>
          <w:rFonts w:hint="eastAsia"/>
        </w:rPr>
        <w:t>並將容器的</w:t>
      </w:r>
      <w:r w:rsidRPr="00620953">
        <w:t>80</w:t>
      </w:r>
      <w:r w:rsidRPr="00620953">
        <w:rPr>
          <w:rFonts w:hint="eastAsia"/>
        </w:rPr>
        <w:t>埠映射到主機隨機埠。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t xml:space="preserve">docker run </w:t>
      </w:r>
      <w:r w:rsidRPr="00620953">
        <w:rPr>
          <w:color w:val="666600"/>
        </w:rPr>
        <w:t>-</w:t>
      </w:r>
      <w:r w:rsidRPr="00620953">
        <w:t xml:space="preserve">P </w:t>
      </w:r>
      <w:r w:rsidRPr="00620953">
        <w:rPr>
          <w:color w:val="666600"/>
        </w:rPr>
        <w:t>-</w:t>
      </w:r>
      <w:r w:rsidRPr="00620953">
        <w:t>d nginx</w:t>
      </w:r>
      <w:r w:rsidRPr="00620953">
        <w:rPr>
          <w:color w:val="666600"/>
        </w:rPr>
        <w:t>:</w:t>
      </w:r>
      <w:r w:rsidRPr="00620953">
        <w:t>latest</w:t>
      </w:r>
    </w:p>
    <w:p w:rsidR="00D74734" w:rsidRPr="00620953" w:rsidRDefault="00D74734" w:rsidP="00D74734">
      <w:r w:rsidRPr="00620953">
        <w:rPr>
          <w:rFonts w:hint="eastAsia"/>
        </w:rPr>
        <w:t>使用鏡像</w:t>
      </w:r>
      <w:r w:rsidRPr="00620953">
        <w:t>nginx:latest</w:t>
      </w:r>
      <w:r w:rsidRPr="00620953">
        <w:rPr>
          <w:rFonts w:hint="eastAsia"/>
        </w:rPr>
        <w:t>以後臺模式啟動一個容器</w:t>
      </w:r>
      <w:r w:rsidRPr="00620953">
        <w:t>,</w:t>
      </w:r>
      <w:r w:rsidRPr="00620953">
        <w:rPr>
          <w:rFonts w:hint="eastAsia"/>
        </w:rPr>
        <w:t>將容器的</w:t>
      </w:r>
      <w:r w:rsidRPr="00620953">
        <w:t>80</w:t>
      </w:r>
      <w:r w:rsidRPr="00620953">
        <w:rPr>
          <w:rFonts w:hint="eastAsia"/>
        </w:rPr>
        <w:t>埠映射到主機的</w:t>
      </w:r>
      <w:r w:rsidRPr="00620953">
        <w:t>80</w:t>
      </w:r>
      <w:r w:rsidRPr="00620953">
        <w:rPr>
          <w:rFonts w:hint="eastAsia"/>
        </w:rPr>
        <w:t>埠</w:t>
      </w:r>
      <w:r w:rsidRPr="00620953">
        <w:t>,</w:t>
      </w:r>
      <w:r w:rsidRPr="00620953">
        <w:rPr>
          <w:rFonts w:hint="eastAsia"/>
        </w:rPr>
        <w:t>主機的目錄</w:t>
      </w:r>
      <w:r w:rsidRPr="00620953">
        <w:t>/data</w:t>
      </w:r>
      <w:r w:rsidRPr="00620953">
        <w:rPr>
          <w:rFonts w:hint="eastAsia"/>
        </w:rPr>
        <w:t>映射到容器的</w:t>
      </w:r>
      <w:r w:rsidRPr="00620953">
        <w:t>/data</w:t>
      </w:r>
      <w:r w:rsidRPr="00620953">
        <w:rPr>
          <w:rFonts w:hint="eastAsia"/>
        </w:rPr>
        <w:t>。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t xml:space="preserve">docker run </w:t>
      </w:r>
      <w:r w:rsidRPr="00620953">
        <w:rPr>
          <w:color w:val="666600"/>
        </w:rPr>
        <w:t>-</w:t>
      </w:r>
      <w:r w:rsidRPr="00620953">
        <w:t xml:space="preserve">p </w:t>
      </w:r>
      <w:r w:rsidRPr="00620953">
        <w:rPr>
          <w:color w:val="006666"/>
        </w:rPr>
        <w:t>80</w:t>
      </w:r>
      <w:r w:rsidRPr="00620953">
        <w:rPr>
          <w:color w:val="666600"/>
        </w:rPr>
        <w:t>:</w:t>
      </w:r>
      <w:r w:rsidRPr="00620953">
        <w:rPr>
          <w:color w:val="006666"/>
        </w:rPr>
        <w:t>80</w:t>
      </w:r>
      <w:r w:rsidRPr="00620953">
        <w:t xml:space="preserve"> </w:t>
      </w:r>
      <w:r w:rsidRPr="00620953">
        <w:rPr>
          <w:color w:val="666600"/>
        </w:rPr>
        <w:t>-</w:t>
      </w:r>
      <w:r w:rsidRPr="00620953">
        <w:t xml:space="preserve">v </w:t>
      </w:r>
      <w:r w:rsidRPr="00620953">
        <w:rPr>
          <w:color w:val="666600"/>
        </w:rPr>
        <w:t>/</w:t>
      </w:r>
      <w:r w:rsidRPr="00620953">
        <w:t>data</w:t>
      </w:r>
      <w:r w:rsidRPr="00620953">
        <w:rPr>
          <w:color w:val="666600"/>
        </w:rPr>
        <w:t>:/</w:t>
      </w:r>
      <w:r w:rsidRPr="00620953">
        <w:t xml:space="preserve">data </w:t>
      </w:r>
      <w:r w:rsidRPr="00620953">
        <w:rPr>
          <w:color w:val="666600"/>
        </w:rPr>
        <w:t>-</w:t>
      </w:r>
      <w:r w:rsidRPr="00620953">
        <w:t>d nginx</w:t>
      </w:r>
      <w:r w:rsidRPr="00620953">
        <w:rPr>
          <w:color w:val="666600"/>
        </w:rPr>
        <w:t>:</w:t>
      </w:r>
      <w:r w:rsidRPr="00620953">
        <w:t>latest</w:t>
      </w:r>
    </w:p>
    <w:p w:rsidR="00D74734" w:rsidRPr="00620953" w:rsidRDefault="00D74734" w:rsidP="00D74734">
      <w:r w:rsidRPr="00620953">
        <w:rPr>
          <w:rFonts w:hint="eastAsia"/>
        </w:rPr>
        <w:t>使用鏡像</w:t>
      </w:r>
      <w:r w:rsidRPr="00620953">
        <w:t>nginx:latest</w:t>
      </w:r>
      <w:r w:rsidRPr="00620953">
        <w:rPr>
          <w:rFonts w:hint="eastAsia"/>
        </w:rPr>
        <w:t>以交互模式啟動一個容器</w:t>
      </w:r>
      <w:r w:rsidRPr="00620953">
        <w:t>,</w:t>
      </w:r>
      <w:r w:rsidRPr="00620953">
        <w:rPr>
          <w:rFonts w:hint="eastAsia"/>
        </w:rPr>
        <w:t>在容器內執行</w:t>
      </w:r>
      <w:r w:rsidRPr="00620953">
        <w:t>/bin/bash</w:t>
      </w:r>
      <w:r w:rsidRPr="00620953">
        <w:rPr>
          <w:rFonts w:hint="eastAsia"/>
        </w:rPr>
        <w:t>命令。</w:t>
      </w:r>
    </w:p>
    <w:p w:rsidR="00D74734" w:rsidRPr="00620953" w:rsidRDefault="00D74734" w:rsidP="00D74734">
      <w:r w:rsidRPr="00620953">
        <w:t>runoob@runoob</w:t>
      </w:r>
      <w:r w:rsidRPr="00620953">
        <w:rPr>
          <w:color w:val="666600"/>
        </w:rPr>
        <w:t>:~</w:t>
      </w:r>
      <w:r w:rsidRPr="00620953">
        <w:t xml:space="preserve">$ docker run </w:t>
      </w:r>
      <w:r w:rsidRPr="00620953">
        <w:rPr>
          <w:color w:val="666600"/>
        </w:rPr>
        <w:t>-</w:t>
      </w:r>
      <w:r w:rsidRPr="00620953">
        <w:t>it nginx</w:t>
      </w:r>
      <w:r w:rsidRPr="00620953">
        <w:rPr>
          <w:color w:val="666600"/>
        </w:rPr>
        <w:t>:</w:t>
      </w:r>
      <w:r w:rsidRPr="00620953">
        <w:t xml:space="preserve">latest </w:t>
      </w:r>
      <w:r w:rsidRPr="00620953">
        <w:rPr>
          <w:color w:val="666600"/>
        </w:rPr>
        <w:t>/</w:t>
      </w:r>
      <w:r w:rsidRPr="00620953">
        <w:t>bin</w:t>
      </w:r>
      <w:r w:rsidRPr="00620953">
        <w:rPr>
          <w:color w:val="666600"/>
        </w:rPr>
        <w:t>/</w:t>
      </w:r>
      <w:r w:rsidRPr="00620953">
        <w:t>bash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t>root@b8573233d675</w:t>
      </w:r>
      <w:r w:rsidRPr="00620953">
        <w:rPr>
          <w:color w:val="666600"/>
        </w:rPr>
        <w:t>:/#</w:t>
      </w:r>
      <w:r w:rsidRPr="00620953">
        <w:t xml:space="preserve"> </w:t>
      </w:r>
    </w:p>
    <w:p w:rsidR="00D74734" w:rsidRPr="00620953" w:rsidRDefault="00D74734" w:rsidP="00D74734">
      <w:pPr>
        <w:pStyle w:val="2"/>
        <w:spacing w:before="200" w:after="200"/>
      </w:pPr>
      <w:r w:rsidRPr="00620953">
        <w:lastRenderedPageBreak/>
        <w:t xml:space="preserve">Docker start/stop/restart </w:t>
      </w:r>
      <w:r w:rsidRPr="00620953">
        <w:rPr>
          <w:rFonts w:hint="eastAsia"/>
        </w:rPr>
        <w:t>命令</w:t>
      </w:r>
    </w:p>
    <w:p w:rsidR="00D74734" w:rsidRPr="00620953" w:rsidRDefault="00D74734" w:rsidP="00D74734">
      <w:r w:rsidRPr="00620953">
        <w:rPr>
          <w:b/>
          <w:bCs/>
        </w:rPr>
        <w:t>docker start</w:t>
      </w:r>
      <w:r w:rsidRPr="00620953">
        <w:t> :</w:t>
      </w:r>
      <w:r w:rsidRPr="00620953">
        <w:rPr>
          <w:rFonts w:hint="eastAsia"/>
        </w:rPr>
        <w:t>啟動一個或多少已經被停止的容器</w:t>
      </w:r>
    </w:p>
    <w:p w:rsidR="00D74734" w:rsidRPr="00620953" w:rsidRDefault="00D74734" w:rsidP="00D74734">
      <w:r w:rsidRPr="00620953">
        <w:rPr>
          <w:b/>
          <w:bCs/>
        </w:rPr>
        <w:t>docker stop</w:t>
      </w:r>
      <w:r w:rsidRPr="00620953">
        <w:t> :</w:t>
      </w:r>
      <w:r w:rsidRPr="00620953">
        <w:rPr>
          <w:rFonts w:hint="eastAsia"/>
        </w:rPr>
        <w:t>停止一個運行中的容器</w:t>
      </w:r>
    </w:p>
    <w:p w:rsidR="00D74734" w:rsidRPr="00620953" w:rsidRDefault="00D74734" w:rsidP="00D74734">
      <w:pPr>
        <w:rPr>
          <w:szCs w:val="16"/>
        </w:rPr>
      </w:pPr>
      <w:r w:rsidRPr="00620953">
        <w:t>docker restart</w:t>
      </w:r>
      <w:r w:rsidRPr="00620953">
        <w:rPr>
          <w:szCs w:val="16"/>
        </w:rPr>
        <w:t> :</w:t>
      </w:r>
      <w:r w:rsidRPr="00620953">
        <w:rPr>
          <w:rFonts w:hint="eastAsia"/>
          <w:szCs w:val="16"/>
        </w:rPr>
        <w:t>重啟容器</w:t>
      </w:r>
    </w:p>
    <w:p w:rsidR="00D74734" w:rsidRPr="00620953" w:rsidRDefault="00D74734" w:rsidP="00D74734">
      <w:pPr>
        <w:pStyle w:val="3"/>
        <w:spacing w:before="200" w:after="80"/>
      </w:pPr>
      <w:r w:rsidRPr="00620953">
        <w:rPr>
          <w:rFonts w:hint="eastAsia"/>
        </w:rPr>
        <w:t>語法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t xml:space="preserve">docker start </w:t>
      </w:r>
      <w:r w:rsidRPr="00620953">
        <w:rPr>
          <w:color w:val="666600"/>
        </w:rPr>
        <w:t>[</w:t>
      </w:r>
      <w:r w:rsidRPr="00620953">
        <w:t>OPTIONS</w:t>
      </w:r>
      <w:r w:rsidRPr="00620953">
        <w:rPr>
          <w:color w:val="666600"/>
        </w:rPr>
        <w:t>]</w:t>
      </w:r>
      <w:r w:rsidRPr="00620953">
        <w:t xml:space="preserve"> CONTAINER </w:t>
      </w:r>
      <w:r w:rsidRPr="00620953">
        <w:rPr>
          <w:color w:val="666600"/>
        </w:rPr>
        <w:t>[</w:t>
      </w:r>
      <w:r w:rsidRPr="00620953">
        <w:t>CONTAINER</w:t>
      </w:r>
      <w:r w:rsidRPr="00620953">
        <w:rPr>
          <w:color w:val="666600"/>
        </w:rPr>
        <w:t>...]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t xml:space="preserve">docker stop </w:t>
      </w:r>
      <w:r w:rsidRPr="00620953">
        <w:rPr>
          <w:color w:val="666600"/>
        </w:rPr>
        <w:t>[</w:t>
      </w:r>
      <w:r w:rsidRPr="00620953">
        <w:t>OPTIONS</w:t>
      </w:r>
      <w:r w:rsidRPr="00620953">
        <w:rPr>
          <w:color w:val="666600"/>
        </w:rPr>
        <w:t>]</w:t>
      </w:r>
      <w:r w:rsidRPr="00620953">
        <w:t xml:space="preserve"> CONTAINER </w:t>
      </w:r>
      <w:r w:rsidRPr="00620953">
        <w:rPr>
          <w:color w:val="666600"/>
        </w:rPr>
        <w:t>[</w:t>
      </w:r>
      <w:r w:rsidRPr="00620953">
        <w:t>CONTAINER</w:t>
      </w:r>
      <w:r w:rsidRPr="00620953">
        <w:rPr>
          <w:color w:val="666600"/>
        </w:rPr>
        <w:t>...]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t xml:space="preserve">docker restart </w:t>
      </w:r>
      <w:r w:rsidRPr="00620953">
        <w:rPr>
          <w:color w:val="666600"/>
        </w:rPr>
        <w:t>[</w:t>
      </w:r>
      <w:r w:rsidRPr="00620953">
        <w:t>OPTIONS</w:t>
      </w:r>
      <w:r w:rsidRPr="00620953">
        <w:rPr>
          <w:color w:val="666600"/>
        </w:rPr>
        <w:t>]</w:t>
      </w:r>
      <w:r w:rsidRPr="00620953">
        <w:t xml:space="preserve"> CONTAINER </w:t>
      </w:r>
      <w:r w:rsidRPr="00620953">
        <w:rPr>
          <w:color w:val="666600"/>
        </w:rPr>
        <w:t>[</w:t>
      </w:r>
      <w:r w:rsidRPr="00620953">
        <w:t>CONTAINER</w:t>
      </w:r>
      <w:r w:rsidRPr="00620953">
        <w:rPr>
          <w:color w:val="666600"/>
        </w:rPr>
        <w:t>...]</w:t>
      </w:r>
    </w:p>
    <w:p w:rsidR="00D74734" w:rsidRPr="00620953" w:rsidRDefault="00D74734" w:rsidP="00D74734">
      <w:pPr>
        <w:pStyle w:val="3"/>
        <w:spacing w:before="200" w:after="80"/>
      </w:pPr>
      <w:r w:rsidRPr="00620953">
        <w:rPr>
          <w:rFonts w:hint="eastAsia"/>
        </w:rPr>
        <w:t>實例</w:t>
      </w:r>
    </w:p>
    <w:p w:rsidR="00D74734" w:rsidRPr="00620953" w:rsidRDefault="00D74734" w:rsidP="00D74734">
      <w:r w:rsidRPr="00620953">
        <w:rPr>
          <w:rFonts w:hint="eastAsia"/>
        </w:rPr>
        <w:t>啟動已被停止的容器</w:t>
      </w:r>
      <w:r w:rsidRPr="00620953">
        <w:t>myrunoob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t>docker start myrunoob</w:t>
      </w:r>
    </w:p>
    <w:p w:rsidR="00D74734" w:rsidRPr="00620953" w:rsidRDefault="00D74734" w:rsidP="00D74734">
      <w:r w:rsidRPr="00620953">
        <w:rPr>
          <w:rFonts w:hint="eastAsia"/>
        </w:rPr>
        <w:t>停止運行中的容器</w:t>
      </w:r>
      <w:r w:rsidRPr="00620953">
        <w:t>myrunoob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t>docker stop myrunoob</w:t>
      </w:r>
    </w:p>
    <w:p w:rsidR="00D74734" w:rsidRPr="00620953" w:rsidRDefault="00D74734" w:rsidP="00D74734">
      <w:r w:rsidRPr="00620953">
        <w:rPr>
          <w:rFonts w:hint="eastAsia"/>
        </w:rPr>
        <w:t>重啟容器</w:t>
      </w:r>
      <w:r w:rsidRPr="00620953">
        <w:t>myrunoob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t>docker restart myrunoob</w:t>
      </w:r>
    </w:p>
    <w:p w:rsidR="00D74734" w:rsidRPr="00620953" w:rsidRDefault="00D74734" w:rsidP="00D74734">
      <w:pPr>
        <w:pStyle w:val="2"/>
        <w:spacing w:before="200" w:after="200"/>
      </w:pPr>
      <w:r w:rsidRPr="00620953">
        <w:t xml:space="preserve">Docker kill </w:t>
      </w:r>
      <w:r w:rsidRPr="00620953">
        <w:rPr>
          <w:rFonts w:hint="eastAsia"/>
        </w:rPr>
        <w:t>命令</w:t>
      </w:r>
    </w:p>
    <w:p w:rsidR="00D74734" w:rsidRPr="00620953" w:rsidRDefault="00D74734" w:rsidP="00D74734">
      <w:r w:rsidRPr="00620953">
        <w:rPr>
          <w:b/>
          <w:bCs/>
        </w:rPr>
        <w:t>docker kill</w:t>
      </w:r>
      <w:r w:rsidRPr="00620953">
        <w:t> :</w:t>
      </w:r>
      <w:r w:rsidRPr="00620953">
        <w:rPr>
          <w:rFonts w:hint="eastAsia"/>
        </w:rPr>
        <w:t>殺掉一個運行中的容器。</w:t>
      </w:r>
    </w:p>
    <w:p w:rsidR="00D74734" w:rsidRPr="00620953" w:rsidRDefault="00D74734" w:rsidP="00D74734">
      <w:pPr>
        <w:pStyle w:val="3"/>
        <w:spacing w:before="200" w:after="80"/>
      </w:pPr>
      <w:r w:rsidRPr="00620953">
        <w:rPr>
          <w:rFonts w:hint="eastAsia"/>
        </w:rPr>
        <w:t>語法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t xml:space="preserve">docker kill </w:t>
      </w:r>
      <w:r w:rsidRPr="00620953">
        <w:rPr>
          <w:color w:val="666600"/>
        </w:rPr>
        <w:t>[</w:t>
      </w:r>
      <w:r w:rsidRPr="00620953">
        <w:t>OPTIONS</w:t>
      </w:r>
      <w:r w:rsidRPr="00620953">
        <w:rPr>
          <w:color w:val="666600"/>
        </w:rPr>
        <w:t>]</w:t>
      </w:r>
      <w:r w:rsidRPr="00620953">
        <w:t xml:space="preserve"> CONTAINER </w:t>
      </w:r>
      <w:r w:rsidRPr="00620953">
        <w:rPr>
          <w:color w:val="666600"/>
        </w:rPr>
        <w:t>[</w:t>
      </w:r>
      <w:r w:rsidRPr="00620953">
        <w:t>CONTAINER</w:t>
      </w:r>
      <w:r w:rsidRPr="00620953">
        <w:rPr>
          <w:color w:val="666600"/>
        </w:rPr>
        <w:t>...]</w:t>
      </w:r>
    </w:p>
    <w:p w:rsidR="00D74734" w:rsidRPr="00620953" w:rsidRDefault="00D74734" w:rsidP="00D74734">
      <w:pPr>
        <w:pStyle w:val="3"/>
        <w:spacing w:before="200" w:after="80"/>
      </w:pPr>
      <w:r w:rsidRPr="00620953">
        <w:t>OPTIONS</w:t>
      </w:r>
      <w:r w:rsidRPr="00620953">
        <w:rPr>
          <w:rFonts w:hint="eastAsia"/>
        </w:rPr>
        <w:t>說明：</w:t>
      </w:r>
    </w:p>
    <w:p w:rsidR="00D74734" w:rsidRPr="00620953" w:rsidRDefault="00D74734" w:rsidP="00D74734">
      <w:r w:rsidRPr="00620953">
        <w:rPr>
          <w:b/>
          <w:bCs/>
        </w:rPr>
        <w:t>-s :</w:t>
      </w:r>
      <w:r w:rsidRPr="00620953">
        <w:rPr>
          <w:rFonts w:hint="eastAsia"/>
        </w:rPr>
        <w:t>向容器發送一個信號</w:t>
      </w:r>
    </w:p>
    <w:p w:rsidR="00D74734" w:rsidRPr="00620953" w:rsidRDefault="00D74734" w:rsidP="00D74734">
      <w:pPr>
        <w:pStyle w:val="3"/>
        <w:spacing w:before="200" w:after="80"/>
      </w:pPr>
      <w:r w:rsidRPr="00620953">
        <w:rPr>
          <w:rFonts w:hint="eastAsia"/>
        </w:rPr>
        <w:t>實例</w:t>
      </w:r>
    </w:p>
    <w:p w:rsidR="00D74734" w:rsidRPr="00620953" w:rsidRDefault="00D74734" w:rsidP="00D74734">
      <w:r w:rsidRPr="00620953">
        <w:rPr>
          <w:rFonts w:hint="eastAsia"/>
        </w:rPr>
        <w:t>殺掉運行中的容器</w:t>
      </w:r>
      <w:r w:rsidRPr="00620953">
        <w:t>mynginx</w:t>
      </w:r>
    </w:p>
    <w:p w:rsidR="00D74734" w:rsidRPr="00620953" w:rsidRDefault="00D74734" w:rsidP="00D74734">
      <w:r w:rsidRPr="00620953">
        <w:t>runoob@runoob</w:t>
      </w:r>
      <w:r w:rsidRPr="00620953">
        <w:rPr>
          <w:color w:val="666600"/>
        </w:rPr>
        <w:t>:~</w:t>
      </w:r>
      <w:r w:rsidRPr="00620953">
        <w:t xml:space="preserve">$ docker kill </w:t>
      </w:r>
      <w:r w:rsidRPr="00620953">
        <w:rPr>
          <w:color w:val="666600"/>
        </w:rPr>
        <w:t>-</w:t>
      </w:r>
      <w:r w:rsidRPr="00620953">
        <w:t>s KILL mynginx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t>mynginx</w:t>
      </w:r>
    </w:p>
    <w:p w:rsidR="00D74734" w:rsidRPr="00620953" w:rsidRDefault="00D74734" w:rsidP="00D74734">
      <w:pPr>
        <w:pStyle w:val="2"/>
        <w:spacing w:before="200" w:after="200"/>
      </w:pPr>
      <w:r>
        <w:rPr>
          <w:rFonts w:hint="eastAsia"/>
        </w:rPr>
        <w:t>Docker</w:t>
      </w:r>
      <w:r w:rsidRPr="00620953">
        <w:t xml:space="preserve"> rm </w:t>
      </w:r>
      <w:r w:rsidRPr="00620953">
        <w:rPr>
          <w:rFonts w:hint="eastAsia"/>
        </w:rPr>
        <w:t>命令</w:t>
      </w:r>
    </w:p>
    <w:p w:rsidR="00D74734" w:rsidRPr="00620953" w:rsidRDefault="00D74734" w:rsidP="00D74734">
      <w:pPr>
        <w:rPr>
          <w:szCs w:val="16"/>
        </w:rPr>
      </w:pPr>
      <w:r w:rsidRPr="00620953">
        <w:t xml:space="preserve">docker rm </w:t>
      </w:r>
      <w:r w:rsidRPr="00620953">
        <w:rPr>
          <w:rFonts w:hint="eastAsia"/>
        </w:rPr>
        <w:t>：</w:t>
      </w:r>
      <w:r w:rsidRPr="00620953">
        <w:rPr>
          <w:rFonts w:hint="eastAsia"/>
          <w:szCs w:val="16"/>
        </w:rPr>
        <w:t>刪除一個或多少容器</w:t>
      </w:r>
    </w:p>
    <w:p w:rsidR="00D74734" w:rsidRPr="00620953" w:rsidRDefault="00D74734" w:rsidP="00D74734">
      <w:pPr>
        <w:pStyle w:val="3"/>
        <w:spacing w:before="200" w:after="80"/>
      </w:pPr>
      <w:r w:rsidRPr="00620953">
        <w:rPr>
          <w:rFonts w:hint="eastAsia"/>
        </w:rPr>
        <w:t>語法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t xml:space="preserve">docker rm </w:t>
      </w:r>
      <w:r w:rsidRPr="00620953">
        <w:rPr>
          <w:color w:val="666600"/>
        </w:rPr>
        <w:t>[</w:t>
      </w:r>
      <w:r w:rsidRPr="00620953">
        <w:t>OPTIONS</w:t>
      </w:r>
      <w:r w:rsidRPr="00620953">
        <w:rPr>
          <w:color w:val="666600"/>
        </w:rPr>
        <w:t>]</w:t>
      </w:r>
      <w:r w:rsidRPr="00620953">
        <w:t xml:space="preserve"> CONTAINER </w:t>
      </w:r>
      <w:r w:rsidRPr="00620953">
        <w:rPr>
          <w:color w:val="666600"/>
        </w:rPr>
        <w:t>[</w:t>
      </w:r>
      <w:r w:rsidRPr="00620953">
        <w:t>CONTAINER</w:t>
      </w:r>
      <w:r w:rsidRPr="00620953">
        <w:rPr>
          <w:color w:val="666600"/>
        </w:rPr>
        <w:t>...]</w:t>
      </w:r>
    </w:p>
    <w:p w:rsidR="00D74734" w:rsidRPr="00620953" w:rsidRDefault="00D74734" w:rsidP="00D74734">
      <w:pPr>
        <w:pStyle w:val="3"/>
        <w:spacing w:before="200" w:after="80"/>
      </w:pPr>
      <w:r w:rsidRPr="00620953">
        <w:t>OPTIONS</w:t>
      </w:r>
      <w:r w:rsidRPr="00620953">
        <w:rPr>
          <w:rFonts w:hint="eastAsia"/>
        </w:rPr>
        <w:t>說明：</w:t>
      </w:r>
    </w:p>
    <w:p w:rsidR="00D74734" w:rsidRPr="00620953" w:rsidRDefault="00D74734" w:rsidP="00D74734">
      <w:r w:rsidRPr="00620953">
        <w:rPr>
          <w:b/>
          <w:bCs/>
        </w:rPr>
        <w:t>-f :</w:t>
      </w:r>
      <w:r w:rsidRPr="00620953">
        <w:rPr>
          <w:rFonts w:hint="eastAsia"/>
        </w:rPr>
        <w:t>通過</w:t>
      </w:r>
      <w:r w:rsidRPr="00620953">
        <w:t>SIGKILL</w:t>
      </w:r>
      <w:r w:rsidRPr="00620953">
        <w:rPr>
          <w:rFonts w:hint="eastAsia"/>
        </w:rPr>
        <w:t>信號強制刪除一個運行中的容器</w:t>
      </w:r>
    </w:p>
    <w:p w:rsidR="00D74734" w:rsidRPr="00620953" w:rsidRDefault="00D74734" w:rsidP="00D74734">
      <w:r w:rsidRPr="00620953">
        <w:rPr>
          <w:b/>
          <w:bCs/>
        </w:rPr>
        <w:t>-l :</w:t>
      </w:r>
      <w:r w:rsidRPr="00620953">
        <w:rPr>
          <w:rFonts w:hint="eastAsia"/>
        </w:rPr>
        <w:t>移除容器間的網路連接，而非容器本身</w:t>
      </w:r>
    </w:p>
    <w:p w:rsidR="00D74734" w:rsidRPr="00620953" w:rsidRDefault="00D74734" w:rsidP="00D74734">
      <w:r w:rsidRPr="00620953">
        <w:rPr>
          <w:b/>
          <w:bCs/>
        </w:rPr>
        <w:lastRenderedPageBreak/>
        <w:t>-v :</w:t>
      </w:r>
      <w:r w:rsidRPr="00620953">
        <w:t xml:space="preserve">-v </w:t>
      </w:r>
      <w:r w:rsidRPr="00620953">
        <w:rPr>
          <w:rFonts w:hint="eastAsia"/>
        </w:rPr>
        <w:t>刪除與容器關聯的卷</w:t>
      </w:r>
    </w:p>
    <w:p w:rsidR="00D74734" w:rsidRPr="00620953" w:rsidRDefault="00D74734" w:rsidP="00D74734">
      <w:pPr>
        <w:pStyle w:val="3"/>
        <w:spacing w:before="200" w:after="80"/>
      </w:pPr>
      <w:r w:rsidRPr="00620953">
        <w:rPr>
          <w:rFonts w:hint="eastAsia"/>
        </w:rPr>
        <w:t>實例</w:t>
      </w:r>
    </w:p>
    <w:p w:rsidR="00D74734" w:rsidRPr="00620953" w:rsidRDefault="00D74734" w:rsidP="00D74734">
      <w:r w:rsidRPr="00620953">
        <w:rPr>
          <w:rFonts w:hint="eastAsia"/>
        </w:rPr>
        <w:t>強制刪除容器</w:t>
      </w:r>
      <w:r w:rsidRPr="00620953">
        <w:t>db01</w:t>
      </w:r>
      <w:r w:rsidRPr="00620953">
        <w:rPr>
          <w:rFonts w:hint="eastAsia"/>
        </w:rPr>
        <w:t>、</w:t>
      </w:r>
      <w:r w:rsidRPr="00620953">
        <w:t>db02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t xml:space="preserve">docker rm </w:t>
      </w:r>
      <w:r w:rsidRPr="00620953">
        <w:rPr>
          <w:color w:val="666600"/>
        </w:rPr>
        <w:t>-</w:t>
      </w:r>
      <w:r w:rsidRPr="00620953">
        <w:t>f db01</w:t>
      </w:r>
      <w:r w:rsidRPr="00620953">
        <w:rPr>
          <w:rFonts w:hint="eastAsia"/>
          <w:color w:val="666600"/>
        </w:rPr>
        <w:t>、</w:t>
      </w:r>
      <w:r w:rsidRPr="00620953">
        <w:t>db02</w:t>
      </w:r>
    </w:p>
    <w:p w:rsidR="00D74734" w:rsidRPr="00620953" w:rsidRDefault="00D74734" w:rsidP="00D74734">
      <w:r w:rsidRPr="00620953">
        <w:rPr>
          <w:rFonts w:hint="eastAsia"/>
        </w:rPr>
        <w:t>移除容器</w:t>
      </w:r>
      <w:r w:rsidRPr="00620953">
        <w:t>nginx01</w:t>
      </w:r>
      <w:r w:rsidRPr="00620953">
        <w:rPr>
          <w:rFonts w:hint="eastAsia"/>
        </w:rPr>
        <w:t>對容器</w:t>
      </w:r>
      <w:r w:rsidRPr="00620953">
        <w:t>db01</w:t>
      </w:r>
      <w:r w:rsidRPr="00620953">
        <w:rPr>
          <w:rFonts w:hint="eastAsia"/>
        </w:rPr>
        <w:t>的連接，連接名</w:t>
      </w:r>
      <w:r w:rsidRPr="00620953">
        <w:t>db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t xml:space="preserve">docker rm </w:t>
      </w:r>
      <w:r w:rsidRPr="00620953">
        <w:rPr>
          <w:color w:val="666600"/>
        </w:rPr>
        <w:t>-</w:t>
      </w:r>
      <w:r w:rsidRPr="00620953">
        <w:t>l db</w:t>
      </w:r>
      <w:r w:rsidRPr="00620953">
        <w:t xml:space="preserve"> </w:t>
      </w:r>
    </w:p>
    <w:p w:rsidR="00D74734" w:rsidRPr="00620953" w:rsidRDefault="00D74734" w:rsidP="00D74734">
      <w:r w:rsidRPr="00620953">
        <w:rPr>
          <w:rFonts w:hint="eastAsia"/>
        </w:rPr>
        <w:t>刪除容器</w:t>
      </w:r>
      <w:r w:rsidRPr="00620953">
        <w:t>nginx01,</w:t>
      </w:r>
      <w:r w:rsidRPr="00620953">
        <w:rPr>
          <w:rFonts w:hint="eastAsia"/>
        </w:rPr>
        <w:t>並刪除容器掛載的資料卷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t xml:space="preserve">docker rm </w:t>
      </w:r>
      <w:r w:rsidRPr="00620953">
        <w:rPr>
          <w:color w:val="666600"/>
        </w:rPr>
        <w:t>-</w:t>
      </w:r>
      <w:r w:rsidRPr="00620953">
        <w:t>v nginx01</w:t>
      </w:r>
    </w:p>
    <w:p w:rsidR="00D74734" w:rsidRPr="00620953" w:rsidRDefault="00D74734" w:rsidP="00D74734">
      <w:pPr>
        <w:pStyle w:val="2"/>
        <w:spacing w:before="200" w:after="200"/>
      </w:pPr>
      <w:r>
        <w:rPr>
          <w:rFonts w:hint="eastAsia"/>
        </w:rPr>
        <w:t>Docker</w:t>
      </w:r>
      <w:r w:rsidRPr="00620953">
        <w:t xml:space="preserve"> pause/unpause </w:t>
      </w:r>
      <w:r w:rsidRPr="00620953">
        <w:rPr>
          <w:rFonts w:hint="eastAsia"/>
        </w:rPr>
        <w:t>命令</w:t>
      </w:r>
    </w:p>
    <w:p w:rsidR="00D74734" w:rsidRPr="00620953" w:rsidRDefault="00D74734" w:rsidP="00D74734">
      <w:r w:rsidRPr="00620953">
        <w:rPr>
          <w:b/>
          <w:bCs/>
        </w:rPr>
        <w:t>docker pause</w:t>
      </w:r>
      <w:r w:rsidRPr="00620953">
        <w:t> :</w:t>
      </w:r>
      <w:r w:rsidRPr="00620953">
        <w:rPr>
          <w:rFonts w:hint="eastAsia"/>
        </w:rPr>
        <w:t>暫停容器中所有的進程。</w:t>
      </w:r>
    </w:p>
    <w:p w:rsidR="00D74734" w:rsidRPr="00620953" w:rsidRDefault="00D74734" w:rsidP="00D74734">
      <w:pPr>
        <w:rPr>
          <w:szCs w:val="16"/>
        </w:rPr>
      </w:pPr>
      <w:r w:rsidRPr="00620953">
        <w:t>docker unpause</w:t>
      </w:r>
      <w:r w:rsidRPr="00620953">
        <w:rPr>
          <w:szCs w:val="16"/>
        </w:rPr>
        <w:t> :</w:t>
      </w:r>
      <w:r w:rsidRPr="00620953">
        <w:rPr>
          <w:rFonts w:hint="eastAsia"/>
          <w:szCs w:val="16"/>
        </w:rPr>
        <w:t>恢復容器中所有的進程。</w:t>
      </w:r>
    </w:p>
    <w:p w:rsidR="00D74734" w:rsidRPr="00620953" w:rsidRDefault="00D74734" w:rsidP="00D74734">
      <w:pPr>
        <w:pStyle w:val="3"/>
        <w:spacing w:before="200" w:after="80"/>
      </w:pPr>
      <w:r w:rsidRPr="00620953">
        <w:rPr>
          <w:rFonts w:hint="eastAsia"/>
        </w:rPr>
        <w:t>語法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t xml:space="preserve">docker pause </w:t>
      </w:r>
      <w:r w:rsidRPr="00620953">
        <w:rPr>
          <w:color w:val="666600"/>
        </w:rPr>
        <w:t>[</w:t>
      </w:r>
      <w:r w:rsidRPr="00620953">
        <w:t>OPTIONS</w:t>
      </w:r>
      <w:r w:rsidRPr="00620953">
        <w:rPr>
          <w:color w:val="666600"/>
        </w:rPr>
        <w:t>]</w:t>
      </w:r>
      <w:r w:rsidRPr="00620953">
        <w:t xml:space="preserve"> CONTAINER </w:t>
      </w:r>
      <w:r w:rsidRPr="00620953">
        <w:rPr>
          <w:color w:val="666600"/>
        </w:rPr>
        <w:t>[</w:t>
      </w:r>
      <w:r w:rsidRPr="00620953">
        <w:t>CONTAINER</w:t>
      </w:r>
      <w:r w:rsidRPr="00620953">
        <w:rPr>
          <w:color w:val="666600"/>
        </w:rPr>
        <w:t>...]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t xml:space="preserve">docker unpause </w:t>
      </w:r>
      <w:r w:rsidRPr="00620953">
        <w:rPr>
          <w:color w:val="666600"/>
        </w:rPr>
        <w:t>[</w:t>
      </w:r>
      <w:r w:rsidRPr="00620953">
        <w:t>OPTIONS</w:t>
      </w:r>
      <w:r w:rsidRPr="00620953">
        <w:rPr>
          <w:color w:val="666600"/>
        </w:rPr>
        <w:t>]</w:t>
      </w:r>
      <w:r w:rsidRPr="00620953">
        <w:t xml:space="preserve"> CONTAINER </w:t>
      </w:r>
      <w:r w:rsidRPr="00620953">
        <w:rPr>
          <w:color w:val="666600"/>
        </w:rPr>
        <w:t>[</w:t>
      </w:r>
      <w:r w:rsidRPr="00620953">
        <w:t>CONTAINER</w:t>
      </w:r>
      <w:r w:rsidRPr="00620953">
        <w:rPr>
          <w:color w:val="666600"/>
        </w:rPr>
        <w:t>...]</w:t>
      </w:r>
    </w:p>
    <w:p w:rsidR="00D74734" w:rsidRPr="00620953" w:rsidRDefault="00D74734" w:rsidP="00D74734">
      <w:pPr>
        <w:pStyle w:val="3"/>
        <w:spacing w:before="200" w:after="80"/>
      </w:pPr>
      <w:r w:rsidRPr="00620953">
        <w:rPr>
          <w:rFonts w:hint="eastAsia"/>
        </w:rPr>
        <w:t>實例</w:t>
      </w:r>
    </w:p>
    <w:p w:rsidR="00D74734" w:rsidRPr="00620953" w:rsidRDefault="00D74734" w:rsidP="00D74734">
      <w:r w:rsidRPr="00620953">
        <w:rPr>
          <w:rFonts w:hint="eastAsia"/>
        </w:rPr>
        <w:t>暫停資料庫容器</w:t>
      </w:r>
      <w:r w:rsidRPr="00620953">
        <w:t>db01</w:t>
      </w:r>
      <w:r w:rsidRPr="00620953">
        <w:rPr>
          <w:rFonts w:hint="eastAsia"/>
        </w:rPr>
        <w:t>提供服務。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t>docker pause db01</w:t>
      </w:r>
    </w:p>
    <w:p w:rsidR="00D74734" w:rsidRPr="00620953" w:rsidRDefault="00D74734" w:rsidP="00D74734">
      <w:r w:rsidRPr="00620953">
        <w:rPr>
          <w:rFonts w:hint="eastAsia"/>
        </w:rPr>
        <w:t>恢復資料庫容器</w:t>
      </w:r>
      <w:r w:rsidRPr="00620953">
        <w:t>db01</w:t>
      </w:r>
      <w:r w:rsidRPr="00620953">
        <w:rPr>
          <w:rFonts w:hint="eastAsia"/>
        </w:rPr>
        <w:t>提供服務。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t>docker unpause db01</w:t>
      </w:r>
    </w:p>
    <w:p w:rsidR="00D74734" w:rsidRPr="00620953" w:rsidRDefault="00D74734" w:rsidP="00D74734">
      <w:pPr>
        <w:pStyle w:val="2"/>
        <w:spacing w:before="200" w:after="200"/>
      </w:pPr>
      <w:r>
        <w:rPr>
          <w:rFonts w:hint="eastAsia"/>
        </w:rPr>
        <w:t>Docker</w:t>
      </w:r>
      <w:r w:rsidRPr="00620953">
        <w:t xml:space="preserve"> create </w:t>
      </w:r>
      <w:r w:rsidRPr="00620953">
        <w:rPr>
          <w:rFonts w:hint="eastAsia"/>
        </w:rPr>
        <w:t>命令</w:t>
      </w:r>
    </w:p>
    <w:p w:rsidR="00D74734" w:rsidRPr="00620953" w:rsidRDefault="00D74734" w:rsidP="00D74734">
      <w:pPr>
        <w:rPr>
          <w:szCs w:val="16"/>
        </w:rPr>
      </w:pPr>
      <w:r w:rsidRPr="00620953">
        <w:t xml:space="preserve">docker create </w:t>
      </w:r>
      <w:r w:rsidRPr="00620953">
        <w:rPr>
          <w:rFonts w:hint="eastAsia"/>
        </w:rPr>
        <w:t>：</w:t>
      </w:r>
      <w:r w:rsidRPr="00620953">
        <w:rPr>
          <w:rFonts w:hint="eastAsia"/>
          <w:szCs w:val="16"/>
        </w:rPr>
        <w:t>創建一個新的容器但不啟動它</w:t>
      </w:r>
    </w:p>
    <w:p w:rsidR="00D74734" w:rsidRPr="00620953" w:rsidRDefault="00D74734" w:rsidP="00D74734">
      <w:r w:rsidRPr="00620953">
        <w:rPr>
          <w:rFonts w:hint="eastAsia"/>
        </w:rPr>
        <w:t>用法同</w:t>
      </w:r>
      <w:r w:rsidRPr="00620953">
        <w:t> </w:t>
      </w:r>
      <w:hyperlink r:id="rId7" w:history="1">
        <w:r w:rsidRPr="00620953">
          <w:rPr>
            <w:color w:val="64854C"/>
            <w:u w:val="single"/>
          </w:rPr>
          <w:t>docker run</w:t>
        </w:r>
      </w:hyperlink>
    </w:p>
    <w:p w:rsidR="00D74734" w:rsidRPr="00620953" w:rsidRDefault="00D74734" w:rsidP="00D74734">
      <w:pPr>
        <w:pStyle w:val="3"/>
        <w:spacing w:before="200" w:after="80"/>
      </w:pPr>
      <w:r w:rsidRPr="00620953">
        <w:rPr>
          <w:rFonts w:hint="eastAsia"/>
        </w:rPr>
        <w:t>語法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t xml:space="preserve">docker create </w:t>
      </w:r>
      <w:r w:rsidRPr="00620953">
        <w:rPr>
          <w:color w:val="666600"/>
        </w:rPr>
        <w:t>[</w:t>
      </w:r>
      <w:r w:rsidRPr="00620953">
        <w:t>OPTIONS</w:t>
      </w:r>
      <w:r w:rsidRPr="00620953">
        <w:rPr>
          <w:color w:val="666600"/>
        </w:rPr>
        <w:t>]</w:t>
      </w:r>
      <w:r w:rsidRPr="00620953">
        <w:t xml:space="preserve"> IMAGE </w:t>
      </w:r>
      <w:r w:rsidRPr="00620953">
        <w:rPr>
          <w:color w:val="666600"/>
        </w:rPr>
        <w:t>[</w:t>
      </w:r>
      <w:r w:rsidRPr="00620953">
        <w:t>COMMAND</w:t>
      </w:r>
      <w:r w:rsidRPr="00620953">
        <w:rPr>
          <w:color w:val="666600"/>
        </w:rPr>
        <w:t>]</w:t>
      </w:r>
      <w:r w:rsidRPr="00620953">
        <w:t xml:space="preserve"> </w:t>
      </w:r>
      <w:r w:rsidRPr="00620953">
        <w:rPr>
          <w:color w:val="666600"/>
        </w:rPr>
        <w:t>[</w:t>
      </w:r>
      <w:r w:rsidRPr="00620953">
        <w:t>ARG</w:t>
      </w:r>
      <w:r w:rsidRPr="00620953">
        <w:rPr>
          <w:color w:val="666600"/>
        </w:rPr>
        <w:t>...]</w:t>
      </w:r>
    </w:p>
    <w:p w:rsidR="00D74734" w:rsidRPr="00620953" w:rsidRDefault="00D74734" w:rsidP="00D74734">
      <w:r w:rsidRPr="00620953">
        <w:rPr>
          <w:rFonts w:hint="eastAsia"/>
        </w:rPr>
        <w:t>語法同</w:t>
      </w:r>
      <w:r w:rsidRPr="00620953">
        <w:t> </w:t>
      </w:r>
      <w:hyperlink r:id="rId8" w:history="1">
        <w:r w:rsidRPr="00620953">
          <w:rPr>
            <w:color w:val="64854C"/>
            <w:u w:val="single"/>
          </w:rPr>
          <w:t>docker run</w:t>
        </w:r>
      </w:hyperlink>
    </w:p>
    <w:p w:rsidR="00D74734" w:rsidRPr="00620953" w:rsidRDefault="00D74734" w:rsidP="00D74734">
      <w:pPr>
        <w:pStyle w:val="3"/>
        <w:spacing w:before="200" w:after="80"/>
      </w:pPr>
      <w:r w:rsidRPr="00620953">
        <w:rPr>
          <w:rFonts w:hint="eastAsia"/>
        </w:rPr>
        <w:t>實例</w:t>
      </w:r>
    </w:p>
    <w:p w:rsidR="00D74734" w:rsidRPr="00620953" w:rsidRDefault="00D74734" w:rsidP="00D74734">
      <w:r w:rsidRPr="00620953">
        <w:rPr>
          <w:rFonts w:hint="eastAsia"/>
        </w:rPr>
        <w:t>使用</w:t>
      </w:r>
      <w:r w:rsidRPr="00620953">
        <w:t>docker</w:t>
      </w:r>
      <w:r w:rsidRPr="00620953">
        <w:rPr>
          <w:rFonts w:hint="eastAsia"/>
        </w:rPr>
        <w:t>鏡像</w:t>
      </w:r>
      <w:r w:rsidRPr="00620953">
        <w:t>nginx:latest</w:t>
      </w:r>
      <w:r w:rsidRPr="00620953">
        <w:rPr>
          <w:rFonts w:hint="eastAsia"/>
        </w:rPr>
        <w:t>創建一個容器</w:t>
      </w:r>
      <w:r w:rsidRPr="00620953">
        <w:t>,</w:t>
      </w:r>
      <w:r w:rsidRPr="00620953">
        <w:rPr>
          <w:rFonts w:hint="eastAsia"/>
        </w:rPr>
        <w:t>並將容器命名為</w:t>
      </w:r>
      <w:r w:rsidRPr="00620953">
        <w:t>myrunoob</w:t>
      </w:r>
    </w:p>
    <w:p w:rsidR="00D74734" w:rsidRPr="00620953" w:rsidRDefault="00D74734" w:rsidP="00D74734">
      <w:r w:rsidRPr="00620953">
        <w:t>runoob@runoob</w:t>
      </w:r>
      <w:r w:rsidRPr="00620953">
        <w:rPr>
          <w:color w:val="666600"/>
        </w:rPr>
        <w:t>:~</w:t>
      </w:r>
      <w:r w:rsidRPr="00620953">
        <w:t xml:space="preserve">$ docker create  </w:t>
      </w:r>
      <w:r w:rsidRPr="00620953">
        <w:rPr>
          <w:color w:val="666600"/>
        </w:rPr>
        <w:t>--</w:t>
      </w:r>
      <w:r w:rsidRPr="00620953">
        <w:t>name myrunoob  nginx</w:t>
      </w:r>
      <w:r w:rsidRPr="00620953">
        <w:rPr>
          <w:color w:val="666600"/>
        </w:rPr>
        <w:t>:</w:t>
      </w:r>
      <w:r w:rsidRPr="00620953">
        <w:t>latest</w:t>
      </w:r>
      <w:r w:rsidRPr="00620953">
        <w:t xml:space="preserve">      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t>09b93464c2f75b7b69f83d56a9cfc23ceb50a48a9db7652ee4c27e3e2cb1961f</w:t>
      </w:r>
    </w:p>
    <w:p w:rsidR="00D74734" w:rsidRPr="00620953" w:rsidRDefault="00D74734" w:rsidP="00D74734">
      <w:pPr>
        <w:pStyle w:val="2"/>
        <w:spacing w:before="200" w:after="200"/>
      </w:pPr>
      <w:r>
        <w:rPr>
          <w:rFonts w:hint="eastAsia"/>
        </w:rPr>
        <w:t>Docker</w:t>
      </w:r>
      <w:r w:rsidRPr="00620953">
        <w:t xml:space="preserve"> exec </w:t>
      </w:r>
      <w:r w:rsidRPr="00620953">
        <w:rPr>
          <w:rFonts w:hint="eastAsia"/>
        </w:rPr>
        <w:t>命令</w:t>
      </w:r>
    </w:p>
    <w:p w:rsidR="00D74734" w:rsidRPr="00620953" w:rsidRDefault="00D74734" w:rsidP="00D74734">
      <w:pPr>
        <w:rPr>
          <w:szCs w:val="16"/>
        </w:rPr>
      </w:pPr>
      <w:r w:rsidRPr="00620953">
        <w:t xml:space="preserve">docker exec </w:t>
      </w:r>
      <w:r w:rsidRPr="00620953">
        <w:rPr>
          <w:rFonts w:hint="eastAsia"/>
        </w:rPr>
        <w:t>：</w:t>
      </w:r>
      <w:r w:rsidRPr="00620953">
        <w:rPr>
          <w:rFonts w:hint="eastAsia"/>
          <w:szCs w:val="16"/>
        </w:rPr>
        <w:t>在運行的容器中執行命令</w:t>
      </w:r>
    </w:p>
    <w:p w:rsidR="00D74734" w:rsidRPr="00620953" w:rsidRDefault="00D74734" w:rsidP="00D74734">
      <w:pPr>
        <w:pStyle w:val="3"/>
        <w:spacing w:before="200" w:after="80"/>
      </w:pPr>
      <w:r w:rsidRPr="00620953">
        <w:rPr>
          <w:rFonts w:hint="eastAsia"/>
        </w:rPr>
        <w:lastRenderedPageBreak/>
        <w:t>語法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t xml:space="preserve">docker </w:t>
      </w:r>
      <w:r w:rsidRPr="00620953">
        <w:rPr>
          <w:color w:val="000088"/>
        </w:rPr>
        <w:t>exec</w:t>
      </w:r>
      <w:r w:rsidRPr="00620953">
        <w:t xml:space="preserve"> </w:t>
      </w:r>
      <w:r w:rsidRPr="00620953">
        <w:rPr>
          <w:color w:val="666600"/>
        </w:rPr>
        <w:t>[</w:t>
      </w:r>
      <w:r w:rsidRPr="00620953">
        <w:t>OPTIONS</w:t>
      </w:r>
      <w:r w:rsidRPr="00620953">
        <w:rPr>
          <w:color w:val="666600"/>
        </w:rPr>
        <w:t>]</w:t>
      </w:r>
      <w:r w:rsidRPr="00620953">
        <w:t xml:space="preserve"> CONTAINER COMMAND </w:t>
      </w:r>
      <w:r w:rsidRPr="00620953">
        <w:rPr>
          <w:color w:val="666600"/>
        </w:rPr>
        <w:t>[</w:t>
      </w:r>
      <w:r w:rsidRPr="00620953">
        <w:t>ARG</w:t>
      </w:r>
      <w:r w:rsidRPr="00620953">
        <w:rPr>
          <w:color w:val="666600"/>
        </w:rPr>
        <w:t>...]</w:t>
      </w:r>
    </w:p>
    <w:p w:rsidR="00D74734" w:rsidRPr="00620953" w:rsidRDefault="00D74734" w:rsidP="00D74734">
      <w:pPr>
        <w:pStyle w:val="3"/>
        <w:spacing w:before="200" w:after="80"/>
      </w:pPr>
      <w:r w:rsidRPr="00620953">
        <w:t>OPTIONS</w:t>
      </w:r>
      <w:r w:rsidRPr="00620953">
        <w:rPr>
          <w:rFonts w:hint="eastAsia"/>
        </w:rPr>
        <w:t>說明：</w:t>
      </w:r>
    </w:p>
    <w:p w:rsidR="00D74734" w:rsidRPr="00620953" w:rsidRDefault="00D74734" w:rsidP="00D74734">
      <w:r w:rsidRPr="00620953">
        <w:rPr>
          <w:b/>
          <w:bCs/>
        </w:rPr>
        <w:t>-d :</w:t>
      </w:r>
      <w:r w:rsidRPr="00620953">
        <w:rPr>
          <w:rFonts w:hint="eastAsia"/>
        </w:rPr>
        <w:t>分離模式</w:t>
      </w:r>
      <w:r w:rsidRPr="00620953">
        <w:t xml:space="preserve">: </w:t>
      </w:r>
      <w:r w:rsidRPr="00620953">
        <w:rPr>
          <w:rFonts w:hint="eastAsia"/>
        </w:rPr>
        <w:t>在後臺運行</w:t>
      </w:r>
    </w:p>
    <w:p w:rsidR="00D74734" w:rsidRPr="00620953" w:rsidRDefault="00D74734" w:rsidP="00D74734">
      <w:r w:rsidRPr="00620953">
        <w:rPr>
          <w:b/>
          <w:bCs/>
        </w:rPr>
        <w:t>-i :</w:t>
      </w:r>
      <w:r w:rsidRPr="00620953">
        <w:rPr>
          <w:rFonts w:hint="eastAsia"/>
        </w:rPr>
        <w:t>即使沒有附加也保持</w:t>
      </w:r>
      <w:r w:rsidRPr="00620953">
        <w:t xml:space="preserve">STDIN </w:t>
      </w:r>
      <w:r w:rsidRPr="00620953">
        <w:rPr>
          <w:rFonts w:hint="eastAsia"/>
        </w:rPr>
        <w:t>打開</w:t>
      </w:r>
    </w:p>
    <w:p w:rsidR="00D74734" w:rsidRPr="00620953" w:rsidRDefault="00D74734" w:rsidP="00D74734">
      <w:r w:rsidRPr="00620953">
        <w:rPr>
          <w:b/>
          <w:bCs/>
        </w:rPr>
        <w:t>-t :</w:t>
      </w:r>
      <w:r w:rsidRPr="00620953">
        <w:rPr>
          <w:rFonts w:hint="eastAsia"/>
        </w:rPr>
        <w:t>分配一個偽終端</w:t>
      </w:r>
    </w:p>
    <w:p w:rsidR="00D74734" w:rsidRPr="00620953" w:rsidRDefault="00D74734" w:rsidP="00D74734">
      <w:pPr>
        <w:pStyle w:val="3"/>
        <w:spacing w:before="200" w:after="80"/>
      </w:pPr>
      <w:r w:rsidRPr="00620953">
        <w:rPr>
          <w:rFonts w:hint="eastAsia"/>
        </w:rPr>
        <w:t>實例</w:t>
      </w:r>
    </w:p>
    <w:p w:rsidR="00D74734" w:rsidRPr="00620953" w:rsidRDefault="00D74734" w:rsidP="00D74734">
      <w:r w:rsidRPr="00620953">
        <w:rPr>
          <w:rFonts w:hint="eastAsia"/>
        </w:rPr>
        <w:t>在容器</w:t>
      </w:r>
      <w:r w:rsidRPr="00620953">
        <w:t>mynginx</w:t>
      </w:r>
      <w:r w:rsidRPr="00620953">
        <w:rPr>
          <w:rFonts w:hint="eastAsia"/>
        </w:rPr>
        <w:t>中以交互模式執行容器內</w:t>
      </w:r>
      <w:r w:rsidRPr="00620953">
        <w:t>/root/runoob.sh</w:t>
      </w:r>
      <w:r w:rsidRPr="00620953">
        <w:rPr>
          <w:rFonts w:hint="eastAsia"/>
        </w:rPr>
        <w:t>腳本</w:t>
      </w:r>
    </w:p>
    <w:p w:rsidR="00D74734" w:rsidRPr="00620953" w:rsidRDefault="00D74734" w:rsidP="00D74734">
      <w:r w:rsidRPr="00620953">
        <w:t>runoob@runoob</w:t>
      </w:r>
      <w:r w:rsidRPr="00620953">
        <w:rPr>
          <w:color w:val="666600"/>
        </w:rPr>
        <w:t>:~</w:t>
      </w:r>
      <w:r w:rsidRPr="00620953">
        <w:t xml:space="preserve">$ docker </w:t>
      </w:r>
      <w:r w:rsidRPr="00620953">
        <w:rPr>
          <w:color w:val="000088"/>
        </w:rPr>
        <w:t>exec</w:t>
      </w:r>
      <w:r w:rsidRPr="00620953">
        <w:t xml:space="preserve"> </w:t>
      </w:r>
      <w:r w:rsidRPr="00620953">
        <w:rPr>
          <w:color w:val="666600"/>
        </w:rPr>
        <w:t>-</w:t>
      </w:r>
      <w:r w:rsidRPr="00620953">
        <w:t xml:space="preserve">it mynginx </w:t>
      </w:r>
      <w:r w:rsidRPr="00620953">
        <w:rPr>
          <w:color w:val="666600"/>
        </w:rPr>
        <w:t>/</w:t>
      </w:r>
      <w:r w:rsidRPr="00620953">
        <w:t>bin</w:t>
      </w:r>
      <w:r w:rsidRPr="00620953">
        <w:rPr>
          <w:color w:val="666600"/>
        </w:rPr>
        <w:t>/</w:t>
      </w:r>
      <w:r w:rsidRPr="00620953">
        <w:t xml:space="preserve">sh </w:t>
      </w:r>
      <w:r w:rsidRPr="00620953">
        <w:rPr>
          <w:color w:val="666600"/>
        </w:rPr>
        <w:t>/</w:t>
      </w:r>
      <w:r w:rsidRPr="00620953">
        <w:t>root</w:t>
      </w:r>
      <w:r w:rsidRPr="00620953">
        <w:rPr>
          <w:color w:val="666600"/>
        </w:rPr>
        <w:t>/</w:t>
      </w:r>
      <w:r w:rsidRPr="00620953">
        <w:t>runoob</w:t>
      </w:r>
      <w:r w:rsidRPr="00620953">
        <w:rPr>
          <w:color w:val="666600"/>
        </w:rPr>
        <w:t>.</w:t>
      </w:r>
      <w:r w:rsidRPr="00620953">
        <w:t>sh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rPr>
          <w:color w:val="000000"/>
        </w:rPr>
        <w:t>http</w:t>
      </w:r>
      <w:r w:rsidRPr="00620953">
        <w:rPr>
          <w:color w:val="666600"/>
        </w:rPr>
        <w:t>:</w:t>
      </w:r>
      <w:r w:rsidRPr="00620953">
        <w:t>//www.runoob.com/</w:t>
      </w:r>
    </w:p>
    <w:p w:rsidR="00D74734" w:rsidRPr="00620953" w:rsidRDefault="00D74734" w:rsidP="00D74734">
      <w:r w:rsidRPr="00620953">
        <w:rPr>
          <w:rFonts w:hint="eastAsia"/>
        </w:rPr>
        <w:t>在容器</w:t>
      </w:r>
      <w:r w:rsidRPr="00620953">
        <w:t>mynginx</w:t>
      </w:r>
      <w:r w:rsidRPr="00620953">
        <w:rPr>
          <w:rFonts w:hint="eastAsia"/>
        </w:rPr>
        <w:t>中開啟一個交互模式的終端</w:t>
      </w:r>
    </w:p>
    <w:p w:rsidR="00D74734" w:rsidRPr="00620953" w:rsidRDefault="00D74734" w:rsidP="00D74734">
      <w:r w:rsidRPr="00620953">
        <w:t>runoob@runoob</w:t>
      </w:r>
      <w:r w:rsidRPr="00620953">
        <w:rPr>
          <w:color w:val="666600"/>
        </w:rPr>
        <w:t>:~</w:t>
      </w:r>
      <w:r w:rsidRPr="00620953">
        <w:t xml:space="preserve">$ docker </w:t>
      </w:r>
      <w:r w:rsidRPr="00620953">
        <w:rPr>
          <w:color w:val="000088"/>
        </w:rPr>
        <w:t>exec</w:t>
      </w:r>
      <w:r w:rsidRPr="00620953">
        <w:t xml:space="preserve"> </w:t>
      </w:r>
      <w:r w:rsidRPr="00620953">
        <w:rPr>
          <w:color w:val="666600"/>
        </w:rPr>
        <w:t>-</w:t>
      </w:r>
      <w:r w:rsidRPr="00620953">
        <w:t xml:space="preserve">i </w:t>
      </w:r>
      <w:r w:rsidRPr="00620953">
        <w:rPr>
          <w:color w:val="666600"/>
        </w:rPr>
        <w:t>-</w:t>
      </w:r>
      <w:r w:rsidRPr="00620953">
        <w:t xml:space="preserve">t  mynginx </w:t>
      </w:r>
      <w:r w:rsidRPr="00620953">
        <w:rPr>
          <w:color w:val="666600"/>
        </w:rPr>
        <w:t>/</w:t>
      </w:r>
      <w:r w:rsidRPr="00620953">
        <w:t>bin</w:t>
      </w:r>
      <w:r w:rsidRPr="00620953">
        <w:rPr>
          <w:color w:val="666600"/>
        </w:rPr>
        <w:t>/</w:t>
      </w:r>
      <w:r w:rsidRPr="00620953">
        <w:t>bash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t>root@b1a0703e41e7</w:t>
      </w:r>
      <w:r w:rsidRPr="00620953">
        <w:rPr>
          <w:color w:val="666600"/>
        </w:rPr>
        <w:t>:/#</w:t>
      </w:r>
    </w:p>
    <w:p w:rsidR="00D74734" w:rsidRDefault="00D74734" w:rsidP="00D74734">
      <w:pPr>
        <w:rPr>
          <w:rFonts w:hint="eastAsia"/>
        </w:rPr>
      </w:pPr>
    </w:p>
    <w:p w:rsidR="00D74734" w:rsidRDefault="00D74734" w:rsidP="00D74734">
      <w:pPr>
        <w:rPr>
          <w:rFonts w:hint="eastAsia"/>
        </w:rPr>
      </w:pPr>
    </w:p>
    <w:p w:rsidR="00D74734" w:rsidRDefault="00D74734" w:rsidP="00D74734">
      <w:pPr>
        <w:rPr>
          <w:rFonts w:hint="eastAsia"/>
        </w:rPr>
      </w:pPr>
    </w:p>
    <w:p w:rsidR="00D74734" w:rsidRDefault="00D74734" w:rsidP="00D74734">
      <w:pPr>
        <w:rPr>
          <w:rFonts w:hint="eastAsia"/>
        </w:rPr>
      </w:pPr>
    </w:p>
    <w:p w:rsidR="00D74734" w:rsidRDefault="00D74734" w:rsidP="00D74734">
      <w:r>
        <w:br w:type="page"/>
      </w:r>
    </w:p>
    <w:p w:rsidR="00D74734" w:rsidRDefault="00D74734" w:rsidP="00D74734">
      <w:pPr>
        <w:pStyle w:val="1"/>
        <w:spacing w:after="400"/>
      </w:pPr>
      <w:r>
        <w:rPr>
          <w:rFonts w:hint="eastAsia"/>
        </w:rPr>
        <w:lastRenderedPageBreak/>
        <w:t>容器操作</w:t>
      </w:r>
    </w:p>
    <w:p w:rsidR="00D74734" w:rsidRPr="00620953" w:rsidRDefault="00D74734" w:rsidP="00D74734">
      <w:pPr>
        <w:pStyle w:val="2"/>
        <w:spacing w:before="200" w:after="200"/>
      </w:pPr>
      <w:r w:rsidRPr="00620953">
        <w:t xml:space="preserve">Docker ps </w:t>
      </w:r>
      <w:r w:rsidRPr="00620953">
        <w:rPr>
          <w:rFonts w:hint="eastAsia"/>
        </w:rPr>
        <w:t>命令</w:t>
      </w:r>
    </w:p>
    <w:p w:rsidR="00D74734" w:rsidRPr="00620953" w:rsidRDefault="00D74734" w:rsidP="00D74734">
      <w:pPr>
        <w:rPr>
          <w:szCs w:val="16"/>
        </w:rPr>
      </w:pPr>
      <w:r w:rsidRPr="00620953">
        <w:t>docker ps : </w:t>
      </w:r>
      <w:r w:rsidRPr="00620953">
        <w:rPr>
          <w:rFonts w:hint="eastAsia"/>
          <w:szCs w:val="16"/>
        </w:rPr>
        <w:t>列出容器</w:t>
      </w:r>
    </w:p>
    <w:p w:rsidR="00D74734" w:rsidRPr="00620953" w:rsidRDefault="00D74734" w:rsidP="00D74734">
      <w:pPr>
        <w:pStyle w:val="3"/>
        <w:spacing w:before="200" w:after="80"/>
      </w:pPr>
      <w:r w:rsidRPr="00620953">
        <w:rPr>
          <w:rFonts w:hint="eastAsia"/>
        </w:rPr>
        <w:t>語法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t xml:space="preserve">docker ps </w:t>
      </w:r>
      <w:r w:rsidRPr="00620953">
        <w:rPr>
          <w:color w:val="666600"/>
        </w:rPr>
        <w:t>[</w:t>
      </w:r>
      <w:r w:rsidRPr="00620953">
        <w:t>OPTIONS</w:t>
      </w:r>
      <w:r w:rsidRPr="00620953">
        <w:rPr>
          <w:color w:val="666600"/>
        </w:rPr>
        <w:t>]</w:t>
      </w:r>
    </w:p>
    <w:p w:rsidR="00D74734" w:rsidRPr="00620953" w:rsidRDefault="00D74734" w:rsidP="00D74734">
      <w:pPr>
        <w:pStyle w:val="3"/>
        <w:spacing w:before="200" w:after="80"/>
      </w:pPr>
      <w:r w:rsidRPr="00620953">
        <w:t>OPTIONS</w:t>
      </w:r>
      <w:r w:rsidRPr="00620953">
        <w:rPr>
          <w:rFonts w:hint="eastAsia"/>
        </w:rPr>
        <w:t>說明：</w:t>
      </w:r>
    </w:p>
    <w:p w:rsidR="00D74734" w:rsidRPr="00620953" w:rsidRDefault="00D74734" w:rsidP="00D74734">
      <w:r w:rsidRPr="00620953">
        <w:rPr>
          <w:b/>
          <w:bCs/>
        </w:rPr>
        <w:t>-a :</w:t>
      </w:r>
      <w:r w:rsidRPr="00620953">
        <w:rPr>
          <w:rFonts w:hint="eastAsia"/>
        </w:rPr>
        <w:t>顯示所有的容器，包括未運行的。</w:t>
      </w:r>
    </w:p>
    <w:p w:rsidR="00D74734" w:rsidRPr="00620953" w:rsidRDefault="00D74734" w:rsidP="00D74734">
      <w:r w:rsidRPr="00620953">
        <w:rPr>
          <w:b/>
          <w:bCs/>
        </w:rPr>
        <w:t>-f :</w:t>
      </w:r>
      <w:r w:rsidRPr="00620953">
        <w:rPr>
          <w:rFonts w:hint="eastAsia"/>
        </w:rPr>
        <w:t>根據條件過濾顯示的內容。</w:t>
      </w:r>
    </w:p>
    <w:p w:rsidR="00D74734" w:rsidRPr="00620953" w:rsidRDefault="00D74734" w:rsidP="00D74734">
      <w:r w:rsidRPr="00620953">
        <w:rPr>
          <w:b/>
          <w:bCs/>
        </w:rPr>
        <w:t>--format :</w:t>
      </w:r>
      <w:r w:rsidRPr="00620953">
        <w:rPr>
          <w:rFonts w:hint="eastAsia"/>
        </w:rPr>
        <w:t>指定返回值的範本檔。</w:t>
      </w:r>
    </w:p>
    <w:p w:rsidR="00D74734" w:rsidRPr="00620953" w:rsidRDefault="00D74734" w:rsidP="00D74734">
      <w:r w:rsidRPr="00620953">
        <w:rPr>
          <w:b/>
          <w:bCs/>
        </w:rPr>
        <w:t>-l :</w:t>
      </w:r>
      <w:r w:rsidRPr="00620953">
        <w:rPr>
          <w:rFonts w:hint="eastAsia"/>
        </w:rPr>
        <w:t>顯示最近創建的容器。</w:t>
      </w:r>
    </w:p>
    <w:p w:rsidR="00D74734" w:rsidRPr="00620953" w:rsidRDefault="00D74734" w:rsidP="00D74734">
      <w:r w:rsidRPr="00620953">
        <w:rPr>
          <w:b/>
          <w:bCs/>
        </w:rPr>
        <w:t>-n :</w:t>
      </w:r>
      <w:r w:rsidRPr="00620953">
        <w:rPr>
          <w:rFonts w:hint="eastAsia"/>
        </w:rPr>
        <w:t>列出最近創建的</w:t>
      </w:r>
      <w:r w:rsidRPr="00620953">
        <w:t>n</w:t>
      </w:r>
      <w:r w:rsidRPr="00620953">
        <w:rPr>
          <w:rFonts w:hint="eastAsia"/>
        </w:rPr>
        <w:t>個容器。</w:t>
      </w:r>
    </w:p>
    <w:p w:rsidR="00D74734" w:rsidRPr="00620953" w:rsidRDefault="00D74734" w:rsidP="00D74734">
      <w:pPr>
        <w:rPr>
          <w:szCs w:val="16"/>
        </w:rPr>
      </w:pPr>
      <w:r w:rsidRPr="00620953">
        <w:t>--no-trunc :</w:t>
      </w:r>
      <w:r w:rsidRPr="00620953">
        <w:rPr>
          <w:rFonts w:hint="eastAsia"/>
          <w:szCs w:val="16"/>
        </w:rPr>
        <w:t>不截斷輸出。</w:t>
      </w:r>
    </w:p>
    <w:p w:rsidR="00D74734" w:rsidRPr="00620953" w:rsidRDefault="00D74734" w:rsidP="00D74734">
      <w:r w:rsidRPr="00620953">
        <w:rPr>
          <w:b/>
          <w:bCs/>
        </w:rPr>
        <w:t>-q :</w:t>
      </w:r>
      <w:r w:rsidRPr="00620953">
        <w:rPr>
          <w:rFonts w:hint="eastAsia"/>
        </w:rPr>
        <w:t>靜默模式，只顯示容器編號。</w:t>
      </w:r>
    </w:p>
    <w:p w:rsidR="00D74734" w:rsidRPr="00620953" w:rsidRDefault="00D74734" w:rsidP="00D74734">
      <w:r w:rsidRPr="00620953">
        <w:rPr>
          <w:b/>
          <w:bCs/>
        </w:rPr>
        <w:t>-s :</w:t>
      </w:r>
      <w:r w:rsidRPr="00620953">
        <w:rPr>
          <w:rFonts w:hint="eastAsia"/>
        </w:rPr>
        <w:t>顯示總的檔大小。</w:t>
      </w:r>
    </w:p>
    <w:p w:rsidR="00D74734" w:rsidRPr="00620953" w:rsidRDefault="00D74734" w:rsidP="00D74734">
      <w:pPr>
        <w:pStyle w:val="3"/>
        <w:spacing w:before="200" w:after="80"/>
      </w:pPr>
      <w:r w:rsidRPr="00620953">
        <w:rPr>
          <w:rFonts w:hint="eastAsia"/>
        </w:rPr>
        <w:t>實例</w:t>
      </w:r>
    </w:p>
    <w:p w:rsidR="00D74734" w:rsidRPr="00620953" w:rsidRDefault="00D74734" w:rsidP="00D74734">
      <w:r w:rsidRPr="00620953">
        <w:rPr>
          <w:rFonts w:hint="eastAsia"/>
        </w:rPr>
        <w:t>列出所有在運行的容器資訊。</w:t>
      </w:r>
    </w:p>
    <w:p w:rsidR="00D74734" w:rsidRPr="00620953" w:rsidRDefault="00D74734" w:rsidP="00D74734">
      <w:r w:rsidRPr="00620953">
        <w:t>runoob@runoob</w:t>
      </w:r>
      <w:r w:rsidRPr="00620953">
        <w:rPr>
          <w:color w:val="666600"/>
        </w:rPr>
        <w:t>:~</w:t>
      </w:r>
      <w:r w:rsidRPr="00620953">
        <w:t>$ docker ps</w:t>
      </w:r>
    </w:p>
    <w:p w:rsidR="00D74734" w:rsidRPr="00620953" w:rsidRDefault="00D74734" w:rsidP="00D74734">
      <w:r w:rsidRPr="00620953">
        <w:t xml:space="preserve">CONTAINER ID   IMAGE          COMMAND                </w:t>
      </w:r>
      <w:r w:rsidRPr="00620953">
        <w:rPr>
          <w:color w:val="666600"/>
        </w:rPr>
        <w:t>...</w:t>
      </w:r>
      <w:r w:rsidRPr="00620953">
        <w:t xml:space="preserve">  PORTS                    NAMES</w:t>
      </w:r>
    </w:p>
    <w:p w:rsidR="00D74734" w:rsidRPr="00620953" w:rsidRDefault="00D74734" w:rsidP="00D74734">
      <w:r w:rsidRPr="00620953">
        <w:rPr>
          <w:color w:val="006666"/>
        </w:rPr>
        <w:t>09b93464c2f7</w:t>
      </w:r>
      <w:r w:rsidRPr="00620953">
        <w:t xml:space="preserve">   nginx</w:t>
      </w:r>
      <w:r w:rsidRPr="00620953">
        <w:rPr>
          <w:color w:val="666600"/>
        </w:rPr>
        <w:t>:</w:t>
      </w:r>
      <w:r w:rsidRPr="00620953">
        <w:t xml:space="preserve">latest   </w:t>
      </w:r>
      <w:r w:rsidRPr="00620953">
        <w:rPr>
          <w:color w:val="008800"/>
        </w:rPr>
        <w:t>"nginx -g 'daemon off"</w:t>
      </w:r>
      <w:r w:rsidRPr="00620953">
        <w:t xml:space="preserve"> </w:t>
      </w:r>
      <w:r w:rsidRPr="00620953">
        <w:rPr>
          <w:color w:val="666600"/>
        </w:rPr>
        <w:t>...</w:t>
      </w:r>
      <w:r w:rsidRPr="00620953">
        <w:t xml:space="preserve">  </w:t>
      </w:r>
      <w:r w:rsidRPr="00620953">
        <w:rPr>
          <w:color w:val="006666"/>
        </w:rPr>
        <w:t>80</w:t>
      </w:r>
      <w:r w:rsidRPr="00620953">
        <w:rPr>
          <w:color w:val="666600"/>
        </w:rPr>
        <w:t>/</w:t>
      </w:r>
      <w:r w:rsidRPr="00620953">
        <w:t>tcp</w:t>
      </w:r>
      <w:r w:rsidRPr="00620953">
        <w:rPr>
          <w:color w:val="666600"/>
        </w:rPr>
        <w:t>,</w:t>
      </w:r>
      <w:r w:rsidRPr="00620953">
        <w:t xml:space="preserve"> </w:t>
      </w:r>
      <w:r w:rsidRPr="00620953">
        <w:rPr>
          <w:color w:val="006666"/>
        </w:rPr>
        <w:t>443</w:t>
      </w:r>
      <w:r w:rsidRPr="00620953">
        <w:rPr>
          <w:color w:val="666600"/>
        </w:rPr>
        <w:t>/</w:t>
      </w:r>
      <w:r w:rsidRPr="00620953">
        <w:t>tcp          myrunoob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rPr>
          <w:color w:val="006666"/>
        </w:rPr>
        <w:t>96f7f14e99ab</w:t>
      </w:r>
      <w:r w:rsidRPr="00620953">
        <w:t xml:space="preserve">   mysql</w:t>
      </w:r>
      <w:r w:rsidRPr="00620953">
        <w:rPr>
          <w:color w:val="666600"/>
        </w:rPr>
        <w:t>:</w:t>
      </w:r>
      <w:r w:rsidRPr="00620953">
        <w:rPr>
          <w:color w:val="006666"/>
        </w:rPr>
        <w:t>5.6</w:t>
      </w:r>
      <w:r w:rsidRPr="00620953">
        <w:t xml:space="preserve">      </w:t>
      </w:r>
      <w:r w:rsidRPr="00620953">
        <w:rPr>
          <w:color w:val="008800"/>
        </w:rPr>
        <w:t>"docker-entrypoint.sh"</w:t>
      </w:r>
      <w:r w:rsidRPr="00620953">
        <w:t xml:space="preserve"> </w:t>
      </w:r>
      <w:r w:rsidRPr="00620953">
        <w:rPr>
          <w:color w:val="666600"/>
        </w:rPr>
        <w:t>...</w:t>
      </w:r>
      <w:r w:rsidRPr="00620953">
        <w:t xml:space="preserve">  </w:t>
      </w:r>
      <w:r w:rsidRPr="00620953">
        <w:rPr>
          <w:color w:val="006666"/>
        </w:rPr>
        <w:t>0.0</w:t>
      </w:r>
      <w:r w:rsidRPr="00620953">
        <w:rPr>
          <w:color w:val="666600"/>
        </w:rPr>
        <w:t>.</w:t>
      </w:r>
      <w:r w:rsidRPr="00620953">
        <w:rPr>
          <w:color w:val="006666"/>
        </w:rPr>
        <w:t>0.0</w:t>
      </w:r>
      <w:r w:rsidRPr="00620953">
        <w:rPr>
          <w:color w:val="666600"/>
        </w:rPr>
        <w:t>:</w:t>
      </w:r>
      <w:r w:rsidRPr="00620953">
        <w:rPr>
          <w:color w:val="006666"/>
        </w:rPr>
        <w:t>3306</w:t>
      </w:r>
      <w:r w:rsidRPr="00620953">
        <w:rPr>
          <w:color w:val="666600"/>
        </w:rPr>
        <w:t>-&gt;</w:t>
      </w:r>
      <w:r w:rsidRPr="00620953">
        <w:rPr>
          <w:color w:val="006666"/>
        </w:rPr>
        <w:t>3306</w:t>
      </w:r>
      <w:r w:rsidRPr="00620953">
        <w:rPr>
          <w:color w:val="666600"/>
        </w:rPr>
        <w:t>/</w:t>
      </w:r>
      <w:r w:rsidRPr="00620953">
        <w:t>tcp   mymysql</w:t>
      </w:r>
    </w:p>
    <w:p w:rsidR="00D74734" w:rsidRPr="00620953" w:rsidRDefault="00D74734" w:rsidP="00D74734">
      <w:r w:rsidRPr="00620953">
        <w:rPr>
          <w:rFonts w:hint="eastAsia"/>
        </w:rPr>
        <w:t>列出最近創建的</w:t>
      </w:r>
      <w:r w:rsidRPr="00620953">
        <w:t>5</w:t>
      </w:r>
      <w:r w:rsidRPr="00620953">
        <w:rPr>
          <w:rFonts w:hint="eastAsia"/>
        </w:rPr>
        <w:t>個容器資訊。</w:t>
      </w:r>
    </w:p>
    <w:p w:rsidR="00D74734" w:rsidRPr="00620953" w:rsidRDefault="00D74734" w:rsidP="00D74734">
      <w:r w:rsidRPr="00620953">
        <w:t>runoob@runoob</w:t>
      </w:r>
      <w:r w:rsidRPr="00620953">
        <w:rPr>
          <w:color w:val="666600"/>
        </w:rPr>
        <w:t>:~</w:t>
      </w:r>
      <w:r w:rsidRPr="00620953">
        <w:t xml:space="preserve">$ docker ps </w:t>
      </w:r>
      <w:r w:rsidRPr="00620953">
        <w:rPr>
          <w:color w:val="666600"/>
        </w:rPr>
        <w:t>-</w:t>
      </w:r>
      <w:r w:rsidRPr="00620953">
        <w:t xml:space="preserve">n </w:t>
      </w:r>
      <w:r w:rsidRPr="00620953">
        <w:rPr>
          <w:color w:val="006666"/>
        </w:rPr>
        <w:t>5</w:t>
      </w:r>
    </w:p>
    <w:p w:rsidR="00D74734" w:rsidRPr="00620953" w:rsidRDefault="00D74734" w:rsidP="00D74734">
      <w:r w:rsidRPr="00620953">
        <w:t>CONTAINER ID        IMAGE               COMMAND                   CREATED</w:t>
      </w:r>
      <w:r w:rsidRPr="00620953">
        <w:t xml:space="preserve">           </w:t>
      </w:r>
    </w:p>
    <w:p w:rsidR="00D74734" w:rsidRPr="00620953" w:rsidRDefault="00D74734" w:rsidP="00D74734">
      <w:r w:rsidRPr="00620953">
        <w:rPr>
          <w:color w:val="006666"/>
        </w:rPr>
        <w:t>09b93464c2f7</w:t>
      </w:r>
      <w:r w:rsidRPr="00620953">
        <w:t xml:space="preserve">        nginx</w:t>
      </w:r>
      <w:r w:rsidRPr="00620953">
        <w:rPr>
          <w:color w:val="666600"/>
        </w:rPr>
        <w:t>:</w:t>
      </w:r>
      <w:r w:rsidRPr="00620953">
        <w:t xml:space="preserve">latest        </w:t>
      </w:r>
      <w:r w:rsidRPr="00620953">
        <w:rPr>
          <w:color w:val="008800"/>
        </w:rPr>
        <w:t>"nginx -g 'daemon off"</w:t>
      </w:r>
      <w:r w:rsidRPr="00620953">
        <w:t xml:space="preserve">    </w:t>
      </w:r>
      <w:r w:rsidRPr="00620953">
        <w:rPr>
          <w:color w:val="006666"/>
        </w:rPr>
        <w:t>2</w:t>
      </w:r>
      <w:r w:rsidRPr="00620953">
        <w:t xml:space="preserve"> days ago   </w:t>
      </w:r>
      <w:r w:rsidRPr="00620953">
        <w:rPr>
          <w:color w:val="666600"/>
        </w:rPr>
        <w:t>...</w:t>
      </w:r>
      <w:r w:rsidRPr="00620953">
        <w:t xml:space="preserve">     </w:t>
      </w:r>
    </w:p>
    <w:p w:rsidR="00D74734" w:rsidRPr="00620953" w:rsidRDefault="00D74734" w:rsidP="00D74734">
      <w:r w:rsidRPr="00620953">
        <w:t>b8573233d675        nginx</w:t>
      </w:r>
      <w:r w:rsidRPr="00620953">
        <w:rPr>
          <w:color w:val="666600"/>
        </w:rPr>
        <w:t>:</w:t>
      </w:r>
      <w:r w:rsidRPr="00620953">
        <w:t xml:space="preserve">latest        </w:t>
      </w:r>
      <w:r w:rsidRPr="00620953">
        <w:rPr>
          <w:color w:val="008800"/>
        </w:rPr>
        <w:t>"/bin/bash"</w:t>
      </w:r>
      <w:r w:rsidRPr="00620953">
        <w:t xml:space="preserve">               </w:t>
      </w:r>
      <w:r w:rsidRPr="00620953">
        <w:rPr>
          <w:color w:val="006666"/>
        </w:rPr>
        <w:t>2</w:t>
      </w:r>
      <w:r w:rsidRPr="00620953">
        <w:t xml:space="preserve"> days ago   </w:t>
      </w:r>
      <w:r w:rsidRPr="00620953">
        <w:rPr>
          <w:color w:val="666600"/>
        </w:rPr>
        <w:t>...</w:t>
      </w:r>
      <w:r w:rsidRPr="00620953">
        <w:t xml:space="preserve">     </w:t>
      </w:r>
    </w:p>
    <w:p w:rsidR="00D74734" w:rsidRPr="00620953" w:rsidRDefault="00D74734" w:rsidP="00D74734">
      <w:r w:rsidRPr="00620953">
        <w:t>b1a0703e41e7        nginx</w:t>
      </w:r>
      <w:r w:rsidRPr="00620953">
        <w:rPr>
          <w:color w:val="666600"/>
        </w:rPr>
        <w:t>:</w:t>
      </w:r>
      <w:r w:rsidRPr="00620953">
        <w:t xml:space="preserve">latest        </w:t>
      </w:r>
      <w:r w:rsidRPr="00620953">
        <w:rPr>
          <w:color w:val="008800"/>
        </w:rPr>
        <w:t>"nginx -g 'daemon off"</w:t>
      </w:r>
      <w:r w:rsidRPr="00620953">
        <w:t xml:space="preserve">    </w:t>
      </w:r>
      <w:r w:rsidRPr="00620953">
        <w:rPr>
          <w:color w:val="006666"/>
        </w:rPr>
        <w:t>2</w:t>
      </w:r>
      <w:r w:rsidRPr="00620953">
        <w:t xml:space="preserve"> days ago   </w:t>
      </w:r>
      <w:r w:rsidRPr="00620953">
        <w:rPr>
          <w:color w:val="666600"/>
        </w:rPr>
        <w:t>...</w:t>
      </w:r>
      <w:r w:rsidRPr="00620953">
        <w:t xml:space="preserve">    </w:t>
      </w:r>
    </w:p>
    <w:p w:rsidR="00D74734" w:rsidRPr="00620953" w:rsidRDefault="00D74734" w:rsidP="00D74734">
      <w:r w:rsidRPr="00620953">
        <w:t xml:space="preserve">f46fb1dec520        </w:t>
      </w:r>
      <w:r w:rsidRPr="00620953">
        <w:rPr>
          <w:color w:val="006666"/>
        </w:rPr>
        <w:t>5c6e1090e771</w:t>
      </w:r>
      <w:r w:rsidRPr="00620953">
        <w:t xml:space="preserve">        </w:t>
      </w:r>
      <w:r w:rsidRPr="00620953">
        <w:rPr>
          <w:color w:val="008800"/>
        </w:rPr>
        <w:t>"/bin/sh -c 'set -x \t"</w:t>
      </w:r>
      <w:r w:rsidRPr="00620953">
        <w:t xml:space="preserve">   </w:t>
      </w:r>
      <w:r w:rsidRPr="00620953">
        <w:rPr>
          <w:color w:val="006666"/>
        </w:rPr>
        <w:t>2</w:t>
      </w:r>
      <w:r w:rsidRPr="00620953">
        <w:t xml:space="preserve"> days ago   </w:t>
      </w:r>
      <w:r w:rsidRPr="00620953">
        <w:rPr>
          <w:color w:val="666600"/>
        </w:rPr>
        <w:t>...</w:t>
      </w:r>
      <w:r w:rsidRPr="00620953">
        <w:t xml:space="preserve">   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t xml:space="preserve">a63b4a5597de        </w:t>
      </w:r>
      <w:r w:rsidRPr="00620953">
        <w:rPr>
          <w:color w:val="006666"/>
        </w:rPr>
        <w:t>860c279d2fec</w:t>
      </w:r>
      <w:r w:rsidRPr="00620953">
        <w:t xml:space="preserve">        </w:t>
      </w:r>
      <w:r w:rsidRPr="00620953">
        <w:rPr>
          <w:color w:val="008800"/>
        </w:rPr>
        <w:t>"bash"</w:t>
      </w:r>
      <w:r w:rsidRPr="00620953">
        <w:t xml:space="preserve">                    </w:t>
      </w:r>
      <w:r w:rsidRPr="00620953">
        <w:rPr>
          <w:color w:val="006666"/>
        </w:rPr>
        <w:t>2</w:t>
      </w:r>
      <w:r w:rsidRPr="00620953">
        <w:t xml:space="preserve"> days ago   </w:t>
      </w:r>
      <w:r w:rsidRPr="00620953">
        <w:rPr>
          <w:color w:val="666600"/>
        </w:rPr>
        <w:t>...</w:t>
      </w:r>
    </w:p>
    <w:p w:rsidR="00D74734" w:rsidRPr="00620953" w:rsidRDefault="00D74734" w:rsidP="00D74734">
      <w:r w:rsidRPr="00620953">
        <w:rPr>
          <w:rFonts w:hint="eastAsia"/>
        </w:rPr>
        <w:t>列出所有創建的容器</w:t>
      </w:r>
      <w:r w:rsidRPr="00620953">
        <w:t>ID</w:t>
      </w:r>
      <w:r w:rsidRPr="00620953">
        <w:rPr>
          <w:rFonts w:hint="eastAsia"/>
        </w:rPr>
        <w:t>。</w:t>
      </w:r>
    </w:p>
    <w:p w:rsidR="00D74734" w:rsidRPr="00620953" w:rsidRDefault="00D74734" w:rsidP="00D74734">
      <w:r w:rsidRPr="00620953">
        <w:t>runoob@runoob</w:t>
      </w:r>
      <w:r w:rsidRPr="00620953">
        <w:rPr>
          <w:color w:val="666600"/>
        </w:rPr>
        <w:t>:~</w:t>
      </w:r>
      <w:r w:rsidRPr="00620953">
        <w:t xml:space="preserve">$ docker ps </w:t>
      </w:r>
      <w:r w:rsidRPr="00620953">
        <w:rPr>
          <w:color w:val="666600"/>
        </w:rPr>
        <w:t>-</w:t>
      </w:r>
      <w:r w:rsidRPr="00620953">
        <w:t xml:space="preserve">a </w:t>
      </w:r>
      <w:r w:rsidRPr="00620953">
        <w:rPr>
          <w:color w:val="666600"/>
        </w:rPr>
        <w:t>-</w:t>
      </w:r>
      <w:r w:rsidRPr="00620953">
        <w:t>q</w:t>
      </w:r>
    </w:p>
    <w:p w:rsidR="00D74734" w:rsidRPr="00620953" w:rsidRDefault="00D74734" w:rsidP="00D74734">
      <w:pPr>
        <w:rPr>
          <w:color w:val="000000"/>
        </w:rPr>
      </w:pPr>
      <w:r w:rsidRPr="00620953">
        <w:t>09b93464c2f7</w:t>
      </w:r>
    </w:p>
    <w:p w:rsidR="00D74734" w:rsidRPr="00620953" w:rsidRDefault="00D74734" w:rsidP="00D74734">
      <w:r w:rsidRPr="00620953">
        <w:t>b8573233d675</w:t>
      </w:r>
    </w:p>
    <w:p w:rsidR="00D74734" w:rsidRPr="00620953" w:rsidRDefault="00D74734" w:rsidP="00D74734">
      <w:r w:rsidRPr="00620953">
        <w:t>b1a0703e41e7</w:t>
      </w:r>
    </w:p>
    <w:p w:rsidR="00D74734" w:rsidRPr="00620953" w:rsidRDefault="00D74734" w:rsidP="00D74734">
      <w:r w:rsidRPr="00620953">
        <w:t>f46fb1dec520</w:t>
      </w:r>
    </w:p>
    <w:p w:rsidR="00D74734" w:rsidRPr="00620953" w:rsidRDefault="00D74734" w:rsidP="00D74734">
      <w:r w:rsidRPr="00620953">
        <w:lastRenderedPageBreak/>
        <w:t>a63b4a5597de</w:t>
      </w:r>
    </w:p>
    <w:p w:rsidR="00D74734" w:rsidRPr="00620953" w:rsidRDefault="00D74734" w:rsidP="00D74734">
      <w:pPr>
        <w:rPr>
          <w:color w:val="000000"/>
        </w:rPr>
      </w:pPr>
      <w:r w:rsidRPr="00620953">
        <w:t>6a4aa42e947b</w:t>
      </w:r>
    </w:p>
    <w:p w:rsidR="00D74734" w:rsidRPr="00620953" w:rsidRDefault="00D74734" w:rsidP="00D74734">
      <w:r w:rsidRPr="00620953">
        <w:t>de7bb36e7968</w:t>
      </w:r>
    </w:p>
    <w:p w:rsidR="00D74734" w:rsidRPr="00620953" w:rsidRDefault="00D74734" w:rsidP="00D74734">
      <w:pPr>
        <w:rPr>
          <w:color w:val="000000"/>
        </w:rPr>
      </w:pPr>
      <w:r w:rsidRPr="00620953">
        <w:t>43a432b73776</w:t>
      </w:r>
    </w:p>
    <w:p w:rsidR="00D74734" w:rsidRPr="00620953" w:rsidRDefault="00D74734" w:rsidP="00D74734">
      <w:pPr>
        <w:rPr>
          <w:color w:val="000000"/>
        </w:rPr>
      </w:pPr>
      <w:r w:rsidRPr="00620953">
        <w:t>664a8ab1a585</w:t>
      </w:r>
    </w:p>
    <w:p w:rsidR="00D74734" w:rsidRPr="00620953" w:rsidRDefault="00D74734" w:rsidP="00D74734">
      <w:r w:rsidRPr="00620953">
        <w:t>ba52eb632bbd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t>...</w:t>
      </w:r>
    </w:p>
    <w:p w:rsidR="00D74734" w:rsidRPr="00620953" w:rsidRDefault="00D74734" w:rsidP="00D74734">
      <w:pPr>
        <w:pStyle w:val="2"/>
        <w:spacing w:before="200" w:after="200"/>
      </w:pPr>
      <w:r>
        <w:rPr>
          <w:rFonts w:hint="eastAsia"/>
        </w:rPr>
        <w:t>Docker</w:t>
      </w:r>
      <w:r w:rsidRPr="00620953">
        <w:t xml:space="preserve"> inspect </w:t>
      </w:r>
      <w:r w:rsidRPr="00620953">
        <w:rPr>
          <w:rFonts w:hint="eastAsia"/>
        </w:rPr>
        <w:t>命令</w:t>
      </w:r>
    </w:p>
    <w:p w:rsidR="00D74734" w:rsidRPr="00620953" w:rsidRDefault="00D74734" w:rsidP="00D74734">
      <w:pPr>
        <w:rPr>
          <w:szCs w:val="16"/>
        </w:rPr>
      </w:pPr>
      <w:r w:rsidRPr="00620953">
        <w:t>docker inspect :</w:t>
      </w:r>
      <w:r w:rsidRPr="00620953">
        <w:rPr>
          <w:szCs w:val="16"/>
        </w:rPr>
        <w:t> </w:t>
      </w:r>
      <w:r w:rsidRPr="00620953">
        <w:rPr>
          <w:rFonts w:hint="eastAsia"/>
          <w:szCs w:val="16"/>
        </w:rPr>
        <w:t>獲取容器</w:t>
      </w:r>
      <w:r w:rsidRPr="00620953">
        <w:rPr>
          <w:szCs w:val="16"/>
        </w:rPr>
        <w:t>/</w:t>
      </w:r>
      <w:r w:rsidRPr="00620953">
        <w:rPr>
          <w:rFonts w:hint="eastAsia"/>
          <w:szCs w:val="16"/>
        </w:rPr>
        <w:t>鏡像的中繼資料。</w:t>
      </w:r>
    </w:p>
    <w:p w:rsidR="00D74734" w:rsidRPr="00620953" w:rsidRDefault="00D74734" w:rsidP="00D74734">
      <w:pPr>
        <w:pStyle w:val="3"/>
        <w:spacing w:before="200" w:after="80"/>
      </w:pPr>
      <w:r w:rsidRPr="00620953">
        <w:rPr>
          <w:rFonts w:hint="eastAsia"/>
        </w:rPr>
        <w:t>語法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t xml:space="preserve">docker inspect </w:t>
      </w:r>
      <w:r w:rsidRPr="00620953">
        <w:rPr>
          <w:color w:val="666600"/>
        </w:rPr>
        <w:t>[</w:t>
      </w:r>
      <w:r w:rsidRPr="00620953">
        <w:t>OPTIONS</w:t>
      </w:r>
      <w:r w:rsidRPr="00620953">
        <w:rPr>
          <w:color w:val="666600"/>
        </w:rPr>
        <w:t>]</w:t>
      </w:r>
      <w:r w:rsidRPr="00620953">
        <w:t xml:space="preserve"> NAME</w:t>
      </w:r>
      <w:r w:rsidRPr="00620953">
        <w:rPr>
          <w:color w:val="666600"/>
        </w:rPr>
        <w:t>|</w:t>
      </w:r>
      <w:r w:rsidRPr="00620953">
        <w:t xml:space="preserve">ID </w:t>
      </w:r>
      <w:r w:rsidRPr="00620953">
        <w:rPr>
          <w:color w:val="666600"/>
        </w:rPr>
        <w:t>[</w:t>
      </w:r>
      <w:r w:rsidRPr="00620953">
        <w:t>NAME</w:t>
      </w:r>
      <w:r w:rsidRPr="00620953">
        <w:rPr>
          <w:color w:val="666600"/>
        </w:rPr>
        <w:t>|</w:t>
      </w:r>
      <w:r w:rsidRPr="00620953">
        <w:t>ID</w:t>
      </w:r>
      <w:r w:rsidRPr="00620953">
        <w:rPr>
          <w:color w:val="666600"/>
        </w:rPr>
        <w:t>...]</w:t>
      </w:r>
    </w:p>
    <w:p w:rsidR="00D74734" w:rsidRPr="00620953" w:rsidRDefault="00D74734" w:rsidP="00D74734">
      <w:pPr>
        <w:pStyle w:val="3"/>
        <w:spacing w:before="200" w:after="80"/>
      </w:pPr>
      <w:r w:rsidRPr="00620953">
        <w:t>OPTIONS</w:t>
      </w:r>
      <w:r w:rsidRPr="00620953">
        <w:rPr>
          <w:rFonts w:hint="eastAsia"/>
        </w:rPr>
        <w:t>說明：</w:t>
      </w:r>
    </w:p>
    <w:p w:rsidR="00D74734" w:rsidRPr="00620953" w:rsidRDefault="00D74734" w:rsidP="00D74734">
      <w:r w:rsidRPr="00620953">
        <w:rPr>
          <w:b/>
          <w:bCs/>
        </w:rPr>
        <w:t>-f :</w:t>
      </w:r>
      <w:r w:rsidRPr="00620953">
        <w:rPr>
          <w:rFonts w:hint="eastAsia"/>
        </w:rPr>
        <w:t>指定返回值的範本檔。</w:t>
      </w:r>
    </w:p>
    <w:p w:rsidR="00D74734" w:rsidRPr="00620953" w:rsidRDefault="00D74734" w:rsidP="00D74734">
      <w:r w:rsidRPr="00620953">
        <w:rPr>
          <w:b/>
          <w:bCs/>
        </w:rPr>
        <w:t>-s :</w:t>
      </w:r>
      <w:r w:rsidRPr="00620953">
        <w:rPr>
          <w:rFonts w:hint="eastAsia"/>
        </w:rPr>
        <w:t>顯示總的檔大小。</w:t>
      </w:r>
    </w:p>
    <w:p w:rsidR="00D74734" w:rsidRPr="00620953" w:rsidRDefault="00D74734" w:rsidP="00D74734">
      <w:r w:rsidRPr="00620953">
        <w:rPr>
          <w:b/>
          <w:bCs/>
        </w:rPr>
        <w:t>--type :</w:t>
      </w:r>
      <w:r w:rsidRPr="00620953">
        <w:rPr>
          <w:rFonts w:hint="eastAsia"/>
        </w:rPr>
        <w:t>為指定類型返回</w:t>
      </w:r>
      <w:r w:rsidRPr="00620953">
        <w:t>JSON</w:t>
      </w:r>
      <w:r w:rsidRPr="00620953">
        <w:rPr>
          <w:rFonts w:hint="eastAsia"/>
        </w:rPr>
        <w:t>。</w:t>
      </w:r>
    </w:p>
    <w:p w:rsidR="00D74734" w:rsidRPr="00620953" w:rsidRDefault="00D74734" w:rsidP="00D74734">
      <w:pPr>
        <w:pStyle w:val="3"/>
        <w:spacing w:before="200" w:after="80"/>
      </w:pPr>
      <w:r w:rsidRPr="00620953">
        <w:rPr>
          <w:rFonts w:hint="eastAsia"/>
        </w:rPr>
        <w:t>實例</w:t>
      </w:r>
    </w:p>
    <w:p w:rsidR="00D74734" w:rsidRPr="00620953" w:rsidRDefault="00D74734" w:rsidP="00D74734">
      <w:r w:rsidRPr="00620953">
        <w:rPr>
          <w:rFonts w:hint="eastAsia"/>
        </w:rPr>
        <w:t>獲取鏡像</w:t>
      </w:r>
      <w:r w:rsidRPr="00620953">
        <w:t>mysql:5.6</w:t>
      </w:r>
      <w:r w:rsidRPr="00620953">
        <w:rPr>
          <w:rFonts w:hint="eastAsia"/>
        </w:rPr>
        <w:t>的元信息。</w:t>
      </w:r>
    </w:p>
    <w:p w:rsidR="00D74734" w:rsidRPr="00620953" w:rsidRDefault="00D74734" w:rsidP="00D74734">
      <w:r w:rsidRPr="00620953">
        <w:t>runoob@runoob</w:t>
      </w:r>
      <w:r w:rsidRPr="00620953">
        <w:rPr>
          <w:color w:val="666600"/>
        </w:rPr>
        <w:t>:~</w:t>
      </w:r>
      <w:r w:rsidRPr="00620953">
        <w:t>$ docker inspect mysql</w:t>
      </w:r>
      <w:r w:rsidRPr="00620953">
        <w:rPr>
          <w:color w:val="666600"/>
        </w:rPr>
        <w:t>:</w:t>
      </w:r>
      <w:r w:rsidRPr="00620953">
        <w:rPr>
          <w:color w:val="006666"/>
        </w:rPr>
        <w:t>5.6</w:t>
      </w:r>
    </w:p>
    <w:p w:rsidR="00D74734" w:rsidRPr="00620953" w:rsidRDefault="00D74734" w:rsidP="00D74734">
      <w:pPr>
        <w:rPr>
          <w:color w:val="000000"/>
        </w:rPr>
      </w:pPr>
      <w:r w:rsidRPr="00620953">
        <w:t>[</w:t>
      </w:r>
    </w:p>
    <w:p w:rsidR="00D74734" w:rsidRPr="00620953" w:rsidRDefault="00D74734" w:rsidP="00D74734">
      <w:r w:rsidRPr="00620953">
        <w:t xml:space="preserve">    </w:t>
      </w:r>
      <w:r w:rsidRPr="00620953">
        <w:rPr>
          <w:color w:val="666600"/>
        </w:rPr>
        <w:t>{</w:t>
      </w:r>
    </w:p>
    <w:p w:rsidR="00D74734" w:rsidRPr="00620953" w:rsidRDefault="00D74734" w:rsidP="00D74734">
      <w:pPr>
        <w:rPr>
          <w:color w:val="000000"/>
        </w:rPr>
      </w:pPr>
      <w:r w:rsidRPr="00620953">
        <w:rPr>
          <w:color w:val="000000"/>
        </w:rPr>
        <w:t xml:space="preserve">        </w:t>
      </w:r>
      <w:r w:rsidRPr="00620953">
        <w:t>"Id"</w:t>
      </w:r>
      <w:r w:rsidRPr="00620953">
        <w:rPr>
          <w:color w:val="666600"/>
        </w:rPr>
        <w:t>:</w:t>
      </w:r>
      <w:r w:rsidRPr="00620953">
        <w:rPr>
          <w:color w:val="000000"/>
        </w:rPr>
        <w:t xml:space="preserve"> </w:t>
      </w:r>
      <w:r w:rsidRPr="00620953">
        <w:t>"sha256:2c0964ec182ae9a045f866bbc2553087f6e42bfc16074a74fb820af235f070ec"</w:t>
      </w:r>
      <w:r w:rsidRPr="00620953">
        <w:rPr>
          <w:color w:val="666600"/>
        </w:rPr>
        <w:t>,</w:t>
      </w:r>
    </w:p>
    <w:p w:rsidR="00D74734" w:rsidRPr="00620953" w:rsidRDefault="00D74734" w:rsidP="00D74734">
      <w:r w:rsidRPr="00620953">
        <w:t xml:space="preserve">        </w:t>
      </w:r>
      <w:r w:rsidRPr="00620953">
        <w:rPr>
          <w:color w:val="008800"/>
        </w:rPr>
        <w:t>"RepoTags"</w:t>
      </w:r>
      <w:r w:rsidRPr="00620953">
        <w:rPr>
          <w:color w:val="666600"/>
        </w:rPr>
        <w:t>:</w:t>
      </w:r>
      <w:r w:rsidRPr="00620953">
        <w:t xml:space="preserve"> </w:t>
      </w:r>
      <w:r w:rsidRPr="00620953">
        <w:rPr>
          <w:color w:val="666600"/>
        </w:rPr>
        <w:t>[</w:t>
      </w:r>
    </w:p>
    <w:p w:rsidR="00D74734" w:rsidRPr="00620953" w:rsidRDefault="00D74734" w:rsidP="00D74734">
      <w:r w:rsidRPr="00620953">
        <w:t xml:space="preserve">            </w:t>
      </w:r>
      <w:r w:rsidRPr="00620953">
        <w:rPr>
          <w:color w:val="008800"/>
        </w:rPr>
        <w:t>"mysql:5.6"</w:t>
      </w:r>
    </w:p>
    <w:p w:rsidR="00D74734" w:rsidRPr="00620953" w:rsidRDefault="00D74734" w:rsidP="00D74734">
      <w:r w:rsidRPr="00620953">
        <w:t xml:space="preserve">        </w:t>
      </w:r>
      <w:r w:rsidRPr="00620953">
        <w:rPr>
          <w:color w:val="666600"/>
        </w:rPr>
        <w:t>],</w:t>
      </w:r>
    </w:p>
    <w:p w:rsidR="00D74734" w:rsidRPr="00620953" w:rsidRDefault="00D74734" w:rsidP="00D74734">
      <w:pPr>
        <w:rPr>
          <w:color w:val="000000"/>
        </w:rPr>
      </w:pPr>
      <w:r w:rsidRPr="00620953">
        <w:rPr>
          <w:color w:val="000000"/>
        </w:rPr>
        <w:t xml:space="preserve">        </w:t>
      </w:r>
      <w:r w:rsidRPr="00620953">
        <w:t>"RepoDigests"</w:t>
      </w:r>
      <w:r w:rsidRPr="00620953">
        <w:rPr>
          <w:color w:val="666600"/>
        </w:rPr>
        <w:t>:</w:t>
      </w:r>
      <w:r w:rsidRPr="00620953">
        <w:rPr>
          <w:color w:val="000000"/>
        </w:rPr>
        <w:t xml:space="preserve"> </w:t>
      </w:r>
      <w:r w:rsidRPr="00620953">
        <w:rPr>
          <w:color w:val="666600"/>
        </w:rPr>
        <w:t>[],</w:t>
      </w:r>
    </w:p>
    <w:p w:rsidR="00D74734" w:rsidRPr="00620953" w:rsidRDefault="00D74734" w:rsidP="00D74734">
      <w:r w:rsidRPr="00620953">
        <w:t xml:space="preserve">        </w:t>
      </w:r>
      <w:r w:rsidRPr="00620953">
        <w:rPr>
          <w:color w:val="008800"/>
        </w:rPr>
        <w:t>"Parent"</w:t>
      </w:r>
      <w:r w:rsidRPr="00620953">
        <w:rPr>
          <w:color w:val="666600"/>
        </w:rPr>
        <w:t>:</w:t>
      </w:r>
      <w:r w:rsidRPr="00620953">
        <w:t xml:space="preserve"> </w:t>
      </w:r>
      <w:r w:rsidRPr="00620953">
        <w:rPr>
          <w:color w:val="008800"/>
        </w:rPr>
        <w:t>""</w:t>
      </w:r>
      <w:r w:rsidRPr="00620953">
        <w:rPr>
          <w:color w:val="666600"/>
        </w:rPr>
        <w:t>,</w:t>
      </w:r>
    </w:p>
    <w:p w:rsidR="00D74734" w:rsidRPr="00620953" w:rsidRDefault="00D74734" w:rsidP="00D74734">
      <w:pPr>
        <w:rPr>
          <w:color w:val="000000"/>
        </w:rPr>
      </w:pPr>
      <w:r w:rsidRPr="00620953">
        <w:rPr>
          <w:color w:val="000000"/>
        </w:rPr>
        <w:t xml:space="preserve">        </w:t>
      </w:r>
      <w:r w:rsidRPr="00620953">
        <w:t>"Comment"</w:t>
      </w:r>
      <w:r w:rsidRPr="00620953">
        <w:rPr>
          <w:color w:val="666600"/>
        </w:rPr>
        <w:t>:</w:t>
      </w:r>
      <w:r w:rsidRPr="00620953">
        <w:rPr>
          <w:color w:val="000000"/>
        </w:rPr>
        <w:t xml:space="preserve"> </w:t>
      </w:r>
      <w:r w:rsidRPr="00620953">
        <w:t>""</w:t>
      </w:r>
      <w:r w:rsidRPr="00620953">
        <w:rPr>
          <w:color w:val="666600"/>
        </w:rPr>
        <w:t>,</w:t>
      </w:r>
    </w:p>
    <w:p w:rsidR="00D74734" w:rsidRPr="00620953" w:rsidRDefault="00D74734" w:rsidP="00D74734">
      <w:pPr>
        <w:rPr>
          <w:color w:val="000000"/>
        </w:rPr>
      </w:pPr>
      <w:r w:rsidRPr="00620953">
        <w:rPr>
          <w:color w:val="000000"/>
        </w:rPr>
        <w:t xml:space="preserve">        </w:t>
      </w:r>
      <w:r w:rsidRPr="00620953">
        <w:t>"Created"</w:t>
      </w:r>
      <w:r w:rsidRPr="00620953">
        <w:rPr>
          <w:color w:val="666600"/>
        </w:rPr>
        <w:t>:</w:t>
      </w:r>
      <w:r w:rsidRPr="00620953">
        <w:rPr>
          <w:color w:val="000000"/>
        </w:rPr>
        <w:t xml:space="preserve"> </w:t>
      </w:r>
      <w:r w:rsidRPr="00620953">
        <w:t>"2016-05-24T04:01:41.168371815Z"</w:t>
      </w:r>
      <w:r w:rsidRPr="00620953">
        <w:rPr>
          <w:color w:val="666600"/>
        </w:rPr>
        <w:t>,</w:t>
      </w:r>
    </w:p>
    <w:p w:rsidR="00D74734" w:rsidRPr="00620953" w:rsidRDefault="00D74734" w:rsidP="00D74734">
      <w:pPr>
        <w:rPr>
          <w:color w:val="000000"/>
        </w:rPr>
      </w:pPr>
      <w:r w:rsidRPr="00620953">
        <w:rPr>
          <w:color w:val="000000"/>
        </w:rPr>
        <w:t xml:space="preserve">        </w:t>
      </w:r>
      <w:r w:rsidRPr="00620953">
        <w:t>"Container"</w:t>
      </w:r>
      <w:r w:rsidRPr="00620953">
        <w:rPr>
          <w:color w:val="666600"/>
        </w:rPr>
        <w:t>:</w:t>
      </w:r>
      <w:r w:rsidRPr="00620953">
        <w:rPr>
          <w:color w:val="000000"/>
        </w:rPr>
        <w:t xml:space="preserve"> </w:t>
      </w:r>
      <w:r w:rsidRPr="00620953">
        <w:t>"e0924bc460ff97787f34610115e9363e6363b30b8efa406e28eb495ab199ca54"</w:t>
      </w:r>
      <w:r w:rsidRPr="00620953">
        <w:rPr>
          <w:color w:val="666600"/>
        </w:rPr>
        <w:t>,</w:t>
      </w:r>
    </w:p>
    <w:p w:rsidR="00D74734" w:rsidRPr="00620953" w:rsidRDefault="00D74734" w:rsidP="00D74734">
      <w:pPr>
        <w:rPr>
          <w:color w:val="000000"/>
        </w:rPr>
      </w:pPr>
      <w:r w:rsidRPr="00620953">
        <w:rPr>
          <w:color w:val="000000"/>
        </w:rPr>
        <w:t xml:space="preserve">        </w:t>
      </w:r>
      <w:r w:rsidRPr="00620953">
        <w:t>"ContainerConfig"</w:t>
      </w:r>
      <w:r w:rsidRPr="00620953">
        <w:rPr>
          <w:color w:val="666600"/>
        </w:rPr>
        <w:t>:</w:t>
      </w:r>
      <w:r w:rsidRPr="00620953">
        <w:rPr>
          <w:color w:val="000000"/>
        </w:rPr>
        <w:t xml:space="preserve"> </w:t>
      </w:r>
      <w:r w:rsidRPr="00620953">
        <w:rPr>
          <w:color w:val="666600"/>
        </w:rPr>
        <w:t>{</w:t>
      </w:r>
    </w:p>
    <w:p w:rsidR="00D74734" w:rsidRPr="00620953" w:rsidRDefault="00D74734" w:rsidP="00D74734">
      <w:pPr>
        <w:rPr>
          <w:color w:val="000000"/>
        </w:rPr>
      </w:pPr>
      <w:r w:rsidRPr="00620953">
        <w:rPr>
          <w:color w:val="000000"/>
        </w:rPr>
        <w:t xml:space="preserve">            </w:t>
      </w:r>
      <w:r w:rsidRPr="00620953">
        <w:t>"Hostname"</w:t>
      </w:r>
      <w:r w:rsidRPr="00620953">
        <w:rPr>
          <w:color w:val="666600"/>
        </w:rPr>
        <w:t>:</w:t>
      </w:r>
      <w:r w:rsidRPr="00620953">
        <w:rPr>
          <w:color w:val="000000"/>
        </w:rPr>
        <w:t xml:space="preserve"> </w:t>
      </w:r>
      <w:r w:rsidRPr="00620953">
        <w:t>"b0cf605c7757"</w:t>
      </w:r>
      <w:r w:rsidRPr="00620953">
        <w:rPr>
          <w:color w:val="666600"/>
        </w:rPr>
        <w:t>,</w:t>
      </w:r>
    </w:p>
    <w:p w:rsidR="00D74734" w:rsidRPr="00620953" w:rsidRDefault="00D74734" w:rsidP="00D74734">
      <w:r w:rsidRPr="00620953">
        <w:t xml:space="preserve">            </w:t>
      </w:r>
      <w:r w:rsidRPr="00620953">
        <w:rPr>
          <w:color w:val="008800"/>
        </w:rPr>
        <w:t>"Domainname"</w:t>
      </w:r>
      <w:r w:rsidRPr="00620953">
        <w:rPr>
          <w:color w:val="666600"/>
        </w:rPr>
        <w:t>:</w:t>
      </w:r>
      <w:r w:rsidRPr="00620953">
        <w:t xml:space="preserve"> </w:t>
      </w:r>
      <w:r w:rsidRPr="00620953">
        <w:rPr>
          <w:color w:val="008800"/>
        </w:rPr>
        <w:t>""</w:t>
      </w:r>
      <w:r w:rsidRPr="00620953">
        <w:rPr>
          <w:color w:val="666600"/>
        </w:rPr>
        <w:t>,</w:t>
      </w:r>
    </w:p>
    <w:p w:rsidR="00D74734" w:rsidRPr="00620953" w:rsidRDefault="00D74734" w:rsidP="00D74734">
      <w:r w:rsidRPr="00620953">
        <w:t xml:space="preserve">            </w:t>
      </w:r>
      <w:r w:rsidRPr="00620953">
        <w:rPr>
          <w:color w:val="008800"/>
        </w:rPr>
        <w:t>"User"</w:t>
      </w:r>
      <w:r w:rsidRPr="00620953">
        <w:rPr>
          <w:color w:val="666600"/>
        </w:rPr>
        <w:t>:</w:t>
      </w:r>
      <w:r w:rsidRPr="00620953">
        <w:t xml:space="preserve"> </w:t>
      </w:r>
      <w:r w:rsidRPr="00620953">
        <w:rPr>
          <w:color w:val="008800"/>
        </w:rPr>
        <w:t>""</w:t>
      </w:r>
      <w:r w:rsidRPr="00620953">
        <w:rPr>
          <w:color w:val="666600"/>
        </w:rPr>
        <w:t>,</w:t>
      </w:r>
    </w:p>
    <w:p w:rsidR="00D74734" w:rsidRPr="00620953" w:rsidRDefault="00D74734" w:rsidP="00D74734">
      <w:r w:rsidRPr="00620953">
        <w:t xml:space="preserve">            </w:t>
      </w:r>
      <w:r w:rsidRPr="00620953">
        <w:rPr>
          <w:color w:val="008800"/>
        </w:rPr>
        <w:t>"AttachStdin"</w:t>
      </w:r>
      <w:r w:rsidRPr="00620953">
        <w:rPr>
          <w:color w:val="666600"/>
        </w:rPr>
        <w:t>:</w:t>
      </w:r>
      <w:r w:rsidRPr="00620953">
        <w:t xml:space="preserve"> </w:t>
      </w:r>
      <w:r w:rsidRPr="00620953">
        <w:rPr>
          <w:color w:val="000088"/>
        </w:rPr>
        <w:t>false</w:t>
      </w:r>
      <w:r w:rsidRPr="00620953">
        <w:rPr>
          <w:color w:val="666600"/>
        </w:rPr>
        <w:t>,</w:t>
      </w:r>
    </w:p>
    <w:p w:rsidR="00D74734" w:rsidRPr="00620953" w:rsidRDefault="00D74734" w:rsidP="00D74734">
      <w:r w:rsidRPr="00620953">
        <w:t xml:space="preserve">            </w:t>
      </w:r>
      <w:r w:rsidRPr="00620953">
        <w:rPr>
          <w:color w:val="008800"/>
        </w:rPr>
        <w:t>"AttachStdout"</w:t>
      </w:r>
      <w:r w:rsidRPr="00620953">
        <w:rPr>
          <w:color w:val="666600"/>
        </w:rPr>
        <w:t>:</w:t>
      </w:r>
      <w:r w:rsidRPr="00620953">
        <w:t xml:space="preserve"> </w:t>
      </w:r>
      <w:r w:rsidRPr="00620953">
        <w:rPr>
          <w:color w:val="000088"/>
        </w:rPr>
        <w:t>false</w:t>
      </w:r>
      <w:r w:rsidRPr="00620953">
        <w:rPr>
          <w:color w:val="666600"/>
        </w:rPr>
        <w:t>,</w:t>
      </w:r>
    </w:p>
    <w:p w:rsidR="00D74734" w:rsidRPr="00620953" w:rsidRDefault="00D74734" w:rsidP="00D74734">
      <w:r w:rsidRPr="00620953">
        <w:t xml:space="preserve">            </w:t>
      </w:r>
      <w:r w:rsidRPr="00620953">
        <w:rPr>
          <w:color w:val="008800"/>
        </w:rPr>
        <w:t>"AttachStderr"</w:t>
      </w:r>
      <w:r w:rsidRPr="00620953">
        <w:rPr>
          <w:color w:val="666600"/>
        </w:rPr>
        <w:t>:</w:t>
      </w:r>
      <w:r w:rsidRPr="00620953">
        <w:t xml:space="preserve"> </w:t>
      </w:r>
      <w:r w:rsidRPr="00620953">
        <w:rPr>
          <w:color w:val="000088"/>
        </w:rPr>
        <w:t>false</w:t>
      </w:r>
      <w:r w:rsidRPr="00620953">
        <w:rPr>
          <w:color w:val="666600"/>
        </w:rPr>
        <w:t>,</w:t>
      </w:r>
    </w:p>
    <w:p w:rsidR="00D74734" w:rsidRPr="00620953" w:rsidRDefault="00D74734" w:rsidP="00D74734">
      <w:r w:rsidRPr="00620953">
        <w:lastRenderedPageBreak/>
        <w:t xml:space="preserve">            </w:t>
      </w:r>
      <w:r w:rsidRPr="00620953">
        <w:rPr>
          <w:color w:val="008800"/>
        </w:rPr>
        <w:t>"ExposedPorts"</w:t>
      </w:r>
      <w:r w:rsidRPr="00620953">
        <w:rPr>
          <w:color w:val="666600"/>
        </w:rPr>
        <w:t>:</w:t>
      </w:r>
      <w:r w:rsidRPr="00620953">
        <w:t xml:space="preserve"> </w:t>
      </w:r>
      <w:r w:rsidRPr="00620953">
        <w:rPr>
          <w:color w:val="666600"/>
        </w:rPr>
        <w:t>{</w:t>
      </w:r>
    </w:p>
    <w:p w:rsidR="00D74734" w:rsidRPr="00620953" w:rsidRDefault="00D74734" w:rsidP="00D74734">
      <w:r w:rsidRPr="00620953">
        <w:t xml:space="preserve">                </w:t>
      </w:r>
      <w:r w:rsidRPr="00620953">
        <w:rPr>
          <w:color w:val="008800"/>
        </w:rPr>
        <w:t>"3306/tcp"</w:t>
      </w:r>
      <w:r w:rsidRPr="00620953">
        <w:rPr>
          <w:color w:val="666600"/>
        </w:rPr>
        <w:t>:</w:t>
      </w:r>
      <w:r w:rsidRPr="00620953">
        <w:t xml:space="preserve"> </w:t>
      </w:r>
      <w:r w:rsidRPr="00620953">
        <w:rPr>
          <w:color w:val="666600"/>
        </w:rPr>
        <w:t>{}</w:t>
      </w:r>
    </w:p>
    <w:p w:rsidR="00D74734" w:rsidRPr="00620953" w:rsidRDefault="00D74734" w:rsidP="00D74734">
      <w:r w:rsidRPr="00620953">
        <w:t xml:space="preserve">            </w:t>
      </w:r>
      <w:r w:rsidRPr="00620953">
        <w:rPr>
          <w:color w:val="666600"/>
        </w:rPr>
        <w:t>},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t>...</w:t>
      </w:r>
    </w:p>
    <w:p w:rsidR="00D74734" w:rsidRPr="00620953" w:rsidRDefault="00D74734" w:rsidP="00D74734">
      <w:r w:rsidRPr="00620953">
        <w:rPr>
          <w:rFonts w:hint="eastAsia"/>
        </w:rPr>
        <w:t>獲取正在運行的容器</w:t>
      </w:r>
      <w:r w:rsidRPr="00620953">
        <w:t>mymysql</w:t>
      </w:r>
      <w:r w:rsidRPr="00620953">
        <w:rPr>
          <w:rFonts w:hint="eastAsia"/>
        </w:rPr>
        <w:t>的</w:t>
      </w:r>
      <w:r w:rsidRPr="00620953">
        <w:t xml:space="preserve"> IP</w:t>
      </w:r>
      <w:r w:rsidRPr="00620953">
        <w:rPr>
          <w:rFonts w:hint="eastAsia"/>
        </w:rPr>
        <w:t>。</w:t>
      </w:r>
    </w:p>
    <w:p w:rsidR="00D74734" w:rsidRPr="00620953" w:rsidRDefault="00D74734" w:rsidP="00D74734">
      <w:pPr>
        <w:rPr>
          <w:color w:val="000000"/>
        </w:rPr>
      </w:pPr>
      <w:r w:rsidRPr="00620953">
        <w:rPr>
          <w:color w:val="000000"/>
        </w:rPr>
        <w:t>runoob@runoob</w:t>
      </w:r>
      <w:r w:rsidRPr="00620953">
        <w:rPr>
          <w:color w:val="666600"/>
        </w:rPr>
        <w:t>:~</w:t>
      </w:r>
      <w:r w:rsidRPr="00620953">
        <w:rPr>
          <w:color w:val="000000"/>
        </w:rPr>
        <w:t xml:space="preserve">$ docker inspect </w:t>
      </w:r>
      <w:r w:rsidRPr="00620953">
        <w:rPr>
          <w:color w:val="666600"/>
        </w:rPr>
        <w:t>--</w:t>
      </w:r>
      <w:r w:rsidRPr="00620953">
        <w:rPr>
          <w:color w:val="000000"/>
        </w:rPr>
        <w:t>format</w:t>
      </w:r>
      <w:r w:rsidRPr="00620953">
        <w:rPr>
          <w:color w:val="666600"/>
        </w:rPr>
        <w:t>=</w:t>
      </w:r>
      <w:r w:rsidRPr="00620953">
        <w:t>'{{range .NetworkSettings.Networks}}{{.IPAddress}}{{end}}'</w:t>
      </w:r>
      <w:r w:rsidRPr="00620953">
        <w:rPr>
          <w:color w:val="000000"/>
        </w:rPr>
        <w:t xml:space="preserve"> mymysql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t>172.17</w:t>
      </w:r>
      <w:r w:rsidRPr="00620953">
        <w:rPr>
          <w:color w:val="666600"/>
        </w:rPr>
        <w:t>.</w:t>
      </w:r>
      <w:r w:rsidRPr="00620953">
        <w:t>0.3</w:t>
      </w:r>
    </w:p>
    <w:p w:rsidR="00D74734" w:rsidRPr="00620953" w:rsidRDefault="00D74734" w:rsidP="00D74734">
      <w:pPr>
        <w:pStyle w:val="2"/>
        <w:spacing w:before="200" w:after="200"/>
      </w:pPr>
      <w:r>
        <w:rPr>
          <w:rFonts w:hint="eastAsia"/>
        </w:rPr>
        <w:t>Docker</w:t>
      </w:r>
      <w:r w:rsidRPr="00620953">
        <w:t xml:space="preserve"> top </w:t>
      </w:r>
      <w:r w:rsidRPr="00620953">
        <w:rPr>
          <w:rFonts w:hint="eastAsia"/>
        </w:rPr>
        <w:t>命令</w:t>
      </w:r>
    </w:p>
    <w:p w:rsidR="00D74734" w:rsidRPr="00620953" w:rsidRDefault="00D74734" w:rsidP="00D74734">
      <w:r w:rsidRPr="00620953">
        <w:rPr>
          <w:b/>
          <w:bCs/>
        </w:rPr>
        <w:t>docker top :</w:t>
      </w:r>
      <w:r w:rsidRPr="00620953">
        <w:rPr>
          <w:rFonts w:hint="eastAsia"/>
        </w:rPr>
        <w:t>查看容器中運行的進程資訊，支援</w:t>
      </w:r>
      <w:r w:rsidRPr="00620953">
        <w:t xml:space="preserve"> ps </w:t>
      </w:r>
      <w:r w:rsidRPr="00620953">
        <w:rPr>
          <w:rFonts w:hint="eastAsia"/>
        </w:rPr>
        <w:t>命令參數。</w:t>
      </w:r>
    </w:p>
    <w:p w:rsidR="00D74734" w:rsidRPr="00620953" w:rsidRDefault="00D74734" w:rsidP="00D74734">
      <w:pPr>
        <w:pStyle w:val="3"/>
        <w:spacing w:before="200" w:after="80"/>
      </w:pPr>
      <w:r w:rsidRPr="00620953">
        <w:rPr>
          <w:rFonts w:hint="eastAsia"/>
        </w:rPr>
        <w:t>語法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t xml:space="preserve">docker top </w:t>
      </w:r>
      <w:r w:rsidRPr="00620953">
        <w:rPr>
          <w:color w:val="666600"/>
        </w:rPr>
        <w:t>[</w:t>
      </w:r>
      <w:r w:rsidRPr="00620953">
        <w:t>OPTIONS</w:t>
      </w:r>
      <w:r w:rsidRPr="00620953">
        <w:rPr>
          <w:color w:val="666600"/>
        </w:rPr>
        <w:t>]</w:t>
      </w:r>
      <w:r w:rsidRPr="00620953">
        <w:t xml:space="preserve"> CONTAINER </w:t>
      </w:r>
      <w:r w:rsidRPr="00620953">
        <w:rPr>
          <w:color w:val="666600"/>
        </w:rPr>
        <w:t>[</w:t>
      </w:r>
      <w:r w:rsidRPr="00620953">
        <w:t>ps OPTIONS</w:t>
      </w:r>
      <w:r w:rsidRPr="00620953">
        <w:rPr>
          <w:color w:val="666600"/>
        </w:rPr>
        <w:t>]</w:t>
      </w:r>
    </w:p>
    <w:p w:rsidR="00D74734" w:rsidRPr="00620953" w:rsidRDefault="00D74734" w:rsidP="00D74734">
      <w:r w:rsidRPr="00620953">
        <w:rPr>
          <w:rFonts w:hint="eastAsia"/>
        </w:rPr>
        <w:t>容器運行時不一定有</w:t>
      </w:r>
      <w:r w:rsidRPr="00620953">
        <w:t>/bin/bash</w:t>
      </w:r>
      <w:r w:rsidRPr="00620953">
        <w:rPr>
          <w:rFonts w:hint="eastAsia"/>
        </w:rPr>
        <w:t>終端來交互執行</w:t>
      </w:r>
      <w:r w:rsidRPr="00620953">
        <w:t>top</w:t>
      </w:r>
      <w:r w:rsidRPr="00620953">
        <w:rPr>
          <w:rFonts w:hint="eastAsia"/>
        </w:rPr>
        <w:t>命令，而且容器還不一定有</w:t>
      </w:r>
      <w:r w:rsidRPr="00620953">
        <w:t>top</w:t>
      </w:r>
      <w:r w:rsidRPr="00620953">
        <w:rPr>
          <w:rFonts w:hint="eastAsia"/>
        </w:rPr>
        <w:t>命令，可以使用</w:t>
      </w:r>
      <w:r w:rsidRPr="00620953">
        <w:t>docker top</w:t>
      </w:r>
      <w:r w:rsidRPr="00620953">
        <w:rPr>
          <w:rFonts w:hint="eastAsia"/>
        </w:rPr>
        <w:t>來實現查看</w:t>
      </w:r>
      <w:r w:rsidRPr="00620953">
        <w:t>container</w:t>
      </w:r>
      <w:r w:rsidRPr="00620953">
        <w:rPr>
          <w:rFonts w:hint="eastAsia"/>
        </w:rPr>
        <w:t>中正在運行的進程。</w:t>
      </w:r>
    </w:p>
    <w:p w:rsidR="00D74734" w:rsidRPr="00620953" w:rsidRDefault="00D74734" w:rsidP="00D74734">
      <w:pPr>
        <w:pStyle w:val="3"/>
        <w:spacing w:before="200" w:after="80"/>
      </w:pPr>
      <w:r w:rsidRPr="00620953">
        <w:rPr>
          <w:rFonts w:hint="eastAsia"/>
        </w:rPr>
        <w:t>實例</w:t>
      </w:r>
    </w:p>
    <w:p w:rsidR="00D74734" w:rsidRPr="00620953" w:rsidRDefault="00D74734" w:rsidP="00D74734">
      <w:r w:rsidRPr="00620953">
        <w:rPr>
          <w:rFonts w:hint="eastAsia"/>
        </w:rPr>
        <w:t>查看容器</w:t>
      </w:r>
      <w:r w:rsidRPr="00620953">
        <w:t>mymysql</w:t>
      </w:r>
      <w:r w:rsidRPr="00620953">
        <w:rPr>
          <w:rFonts w:hint="eastAsia"/>
        </w:rPr>
        <w:t>的進程資訊。</w:t>
      </w:r>
    </w:p>
    <w:p w:rsidR="00D74734" w:rsidRPr="00620953" w:rsidRDefault="00D74734" w:rsidP="00D74734">
      <w:r w:rsidRPr="00620953">
        <w:t>runoob@runoob</w:t>
      </w:r>
      <w:r w:rsidRPr="00620953">
        <w:rPr>
          <w:color w:val="666600"/>
        </w:rPr>
        <w:t>:~/</w:t>
      </w:r>
      <w:r w:rsidRPr="00620953">
        <w:t>mysql$ docker top mymysql</w:t>
      </w:r>
    </w:p>
    <w:p w:rsidR="00D74734" w:rsidRPr="00620953" w:rsidRDefault="00D74734" w:rsidP="00D74734">
      <w:r w:rsidRPr="00620953">
        <w:t>UID    PID    PPID    C      STIME   TTY  TIME       CMD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rPr>
          <w:color w:val="006666"/>
        </w:rPr>
        <w:t>999</w:t>
      </w:r>
      <w:r w:rsidRPr="00620953">
        <w:t xml:space="preserve">    </w:t>
      </w:r>
      <w:r w:rsidRPr="00620953">
        <w:rPr>
          <w:color w:val="006666"/>
        </w:rPr>
        <w:t>40347</w:t>
      </w:r>
      <w:r w:rsidRPr="00620953">
        <w:t xml:space="preserve">  </w:t>
      </w:r>
      <w:r w:rsidRPr="00620953">
        <w:rPr>
          <w:color w:val="006666"/>
        </w:rPr>
        <w:t>40331</w:t>
      </w:r>
      <w:r w:rsidRPr="00620953">
        <w:t xml:space="preserve">   </w:t>
      </w:r>
      <w:r w:rsidRPr="00620953">
        <w:rPr>
          <w:color w:val="006666"/>
        </w:rPr>
        <w:t>18</w:t>
      </w:r>
      <w:r w:rsidRPr="00620953">
        <w:t xml:space="preserve">     </w:t>
      </w:r>
      <w:r w:rsidRPr="00620953">
        <w:rPr>
          <w:color w:val="006666"/>
        </w:rPr>
        <w:t>00</w:t>
      </w:r>
      <w:r w:rsidRPr="00620953">
        <w:rPr>
          <w:color w:val="666600"/>
        </w:rPr>
        <w:t>:</w:t>
      </w:r>
      <w:r w:rsidRPr="00620953">
        <w:rPr>
          <w:color w:val="006666"/>
        </w:rPr>
        <w:t>58</w:t>
      </w:r>
      <w:r w:rsidRPr="00620953">
        <w:t xml:space="preserve">   </w:t>
      </w:r>
      <w:r w:rsidRPr="00620953">
        <w:rPr>
          <w:color w:val="666600"/>
        </w:rPr>
        <w:t>?</w:t>
      </w:r>
      <w:r w:rsidRPr="00620953">
        <w:t xml:space="preserve">    </w:t>
      </w:r>
      <w:r w:rsidRPr="00620953">
        <w:rPr>
          <w:color w:val="006666"/>
        </w:rPr>
        <w:t>00</w:t>
      </w:r>
      <w:r w:rsidRPr="00620953">
        <w:rPr>
          <w:color w:val="666600"/>
        </w:rPr>
        <w:t>:</w:t>
      </w:r>
      <w:r w:rsidRPr="00620953">
        <w:rPr>
          <w:color w:val="006666"/>
        </w:rPr>
        <w:t>00</w:t>
      </w:r>
      <w:r w:rsidRPr="00620953">
        <w:rPr>
          <w:color w:val="666600"/>
        </w:rPr>
        <w:t>:</w:t>
      </w:r>
      <w:r w:rsidRPr="00620953">
        <w:rPr>
          <w:color w:val="006666"/>
        </w:rPr>
        <w:t>02</w:t>
      </w:r>
      <w:r w:rsidRPr="00620953">
        <w:t xml:space="preserve">   mysqld</w:t>
      </w:r>
    </w:p>
    <w:p w:rsidR="00D74734" w:rsidRPr="00620953" w:rsidRDefault="00D74734" w:rsidP="00D74734">
      <w:r w:rsidRPr="00620953">
        <w:rPr>
          <w:rFonts w:hint="eastAsia"/>
        </w:rPr>
        <w:t>查看所有運行容器的進程資訊。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rPr>
          <w:color w:val="000088"/>
        </w:rPr>
        <w:t>for</w:t>
      </w:r>
      <w:r w:rsidRPr="00620953">
        <w:rPr>
          <w:color w:val="000000"/>
        </w:rPr>
        <w:t xml:space="preserve"> i </w:t>
      </w:r>
      <w:r w:rsidRPr="00620953">
        <w:rPr>
          <w:color w:val="000088"/>
        </w:rPr>
        <w:t>in</w:t>
      </w:r>
      <w:r w:rsidRPr="00620953">
        <w:rPr>
          <w:color w:val="000000"/>
        </w:rPr>
        <w:t xml:space="preserve">  </w:t>
      </w:r>
      <w:r w:rsidRPr="00620953">
        <w:t>`docker ps |grep Up|awk '{print $1}'`</w:t>
      </w:r>
      <w:r w:rsidRPr="00620953">
        <w:rPr>
          <w:color w:val="666600"/>
        </w:rPr>
        <w:t>;</w:t>
      </w:r>
      <w:r w:rsidRPr="00620953">
        <w:rPr>
          <w:color w:val="000088"/>
        </w:rPr>
        <w:t>do</w:t>
      </w:r>
      <w:r w:rsidRPr="00620953">
        <w:rPr>
          <w:color w:val="000000"/>
        </w:rPr>
        <w:t xml:space="preserve"> echo \ </w:t>
      </w:r>
      <w:r w:rsidRPr="00620953">
        <w:rPr>
          <w:color w:val="666600"/>
        </w:rPr>
        <w:t>&amp;&amp;</w:t>
      </w:r>
      <w:r w:rsidRPr="00620953">
        <w:rPr>
          <w:color w:val="000000"/>
        </w:rPr>
        <w:t>docker top $i</w:t>
      </w:r>
      <w:r w:rsidRPr="00620953">
        <w:rPr>
          <w:color w:val="666600"/>
        </w:rPr>
        <w:t>;</w:t>
      </w:r>
      <w:r w:rsidRPr="00620953">
        <w:rPr>
          <w:color w:val="000000"/>
        </w:rPr>
        <w:t xml:space="preserve"> </w:t>
      </w:r>
      <w:r w:rsidRPr="00620953">
        <w:rPr>
          <w:color w:val="000088"/>
        </w:rPr>
        <w:t>done</w:t>
      </w:r>
    </w:p>
    <w:p w:rsidR="00D74734" w:rsidRPr="00620953" w:rsidRDefault="00D74734" w:rsidP="00D74734">
      <w:pPr>
        <w:pStyle w:val="2"/>
        <w:spacing w:before="200" w:after="200"/>
      </w:pPr>
      <w:r>
        <w:rPr>
          <w:rFonts w:hint="eastAsia"/>
        </w:rPr>
        <w:t>Docker</w:t>
      </w:r>
      <w:r w:rsidRPr="00620953">
        <w:t xml:space="preserve"> attach </w:t>
      </w:r>
      <w:r w:rsidRPr="00620953">
        <w:rPr>
          <w:rFonts w:hint="eastAsia"/>
        </w:rPr>
        <w:t>命令</w:t>
      </w:r>
    </w:p>
    <w:p w:rsidR="00D74734" w:rsidRPr="00620953" w:rsidRDefault="00D74734" w:rsidP="00D74734">
      <w:pPr>
        <w:rPr>
          <w:szCs w:val="16"/>
        </w:rPr>
      </w:pPr>
      <w:r w:rsidRPr="00620953">
        <w:t>docker attach :</w:t>
      </w:r>
      <w:r w:rsidRPr="00620953">
        <w:rPr>
          <w:rFonts w:hint="eastAsia"/>
          <w:szCs w:val="16"/>
        </w:rPr>
        <w:t>連接到正在運行中的容器。</w:t>
      </w:r>
    </w:p>
    <w:p w:rsidR="00D74734" w:rsidRPr="00620953" w:rsidRDefault="00D74734" w:rsidP="00D74734">
      <w:pPr>
        <w:pStyle w:val="3"/>
        <w:spacing w:before="200" w:after="80"/>
      </w:pPr>
      <w:r w:rsidRPr="00620953">
        <w:rPr>
          <w:rFonts w:hint="eastAsia"/>
        </w:rPr>
        <w:t>語法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t xml:space="preserve">docker attach </w:t>
      </w:r>
      <w:r w:rsidRPr="00620953">
        <w:rPr>
          <w:color w:val="666600"/>
        </w:rPr>
        <w:t>[</w:t>
      </w:r>
      <w:r w:rsidRPr="00620953">
        <w:t>OPTIONS</w:t>
      </w:r>
      <w:r w:rsidRPr="00620953">
        <w:rPr>
          <w:color w:val="666600"/>
        </w:rPr>
        <w:t>]</w:t>
      </w:r>
      <w:r w:rsidRPr="00620953">
        <w:t xml:space="preserve"> CONTAINER</w:t>
      </w:r>
    </w:p>
    <w:p w:rsidR="00D74734" w:rsidRPr="00620953" w:rsidRDefault="00D74734" w:rsidP="00D74734">
      <w:r w:rsidRPr="00620953">
        <w:rPr>
          <w:rFonts w:hint="eastAsia"/>
        </w:rPr>
        <w:t>要</w:t>
      </w:r>
      <w:r w:rsidRPr="00620953">
        <w:t>attach</w:t>
      </w:r>
      <w:r w:rsidRPr="00620953">
        <w:rPr>
          <w:rFonts w:hint="eastAsia"/>
        </w:rPr>
        <w:t>上去的容器必須正在運行，可以同時連接上同一個</w:t>
      </w:r>
      <w:r w:rsidRPr="00620953">
        <w:t>container</w:t>
      </w:r>
      <w:r w:rsidRPr="00620953">
        <w:rPr>
          <w:rFonts w:hint="eastAsia"/>
        </w:rPr>
        <w:t>來共用螢幕（與</w:t>
      </w:r>
      <w:r w:rsidRPr="00620953">
        <w:t>screen</w:t>
      </w:r>
      <w:r w:rsidRPr="00620953">
        <w:rPr>
          <w:rFonts w:hint="eastAsia"/>
        </w:rPr>
        <w:t>命令的</w:t>
      </w:r>
      <w:r w:rsidRPr="00620953">
        <w:t>attach</w:t>
      </w:r>
      <w:r w:rsidRPr="00620953">
        <w:rPr>
          <w:rFonts w:hint="eastAsia"/>
        </w:rPr>
        <w:t>類似）。</w:t>
      </w:r>
    </w:p>
    <w:p w:rsidR="00D74734" w:rsidRPr="00620953" w:rsidRDefault="00D74734" w:rsidP="00D74734">
      <w:r w:rsidRPr="00620953">
        <w:rPr>
          <w:rFonts w:hint="eastAsia"/>
        </w:rPr>
        <w:t>官方文檔中說</w:t>
      </w:r>
      <w:r w:rsidRPr="00620953">
        <w:t>attach</w:t>
      </w:r>
      <w:r w:rsidRPr="00620953">
        <w:rPr>
          <w:rFonts w:hint="eastAsia"/>
        </w:rPr>
        <w:t>後可以通過</w:t>
      </w:r>
      <w:r w:rsidRPr="00620953">
        <w:t>CTRL-C</w:t>
      </w:r>
      <w:r w:rsidRPr="00620953">
        <w:rPr>
          <w:rFonts w:hint="eastAsia"/>
        </w:rPr>
        <w:t>來</w:t>
      </w:r>
      <w:r w:rsidRPr="00620953">
        <w:t>detach</w:t>
      </w:r>
      <w:r w:rsidRPr="00620953">
        <w:rPr>
          <w:rFonts w:hint="eastAsia"/>
        </w:rPr>
        <w:t>，但實際上經過我的測試，如果</w:t>
      </w:r>
      <w:r w:rsidRPr="00620953">
        <w:t>container</w:t>
      </w:r>
      <w:r w:rsidRPr="00620953">
        <w:rPr>
          <w:rFonts w:hint="eastAsia"/>
        </w:rPr>
        <w:t>當前在運行</w:t>
      </w:r>
      <w:r w:rsidRPr="00620953">
        <w:t>bash</w:t>
      </w:r>
      <w:r w:rsidRPr="00620953">
        <w:rPr>
          <w:rFonts w:hint="eastAsia"/>
        </w:rPr>
        <w:t>，</w:t>
      </w:r>
      <w:r w:rsidRPr="00620953">
        <w:t>CTRL-C</w:t>
      </w:r>
      <w:r w:rsidRPr="00620953">
        <w:rPr>
          <w:rFonts w:hint="eastAsia"/>
        </w:rPr>
        <w:t>自然是當前行的輸入，沒有退出；如果</w:t>
      </w:r>
      <w:r w:rsidRPr="00620953">
        <w:t>container</w:t>
      </w:r>
      <w:r w:rsidRPr="00620953">
        <w:rPr>
          <w:rFonts w:hint="eastAsia"/>
        </w:rPr>
        <w:t>當前正在前臺運行進程，如輸出</w:t>
      </w:r>
      <w:r w:rsidRPr="00620953">
        <w:t>nginx</w:t>
      </w:r>
      <w:r w:rsidRPr="00620953">
        <w:rPr>
          <w:rFonts w:hint="eastAsia"/>
        </w:rPr>
        <w:t>的</w:t>
      </w:r>
      <w:r w:rsidRPr="00620953">
        <w:t>access.log</w:t>
      </w:r>
      <w:r w:rsidRPr="00620953">
        <w:rPr>
          <w:rFonts w:hint="eastAsia"/>
        </w:rPr>
        <w:t>日誌，</w:t>
      </w:r>
      <w:r w:rsidRPr="00620953">
        <w:t>CTRL-C</w:t>
      </w:r>
      <w:r w:rsidRPr="00620953">
        <w:rPr>
          <w:rFonts w:hint="eastAsia"/>
        </w:rPr>
        <w:t>不僅會導致退出容器，而且還</w:t>
      </w:r>
      <w:r w:rsidRPr="00620953">
        <w:t>stop</w:t>
      </w:r>
      <w:r w:rsidRPr="00620953">
        <w:rPr>
          <w:rFonts w:hint="eastAsia"/>
        </w:rPr>
        <w:t>了。這不是我們想要的，</w:t>
      </w:r>
      <w:r w:rsidRPr="00620953">
        <w:t>detach</w:t>
      </w:r>
      <w:r w:rsidRPr="00620953">
        <w:rPr>
          <w:rFonts w:hint="eastAsia"/>
        </w:rPr>
        <w:t>的意思按理應該是脫離容器終端，但容器依然運行。好在</w:t>
      </w:r>
      <w:r w:rsidRPr="00620953">
        <w:t>attach</w:t>
      </w:r>
      <w:r w:rsidRPr="00620953">
        <w:rPr>
          <w:rFonts w:hint="eastAsia"/>
        </w:rPr>
        <w:t>是可以帶上</w:t>
      </w:r>
      <w:r w:rsidRPr="00620953">
        <w:t>--sig-proxy=false</w:t>
      </w:r>
      <w:r w:rsidRPr="00620953">
        <w:rPr>
          <w:rFonts w:hint="eastAsia"/>
        </w:rPr>
        <w:t>來確保</w:t>
      </w:r>
      <w:r w:rsidRPr="00620953">
        <w:t>CTRL-D</w:t>
      </w:r>
      <w:r w:rsidRPr="00620953">
        <w:rPr>
          <w:rFonts w:hint="eastAsia"/>
        </w:rPr>
        <w:t>或</w:t>
      </w:r>
      <w:r w:rsidRPr="00620953">
        <w:t>CTRL-C</w:t>
      </w:r>
      <w:r w:rsidRPr="00620953">
        <w:rPr>
          <w:rFonts w:hint="eastAsia"/>
        </w:rPr>
        <w:t>不會關閉容器。</w:t>
      </w:r>
    </w:p>
    <w:p w:rsidR="00D74734" w:rsidRPr="00620953" w:rsidRDefault="00D74734" w:rsidP="00D74734">
      <w:pPr>
        <w:pStyle w:val="3"/>
        <w:spacing w:before="200" w:after="80"/>
      </w:pPr>
      <w:r w:rsidRPr="00620953">
        <w:rPr>
          <w:rFonts w:hint="eastAsia"/>
        </w:rPr>
        <w:t>實例</w:t>
      </w:r>
    </w:p>
    <w:p w:rsidR="00D74734" w:rsidRPr="00620953" w:rsidRDefault="00D74734" w:rsidP="00D74734">
      <w:r w:rsidRPr="00620953">
        <w:rPr>
          <w:rFonts w:hint="eastAsia"/>
        </w:rPr>
        <w:t>容器</w:t>
      </w:r>
      <w:r w:rsidRPr="00620953">
        <w:t>mynginx</w:t>
      </w:r>
      <w:r w:rsidRPr="00620953">
        <w:rPr>
          <w:rFonts w:hint="eastAsia"/>
        </w:rPr>
        <w:t>將訪問日誌指到標準輸出，連接到容器查看訪問資訊。</w:t>
      </w:r>
    </w:p>
    <w:p w:rsidR="00D74734" w:rsidRPr="00620953" w:rsidRDefault="00D74734" w:rsidP="00D74734">
      <w:r w:rsidRPr="00620953">
        <w:lastRenderedPageBreak/>
        <w:t>runoob@runoob</w:t>
      </w:r>
      <w:r w:rsidRPr="00620953">
        <w:rPr>
          <w:color w:val="666600"/>
        </w:rPr>
        <w:t>:~</w:t>
      </w:r>
      <w:r w:rsidRPr="00620953">
        <w:t xml:space="preserve">$ docker attach </w:t>
      </w:r>
      <w:r w:rsidRPr="00620953">
        <w:rPr>
          <w:color w:val="666600"/>
        </w:rPr>
        <w:t>--</w:t>
      </w:r>
      <w:r w:rsidRPr="00620953">
        <w:t>sig</w:t>
      </w:r>
      <w:r w:rsidRPr="00620953">
        <w:rPr>
          <w:color w:val="666600"/>
        </w:rPr>
        <w:t>-</w:t>
      </w:r>
      <w:r w:rsidRPr="00620953">
        <w:t>proxy</w:t>
      </w:r>
      <w:r w:rsidRPr="00620953">
        <w:rPr>
          <w:color w:val="666600"/>
        </w:rPr>
        <w:t>=</w:t>
      </w:r>
      <w:r w:rsidRPr="00620953">
        <w:rPr>
          <w:color w:val="000088"/>
        </w:rPr>
        <w:t>false</w:t>
      </w:r>
      <w:r w:rsidRPr="00620953">
        <w:t xml:space="preserve"> mynginx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rPr>
          <w:color w:val="006666"/>
        </w:rPr>
        <w:t>192.168</w:t>
      </w:r>
      <w:r w:rsidRPr="00620953">
        <w:rPr>
          <w:color w:val="666600"/>
        </w:rPr>
        <w:t>.</w:t>
      </w:r>
      <w:r w:rsidRPr="00620953">
        <w:rPr>
          <w:color w:val="006666"/>
        </w:rPr>
        <w:t>239.1</w:t>
      </w:r>
      <w:r w:rsidRPr="00620953">
        <w:rPr>
          <w:color w:val="000000"/>
        </w:rPr>
        <w:t xml:space="preserve"> </w:t>
      </w:r>
      <w:r w:rsidRPr="00620953">
        <w:rPr>
          <w:color w:val="666600"/>
        </w:rPr>
        <w:t>-</w:t>
      </w:r>
      <w:r w:rsidRPr="00620953">
        <w:rPr>
          <w:color w:val="000000"/>
        </w:rPr>
        <w:t xml:space="preserve"> </w:t>
      </w:r>
      <w:r w:rsidRPr="00620953">
        <w:rPr>
          <w:color w:val="666600"/>
        </w:rPr>
        <w:t>-</w:t>
      </w:r>
      <w:r w:rsidRPr="00620953">
        <w:rPr>
          <w:color w:val="000000"/>
        </w:rPr>
        <w:t xml:space="preserve"> </w:t>
      </w:r>
      <w:r w:rsidRPr="00620953">
        <w:rPr>
          <w:color w:val="666600"/>
        </w:rPr>
        <w:t>[</w:t>
      </w:r>
      <w:r w:rsidRPr="00620953">
        <w:rPr>
          <w:color w:val="006666"/>
        </w:rPr>
        <w:t>10</w:t>
      </w:r>
      <w:r w:rsidRPr="00620953">
        <w:rPr>
          <w:color w:val="666600"/>
        </w:rPr>
        <w:t>/</w:t>
      </w:r>
      <w:r w:rsidRPr="00620953">
        <w:rPr>
          <w:color w:val="660066"/>
        </w:rPr>
        <w:t>Jul</w:t>
      </w:r>
      <w:r w:rsidRPr="00620953">
        <w:rPr>
          <w:color w:val="666600"/>
        </w:rPr>
        <w:t>/</w:t>
      </w:r>
      <w:r w:rsidRPr="00620953">
        <w:rPr>
          <w:color w:val="006666"/>
        </w:rPr>
        <w:t>2016</w:t>
      </w:r>
      <w:r w:rsidRPr="00620953">
        <w:rPr>
          <w:color w:val="666600"/>
        </w:rPr>
        <w:t>:</w:t>
      </w:r>
      <w:r w:rsidRPr="00620953">
        <w:rPr>
          <w:color w:val="006666"/>
        </w:rPr>
        <w:t>16</w:t>
      </w:r>
      <w:r w:rsidRPr="00620953">
        <w:rPr>
          <w:color w:val="666600"/>
        </w:rPr>
        <w:t>:</w:t>
      </w:r>
      <w:r w:rsidRPr="00620953">
        <w:rPr>
          <w:color w:val="006666"/>
        </w:rPr>
        <w:t>54</w:t>
      </w:r>
      <w:r w:rsidRPr="00620953">
        <w:rPr>
          <w:color w:val="666600"/>
        </w:rPr>
        <w:t>:</w:t>
      </w:r>
      <w:r w:rsidRPr="00620953">
        <w:rPr>
          <w:color w:val="006666"/>
        </w:rPr>
        <w:t>26</w:t>
      </w:r>
      <w:r w:rsidRPr="00620953">
        <w:rPr>
          <w:color w:val="000000"/>
        </w:rPr>
        <w:t xml:space="preserve"> </w:t>
      </w:r>
      <w:r w:rsidRPr="00620953">
        <w:rPr>
          <w:color w:val="666600"/>
        </w:rPr>
        <w:t>+</w:t>
      </w:r>
      <w:r w:rsidRPr="00620953">
        <w:rPr>
          <w:color w:val="006666"/>
        </w:rPr>
        <w:t>0000</w:t>
      </w:r>
      <w:r w:rsidRPr="00620953">
        <w:rPr>
          <w:color w:val="666600"/>
        </w:rPr>
        <w:t>]</w:t>
      </w:r>
      <w:r w:rsidRPr="00620953">
        <w:rPr>
          <w:color w:val="000000"/>
        </w:rPr>
        <w:t xml:space="preserve"> </w:t>
      </w:r>
      <w:r w:rsidRPr="00620953">
        <w:t>"GET / HTTP/1.1"</w:t>
      </w:r>
      <w:r w:rsidRPr="00620953">
        <w:rPr>
          <w:color w:val="000000"/>
        </w:rPr>
        <w:t xml:space="preserve"> </w:t>
      </w:r>
      <w:r w:rsidRPr="00620953">
        <w:rPr>
          <w:color w:val="006666"/>
        </w:rPr>
        <w:t>304</w:t>
      </w:r>
      <w:r w:rsidRPr="00620953">
        <w:rPr>
          <w:color w:val="000000"/>
        </w:rPr>
        <w:t xml:space="preserve"> </w:t>
      </w:r>
      <w:r w:rsidRPr="00620953">
        <w:rPr>
          <w:color w:val="006666"/>
        </w:rPr>
        <w:t>0</w:t>
      </w:r>
      <w:r w:rsidRPr="00620953">
        <w:rPr>
          <w:color w:val="000000"/>
        </w:rPr>
        <w:t xml:space="preserve"> </w:t>
      </w:r>
      <w:r w:rsidRPr="00620953">
        <w:t>"-"</w:t>
      </w:r>
      <w:r w:rsidRPr="00620953">
        <w:rPr>
          <w:color w:val="000000"/>
        </w:rPr>
        <w:t xml:space="preserve"> </w:t>
      </w:r>
      <w:r w:rsidRPr="00620953">
        <w:t>"Mozilla/5.0 (Windows NT 6.1; WOW64) AppleWebKit/537.36 (KHTML, like Gecko) Chrome/45.0.2454.93 Safari/537.36"</w:t>
      </w:r>
      <w:r w:rsidRPr="00620953">
        <w:rPr>
          <w:color w:val="000000"/>
        </w:rPr>
        <w:t xml:space="preserve"> </w:t>
      </w:r>
      <w:r w:rsidRPr="00620953">
        <w:t>"-"</w:t>
      </w:r>
    </w:p>
    <w:p w:rsidR="00D74734" w:rsidRPr="00620953" w:rsidRDefault="00D74734" w:rsidP="00D74734">
      <w:pPr>
        <w:pStyle w:val="2"/>
        <w:spacing w:before="200" w:after="200"/>
      </w:pPr>
      <w:r>
        <w:rPr>
          <w:rFonts w:hint="eastAsia"/>
        </w:rPr>
        <w:t>Docker</w:t>
      </w:r>
      <w:r w:rsidRPr="00620953">
        <w:t xml:space="preserve"> events </w:t>
      </w:r>
      <w:r w:rsidRPr="00620953">
        <w:rPr>
          <w:rFonts w:hint="eastAsia"/>
        </w:rPr>
        <w:t>命令</w:t>
      </w:r>
    </w:p>
    <w:p w:rsidR="00D74734" w:rsidRPr="00620953" w:rsidRDefault="00D74734" w:rsidP="00D74734">
      <w:pPr>
        <w:rPr>
          <w:szCs w:val="16"/>
        </w:rPr>
      </w:pPr>
      <w:r w:rsidRPr="00620953">
        <w:t>docker events : </w:t>
      </w:r>
      <w:r w:rsidRPr="00620953">
        <w:rPr>
          <w:rFonts w:hint="eastAsia"/>
          <w:szCs w:val="16"/>
        </w:rPr>
        <w:t>從伺服器獲取即時事件</w:t>
      </w:r>
    </w:p>
    <w:p w:rsidR="00D74734" w:rsidRPr="00620953" w:rsidRDefault="00D74734" w:rsidP="00D74734">
      <w:pPr>
        <w:pStyle w:val="3"/>
        <w:spacing w:before="200" w:after="80"/>
      </w:pPr>
      <w:r w:rsidRPr="00620953">
        <w:rPr>
          <w:rFonts w:hint="eastAsia"/>
        </w:rPr>
        <w:t>語法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t xml:space="preserve">docker events </w:t>
      </w:r>
      <w:r w:rsidRPr="00620953">
        <w:rPr>
          <w:color w:val="666600"/>
        </w:rPr>
        <w:t>[</w:t>
      </w:r>
      <w:r w:rsidRPr="00620953">
        <w:t>OPTIONS</w:t>
      </w:r>
      <w:r w:rsidRPr="00620953">
        <w:rPr>
          <w:color w:val="666600"/>
        </w:rPr>
        <w:t>]</w:t>
      </w:r>
    </w:p>
    <w:p w:rsidR="00D74734" w:rsidRPr="00620953" w:rsidRDefault="00D74734" w:rsidP="00D74734">
      <w:pPr>
        <w:pStyle w:val="3"/>
        <w:spacing w:before="200" w:after="80"/>
      </w:pPr>
      <w:r w:rsidRPr="00620953">
        <w:t>OPTIONS</w:t>
      </w:r>
      <w:r w:rsidRPr="00620953">
        <w:rPr>
          <w:rFonts w:hint="eastAsia"/>
        </w:rPr>
        <w:t>說明：</w:t>
      </w:r>
    </w:p>
    <w:p w:rsidR="00D74734" w:rsidRPr="00620953" w:rsidRDefault="00D74734" w:rsidP="00D74734">
      <w:r w:rsidRPr="00620953">
        <w:rPr>
          <w:b/>
          <w:bCs/>
        </w:rPr>
        <w:t xml:space="preserve">-f </w:t>
      </w:r>
      <w:r w:rsidRPr="00620953">
        <w:rPr>
          <w:rFonts w:hint="eastAsia"/>
          <w:b/>
          <w:bCs/>
        </w:rPr>
        <w:t>：</w:t>
      </w:r>
      <w:r w:rsidRPr="00620953">
        <w:rPr>
          <w:rFonts w:hint="eastAsia"/>
        </w:rPr>
        <w:t>根據條件過濾事件；</w:t>
      </w:r>
    </w:p>
    <w:p w:rsidR="00D74734" w:rsidRPr="00620953" w:rsidRDefault="00D74734" w:rsidP="00D74734">
      <w:r w:rsidRPr="00620953">
        <w:rPr>
          <w:b/>
          <w:bCs/>
        </w:rPr>
        <w:t xml:space="preserve">--since </w:t>
      </w:r>
      <w:r w:rsidRPr="00620953">
        <w:rPr>
          <w:rFonts w:hint="eastAsia"/>
          <w:b/>
          <w:bCs/>
        </w:rPr>
        <w:t>：</w:t>
      </w:r>
      <w:r w:rsidRPr="00620953">
        <w:rPr>
          <w:rFonts w:hint="eastAsia"/>
        </w:rPr>
        <w:t>從指定的時間戳記後顯示所有事件</w:t>
      </w:r>
      <w:r w:rsidRPr="00620953">
        <w:t>;</w:t>
      </w:r>
    </w:p>
    <w:p w:rsidR="00D74734" w:rsidRPr="00620953" w:rsidRDefault="00D74734" w:rsidP="00D74734">
      <w:r w:rsidRPr="00620953">
        <w:rPr>
          <w:b/>
          <w:bCs/>
        </w:rPr>
        <w:t xml:space="preserve">--until </w:t>
      </w:r>
      <w:r w:rsidRPr="00620953">
        <w:rPr>
          <w:rFonts w:hint="eastAsia"/>
          <w:b/>
          <w:bCs/>
        </w:rPr>
        <w:t>：</w:t>
      </w:r>
      <w:r w:rsidRPr="00620953">
        <w:rPr>
          <w:rFonts w:hint="eastAsia"/>
        </w:rPr>
        <w:t>流水時間顯示到指定的時間為止；</w:t>
      </w:r>
    </w:p>
    <w:p w:rsidR="00D74734" w:rsidRPr="00620953" w:rsidRDefault="00D74734" w:rsidP="00D74734">
      <w:pPr>
        <w:pStyle w:val="3"/>
        <w:spacing w:before="200" w:after="80"/>
      </w:pPr>
      <w:r w:rsidRPr="00620953">
        <w:rPr>
          <w:rFonts w:hint="eastAsia"/>
        </w:rPr>
        <w:t>實例</w:t>
      </w:r>
    </w:p>
    <w:p w:rsidR="00D74734" w:rsidRPr="00620953" w:rsidRDefault="00D74734" w:rsidP="00D74734">
      <w:r w:rsidRPr="00620953">
        <w:rPr>
          <w:rFonts w:hint="eastAsia"/>
        </w:rPr>
        <w:t>顯示</w:t>
      </w:r>
      <w:r w:rsidRPr="00620953">
        <w:t>docker 2016</w:t>
      </w:r>
      <w:r w:rsidRPr="00620953">
        <w:rPr>
          <w:rFonts w:hint="eastAsia"/>
        </w:rPr>
        <w:t>年</w:t>
      </w:r>
      <w:r w:rsidRPr="00620953">
        <w:t>7</w:t>
      </w:r>
      <w:r w:rsidRPr="00620953">
        <w:rPr>
          <w:rFonts w:hint="eastAsia"/>
        </w:rPr>
        <w:t>月</w:t>
      </w:r>
      <w:r w:rsidRPr="00620953">
        <w:t>1</w:t>
      </w:r>
      <w:r w:rsidRPr="00620953">
        <w:rPr>
          <w:rFonts w:hint="eastAsia"/>
        </w:rPr>
        <w:t>日後的所有事件。</w:t>
      </w:r>
    </w:p>
    <w:p w:rsidR="00D74734" w:rsidRPr="00620953" w:rsidRDefault="00D74734" w:rsidP="00D74734">
      <w:r w:rsidRPr="00620953">
        <w:t>runoob@runoob</w:t>
      </w:r>
      <w:r w:rsidRPr="00620953">
        <w:rPr>
          <w:color w:val="666600"/>
        </w:rPr>
        <w:t>:~/</w:t>
      </w:r>
      <w:r w:rsidRPr="00620953">
        <w:t xml:space="preserve">mysql$ docker events  </w:t>
      </w:r>
      <w:r w:rsidRPr="00620953">
        <w:rPr>
          <w:color w:val="666600"/>
        </w:rPr>
        <w:t>--</w:t>
      </w:r>
      <w:r w:rsidRPr="00620953">
        <w:t>since</w:t>
      </w:r>
      <w:r w:rsidRPr="00620953">
        <w:rPr>
          <w:color w:val="666600"/>
        </w:rPr>
        <w:t>=</w:t>
      </w:r>
      <w:r w:rsidRPr="00620953">
        <w:rPr>
          <w:color w:val="008800"/>
        </w:rPr>
        <w:t>"1467302400"</w:t>
      </w:r>
    </w:p>
    <w:p w:rsidR="00D74734" w:rsidRPr="00620953" w:rsidRDefault="00D74734" w:rsidP="00D74734">
      <w:r w:rsidRPr="00620953">
        <w:rPr>
          <w:color w:val="006666"/>
        </w:rPr>
        <w:t>2016</w:t>
      </w:r>
      <w:r w:rsidRPr="00620953">
        <w:rPr>
          <w:color w:val="666600"/>
        </w:rPr>
        <w:t>-</w:t>
      </w:r>
      <w:r w:rsidRPr="00620953">
        <w:rPr>
          <w:color w:val="006666"/>
        </w:rPr>
        <w:t>07</w:t>
      </w:r>
      <w:r w:rsidRPr="00620953">
        <w:rPr>
          <w:color w:val="666600"/>
        </w:rPr>
        <w:t>-</w:t>
      </w:r>
      <w:r w:rsidRPr="00620953">
        <w:rPr>
          <w:color w:val="006666"/>
        </w:rPr>
        <w:t>08T19</w:t>
      </w:r>
      <w:r w:rsidRPr="00620953">
        <w:rPr>
          <w:color w:val="666600"/>
        </w:rPr>
        <w:t>:</w:t>
      </w:r>
      <w:r w:rsidRPr="00620953">
        <w:rPr>
          <w:color w:val="006666"/>
        </w:rPr>
        <w:t>44</w:t>
      </w:r>
      <w:r w:rsidRPr="00620953">
        <w:rPr>
          <w:color w:val="666600"/>
        </w:rPr>
        <w:t>:</w:t>
      </w:r>
      <w:r w:rsidRPr="00620953">
        <w:rPr>
          <w:color w:val="006666"/>
        </w:rPr>
        <w:t>54.501277677</w:t>
      </w:r>
      <w:r w:rsidRPr="00620953">
        <w:rPr>
          <w:color w:val="666600"/>
        </w:rPr>
        <w:t>+</w:t>
      </w:r>
      <w:r w:rsidRPr="00620953">
        <w:rPr>
          <w:color w:val="006666"/>
        </w:rPr>
        <w:t>08</w:t>
      </w:r>
      <w:r w:rsidRPr="00620953">
        <w:rPr>
          <w:color w:val="666600"/>
        </w:rPr>
        <w:t>:</w:t>
      </w:r>
      <w:r w:rsidRPr="00620953">
        <w:rPr>
          <w:color w:val="006666"/>
        </w:rPr>
        <w:t>00</w:t>
      </w:r>
      <w:r w:rsidRPr="00620953">
        <w:t xml:space="preserve"> network connect </w:t>
      </w:r>
      <w:r w:rsidRPr="00620953">
        <w:rPr>
          <w:color w:val="006666"/>
        </w:rPr>
        <w:t>66f958fd13dc4314ad20034e576d5c5eba72e0849dcc38ad9e8436314a4149d4</w:t>
      </w:r>
      <w:r w:rsidRPr="00620953">
        <w:t xml:space="preserve"> </w:t>
      </w:r>
      <w:r w:rsidRPr="00620953">
        <w:rPr>
          <w:color w:val="666600"/>
        </w:rPr>
        <w:t>(</w:t>
      </w:r>
      <w:r w:rsidRPr="00620953">
        <w:t>container</w:t>
      </w:r>
      <w:r w:rsidRPr="00620953">
        <w:rPr>
          <w:color w:val="666600"/>
        </w:rPr>
        <w:t>=</w:t>
      </w:r>
      <w:r w:rsidRPr="00620953">
        <w:t>b8573233d675705df8c89796a2c2687cd8e36e03646457a15fb51022db440e64</w:t>
      </w:r>
      <w:r w:rsidRPr="00620953">
        <w:rPr>
          <w:color w:val="666600"/>
        </w:rPr>
        <w:t>,</w:t>
      </w:r>
      <w:r w:rsidRPr="00620953">
        <w:t xml:space="preserve"> name</w:t>
      </w:r>
      <w:r w:rsidRPr="00620953">
        <w:rPr>
          <w:color w:val="666600"/>
        </w:rPr>
        <w:t>=</w:t>
      </w:r>
      <w:r w:rsidRPr="00620953">
        <w:t>bridge</w:t>
      </w:r>
      <w:r w:rsidRPr="00620953">
        <w:rPr>
          <w:color w:val="666600"/>
        </w:rPr>
        <w:t>,</w:t>
      </w:r>
      <w:r w:rsidRPr="00620953">
        <w:t xml:space="preserve"> type</w:t>
      </w:r>
      <w:r w:rsidRPr="00620953">
        <w:rPr>
          <w:color w:val="666600"/>
        </w:rPr>
        <w:t>=</w:t>
      </w:r>
      <w:r w:rsidRPr="00620953">
        <w:t>bridge</w:t>
      </w:r>
      <w:r w:rsidRPr="00620953">
        <w:rPr>
          <w:color w:val="666600"/>
        </w:rPr>
        <w:t>)</w:t>
      </w:r>
    </w:p>
    <w:p w:rsidR="00D74734" w:rsidRPr="00620953" w:rsidRDefault="00D74734" w:rsidP="00D74734">
      <w:r w:rsidRPr="00620953">
        <w:rPr>
          <w:color w:val="006666"/>
        </w:rPr>
        <w:t>2016</w:t>
      </w:r>
      <w:r w:rsidRPr="00620953">
        <w:rPr>
          <w:color w:val="666600"/>
        </w:rPr>
        <w:t>-</w:t>
      </w:r>
      <w:r w:rsidRPr="00620953">
        <w:rPr>
          <w:color w:val="006666"/>
        </w:rPr>
        <w:t>07</w:t>
      </w:r>
      <w:r w:rsidRPr="00620953">
        <w:rPr>
          <w:color w:val="666600"/>
        </w:rPr>
        <w:t>-</w:t>
      </w:r>
      <w:r w:rsidRPr="00620953">
        <w:rPr>
          <w:color w:val="006666"/>
        </w:rPr>
        <w:t>08T19</w:t>
      </w:r>
      <w:r w:rsidRPr="00620953">
        <w:rPr>
          <w:color w:val="666600"/>
        </w:rPr>
        <w:t>:</w:t>
      </w:r>
      <w:r w:rsidRPr="00620953">
        <w:rPr>
          <w:color w:val="006666"/>
        </w:rPr>
        <w:t>44</w:t>
      </w:r>
      <w:r w:rsidRPr="00620953">
        <w:rPr>
          <w:color w:val="666600"/>
        </w:rPr>
        <w:t>:</w:t>
      </w:r>
      <w:r w:rsidRPr="00620953">
        <w:rPr>
          <w:color w:val="006666"/>
        </w:rPr>
        <w:t>54.723876221</w:t>
      </w:r>
      <w:r w:rsidRPr="00620953">
        <w:rPr>
          <w:color w:val="666600"/>
        </w:rPr>
        <w:t>+</w:t>
      </w:r>
      <w:r w:rsidRPr="00620953">
        <w:rPr>
          <w:color w:val="006666"/>
        </w:rPr>
        <w:t>08</w:t>
      </w:r>
      <w:r w:rsidRPr="00620953">
        <w:rPr>
          <w:color w:val="666600"/>
        </w:rPr>
        <w:t>:</w:t>
      </w:r>
      <w:r w:rsidRPr="00620953">
        <w:rPr>
          <w:color w:val="006666"/>
        </w:rPr>
        <w:t>00</w:t>
      </w:r>
      <w:r w:rsidRPr="00620953">
        <w:t xml:space="preserve"> container start b8573233d675705df8c89796a2c2687cd8e36e03646457a15fb51022db440e64 </w:t>
      </w:r>
      <w:r w:rsidRPr="00620953">
        <w:rPr>
          <w:color w:val="666600"/>
        </w:rPr>
        <w:t>(</w:t>
      </w:r>
      <w:r w:rsidRPr="00620953">
        <w:t>image</w:t>
      </w:r>
      <w:r w:rsidRPr="00620953">
        <w:rPr>
          <w:color w:val="666600"/>
        </w:rPr>
        <w:t>=</w:t>
      </w:r>
      <w:r w:rsidRPr="00620953">
        <w:t>nginx</w:t>
      </w:r>
      <w:r w:rsidRPr="00620953">
        <w:rPr>
          <w:color w:val="666600"/>
        </w:rPr>
        <w:t>:</w:t>
      </w:r>
      <w:r w:rsidRPr="00620953">
        <w:t>latest</w:t>
      </w:r>
      <w:r w:rsidRPr="00620953">
        <w:rPr>
          <w:color w:val="666600"/>
        </w:rPr>
        <w:t>,</w:t>
      </w:r>
      <w:r w:rsidRPr="00620953">
        <w:t xml:space="preserve"> name</w:t>
      </w:r>
      <w:r w:rsidRPr="00620953">
        <w:rPr>
          <w:color w:val="666600"/>
        </w:rPr>
        <w:t>=</w:t>
      </w:r>
      <w:r w:rsidRPr="00620953">
        <w:t>elegant_albattani</w:t>
      </w:r>
      <w:r w:rsidRPr="00620953">
        <w:rPr>
          <w:color w:val="666600"/>
        </w:rPr>
        <w:t>)</w:t>
      </w:r>
    </w:p>
    <w:p w:rsidR="00D74734" w:rsidRPr="00620953" w:rsidRDefault="00D74734" w:rsidP="00D74734">
      <w:r w:rsidRPr="00620953">
        <w:rPr>
          <w:color w:val="006666"/>
        </w:rPr>
        <w:t>2016</w:t>
      </w:r>
      <w:r w:rsidRPr="00620953">
        <w:rPr>
          <w:color w:val="666600"/>
        </w:rPr>
        <w:t>-</w:t>
      </w:r>
      <w:r w:rsidRPr="00620953">
        <w:rPr>
          <w:color w:val="006666"/>
        </w:rPr>
        <w:t>07</w:t>
      </w:r>
      <w:r w:rsidRPr="00620953">
        <w:rPr>
          <w:color w:val="666600"/>
        </w:rPr>
        <w:t>-</w:t>
      </w:r>
      <w:r w:rsidRPr="00620953">
        <w:rPr>
          <w:color w:val="006666"/>
        </w:rPr>
        <w:t>08T19</w:t>
      </w:r>
      <w:r w:rsidRPr="00620953">
        <w:rPr>
          <w:color w:val="666600"/>
        </w:rPr>
        <w:t>:</w:t>
      </w:r>
      <w:r w:rsidRPr="00620953">
        <w:rPr>
          <w:color w:val="006666"/>
        </w:rPr>
        <w:t>44</w:t>
      </w:r>
      <w:r w:rsidRPr="00620953">
        <w:rPr>
          <w:color w:val="666600"/>
        </w:rPr>
        <w:t>:</w:t>
      </w:r>
      <w:r w:rsidRPr="00620953">
        <w:rPr>
          <w:color w:val="006666"/>
        </w:rPr>
        <w:t>54.726110498</w:t>
      </w:r>
      <w:r w:rsidRPr="00620953">
        <w:rPr>
          <w:color w:val="666600"/>
        </w:rPr>
        <w:t>+</w:t>
      </w:r>
      <w:r w:rsidRPr="00620953">
        <w:rPr>
          <w:color w:val="006666"/>
        </w:rPr>
        <w:t>08</w:t>
      </w:r>
      <w:r w:rsidRPr="00620953">
        <w:rPr>
          <w:color w:val="666600"/>
        </w:rPr>
        <w:t>:</w:t>
      </w:r>
      <w:r w:rsidRPr="00620953">
        <w:rPr>
          <w:color w:val="006666"/>
        </w:rPr>
        <w:t>00</w:t>
      </w:r>
      <w:r w:rsidRPr="00620953">
        <w:t xml:space="preserve"> container resize b8573233d675705df8c89796a2c2687cd8e36e03646457a15fb51022db440e64 </w:t>
      </w:r>
      <w:r w:rsidRPr="00620953">
        <w:rPr>
          <w:color w:val="666600"/>
        </w:rPr>
        <w:t>(</w:t>
      </w:r>
      <w:r w:rsidRPr="00620953">
        <w:t>height</w:t>
      </w:r>
      <w:r w:rsidRPr="00620953">
        <w:rPr>
          <w:color w:val="666600"/>
        </w:rPr>
        <w:t>=</w:t>
      </w:r>
      <w:r w:rsidRPr="00620953">
        <w:rPr>
          <w:color w:val="006666"/>
        </w:rPr>
        <w:t>39</w:t>
      </w:r>
      <w:r w:rsidRPr="00620953">
        <w:rPr>
          <w:color w:val="666600"/>
        </w:rPr>
        <w:t>,</w:t>
      </w:r>
      <w:r w:rsidRPr="00620953">
        <w:t xml:space="preserve"> image</w:t>
      </w:r>
      <w:r w:rsidRPr="00620953">
        <w:rPr>
          <w:color w:val="666600"/>
        </w:rPr>
        <w:t>=</w:t>
      </w:r>
      <w:r w:rsidRPr="00620953">
        <w:t>nginx</w:t>
      </w:r>
      <w:r w:rsidRPr="00620953">
        <w:rPr>
          <w:color w:val="666600"/>
        </w:rPr>
        <w:t>:</w:t>
      </w:r>
      <w:r w:rsidRPr="00620953">
        <w:t>latest</w:t>
      </w:r>
      <w:r w:rsidRPr="00620953">
        <w:rPr>
          <w:color w:val="666600"/>
        </w:rPr>
        <w:t>,</w:t>
      </w:r>
      <w:r w:rsidRPr="00620953">
        <w:t xml:space="preserve"> name</w:t>
      </w:r>
      <w:r w:rsidRPr="00620953">
        <w:rPr>
          <w:color w:val="666600"/>
        </w:rPr>
        <w:t>=</w:t>
      </w:r>
      <w:r w:rsidRPr="00620953">
        <w:t>elegant_albattani</w:t>
      </w:r>
      <w:r w:rsidRPr="00620953">
        <w:rPr>
          <w:color w:val="666600"/>
        </w:rPr>
        <w:t>,</w:t>
      </w:r>
      <w:r w:rsidRPr="00620953">
        <w:t xml:space="preserve"> width</w:t>
      </w:r>
      <w:r w:rsidRPr="00620953">
        <w:rPr>
          <w:color w:val="666600"/>
        </w:rPr>
        <w:t>=</w:t>
      </w:r>
      <w:r w:rsidRPr="00620953">
        <w:rPr>
          <w:color w:val="006666"/>
        </w:rPr>
        <w:t>167</w:t>
      </w:r>
      <w:r w:rsidRPr="00620953">
        <w:rPr>
          <w:color w:val="666600"/>
        </w:rPr>
        <w:t>)</w:t>
      </w:r>
    </w:p>
    <w:p w:rsidR="00D74734" w:rsidRPr="00620953" w:rsidRDefault="00D74734" w:rsidP="00D74734">
      <w:r w:rsidRPr="00620953">
        <w:rPr>
          <w:color w:val="006666"/>
        </w:rPr>
        <w:t>2016</w:t>
      </w:r>
      <w:r w:rsidRPr="00620953">
        <w:rPr>
          <w:color w:val="666600"/>
        </w:rPr>
        <w:t>-</w:t>
      </w:r>
      <w:r w:rsidRPr="00620953">
        <w:rPr>
          <w:color w:val="006666"/>
        </w:rPr>
        <w:t>07</w:t>
      </w:r>
      <w:r w:rsidRPr="00620953">
        <w:rPr>
          <w:color w:val="666600"/>
        </w:rPr>
        <w:t>-</w:t>
      </w:r>
      <w:r w:rsidRPr="00620953">
        <w:rPr>
          <w:color w:val="006666"/>
        </w:rPr>
        <w:t>08T19</w:t>
      </w:r>
      <w:r w:rsidRPr="00620953">
        <w:rPr>
          <w:color w:val="666600"/>
        </w:rPr>
        <w:t>:</w:t>
      </w:r>
      <w:r w:rsidRPr="00620953">
        <w:rPr>
          <w:color w:val="006666"/>
        </w:rPr>
        <w:t>46</w:t>
      </w:r>
      <w:r w:rsidRPr="00620953">
        <w:rPr>
          <w:color w:val="666600"/>
        </w:rPr>
        <w:t>:</w:t>
      </w:r>
      <w:r w:rsidRPr="00620953">
        <w:rPr>
          <w:color w:val="006666"/>
        </w:rPr>
        <w:t>22.137250899</w:t>
      </w:r>
      <w:r w:rsidRPr="00620953">
        <w:rPr>
          <w:color w:val="666600"/>
        </w:rPr>
        <w:t>+</w:t>
      </w:r>
      <w:r w:rsidRPr="00620953">
        <w:rPr>
          <w:color w:val="006666"/>
        </w:rPr>
        <w:t>08</w:t>
      </w:r>
      <w:r w:rsidRPr="00620953">
        <w:rPr>
          <w:color w:val="666600"/>
        </w:rPr>
        <w:t>:</w:t>
      </w:r>
      <w:r w:rsidRPr="00620953">
        <w:rPr>
          <w:color w:val="006666"/>
        </w:rPr>
        <w:t>00</w:t>
      </w:r>
      <w:r w:rsidRPr="00620953">
        <w:t xml:space="preserve"> container </w:t>
      </w:r>
      <w:r w:rsidRPr="00620953">
        <w:rPr>
          <w:color w:val="000088"/>
        </w:rPr>
        <w:t>die</w:t>
      </w:r>
      <w:r w:rsidRPr="00620953">
        <w:t xml:space="preserve"> b8573233d675705df8c89796a2c2687cd8e36e03646457a15fb51022db440e64 </w:t>
      </w:r>
      <w:r w:rsidRPr="00620953">
        <w:rPr>
          <w:color w:val="666600"/>
        </w:rPr>
        <w:t>(</w:t>
      </w:r>
      <w:r w:rsidRPr="00620953">
        <w:t>exitCode</w:t>
      </w:r>
      <w:r w:rsidRPr="00620953">
        <w:rPr>
          <w:color w:val="666600"/>
        </w:rPr>
        <w:t>=</w:t>
      </w:r>
      <w:r w:rsidRPr="00620953">
        <w:rPr>
          <w:color w:val="006666"/>
        </w:rPr>
        <w:t>0</w:t>
      </w:r>
      <w:r w:rsidRPr="00620953">
        <w:rPr>
          <w:color w:val="666600"/>
        </w:rPr>
        <w:t>,</w:t>
      </w:r>
      <w:r w:rsidRPr="00620953">
        <w:t xml:space="preserve"> image</w:t>
      </w:r>
      <w:r w:rsidRPr="00620953">
        <w:rPr>
          <w:color w:val="666600"/>
        </w:rPr>
        <w:t>=</w:t>
      </w:r>
      <w:r w:rsidRPr="00620953">
        <w:t>nginx</w:t>
      </w:r>
      <w:r w:rsidRPr="00620953">
        <w:rPr>
          <w:color w:val="666600"/>
        </w:rPr>
        <w:t>:</w:t>
      </w:r>
      <w:r w:rsidRPr="00620953">
        <w:t>latest</w:t>
      </w:r>
      <w:r w:rsidRPr="00620953">
        <w:rPr>
          <w:color w:val="666600"/>
        </w:rPr>
        <w:t>,</w:t>
      </w:r>
      <w:r w:rsidRPr="00620953">
        <w:t xml:space="preserve"> name</w:t>
      </w:r>
      <w:r w:rsidRPr="00620953">
        <w:rPr>
          <w:color w:val="666600"/>
        </w:rPr>
        <w:t>=</w:t>
      </w:r>
      <w:r w:rsidRPr="00620953">
        <w:t>elegant_albattani</w:t>
      </w:r>
      <w:r w:rsidRPr="00620953">
        <w:rPr>
          <w:color w:val="666600"/>
        </w:rPr>
        <w:t>)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t>...</w:t>
      </w:r>
    </w:p>
    <w:p w:rsidR="00D74734" w:rsidRPr="00620953" w:rsidRDefault="00D74734" w:rsidP="00D74734">
      <w:r w:rsidRPr="00620953">
        <w:rPr>
          <w:rFonts w:hint="eastAsia"/>
        </w:rPr>
        <w:t>顯示</w:t>
      </w:r>
      <w:r w:rsidRPr="00620953">
        <w:t xml:space="preserve">docker </w:t>
      </w:r>
      <w:r w:rsidRPr="00620953">
        <w:rPr>
          <w:rFonts w:hint="eastAsia"/>
        </w:rPr>
        <w:t>鏡像為</w:t>
      </w:r>
      <w:r w:rsidRPr="00620953">
        <w:t>mysql:5.6 2016</w:t>
      </w:r>
      <w:r w:rsidRPr="00620953">
        <w:rPr>
          <w:rFonts w:hint="eastAsia"/>
        </w:rPr>
        <w:t>年</w:t>
      </w:r>
      <w:r w:rsidRPr="00620953">
        <w:t>7</w:t>
      </w:r>
      <w:r w:rsidRPr="00620953">
        <w:rPr>
          <w:rFonts w:hint="eastAsia"/>
        </w:rPr>
        <w:t>月</w:t>
      </w:r>
      <w:r w:rsidRPr="00620953">
        <w:t>1</w:t>
      </w:r>
      <w:r w:rsidRPr="00620953">
        <w:rPr>
          <w:rFonts w:hint="eastAsia"/>
        </w:rPr>
        <w:t>日後的相關事件。</w:t>
      </w:r>
    </w:p>
    <w:p w:rsidR="00D74734" w:rsidRPr="00620953" w:rsidRDefault="00D74734" w:rsidP="00D74734">
      <w:r w:rsidRPr="00620953">
        <w:t>runoob@runoob</w:t>
      </w:r>
      <w:r w:rsidRPr="00620953">
        <w:rPr>
          <w:color w:val="666600"/>
        </w:rPr>
        <w:t>:~/</w:t>
      </w:r>
      <w:r w:rsidRPr="00620953">
        <w:t xml:space="preserve">mysql$ docker events </w:t>
      </w:r>
      <w:r w:rsidRPr="00620953">
        <w:rPr>
          <w:color w:val="666600"/>
        </w:rPr>
        <w:t>-</w:t>
      </w:r>
      <w:r w:rsidRPr="00620953">
        <w:t xml:space="preserve">f </w:t>
      </w:r>
      <w:r w:rsidRPr="00620953">
        <w:rPr>
          <w:color w:val="008800"/>
        </w:rPr>
        <w:t>"image"</w:t>
      </w:r>
      <w:r w:rsidRPr="00620953">
        <w:rPr>
          <w:color w:val="666600"/>
        </w:rPr>
        <w:t>=</w:t>
      </w:r>
      <w:r w:rsidRPr="00620953">
        <w:rPr>
          <w:color w:val="008800"/>
        </w:rPr>
        <w:t>"mysql:5.6"</w:t>
      </w:r>
      <w:r w:rsidRPr="00620953">
        <w:t xml:space="preserve"> </w:t>
      </w:r>
      <w:r w:rsidRPr="00620953">
        <w:rPr>
          <w:color w:val="666600"/>
        </w:rPr>
        <w:t>--</w:t>
      </w:r>
      <w:r w:rsidRPr="00620953">
        <w:t>since</w:t>
      </w:r>
      <w:r w:rsidRPr="00620953">
        <w:rPr>
          <w:color w:val="666600"/>
        </w:rPr>
        <w:t>=</w:t>
      </w:r>
      <w:r w:rsidRPr="00620953">
        <w:rPr>
          <w:color w:val="008800"/>
        </w:rPr>
        <w:t>"1467302400"</w:t>
      </w:r>
      <w:r w:rsidRPr="00620953">
        <w:t xml:space="preserve"> </w:t>
      </w:r>
    </w:p>
    <w:p w:rsidR="00D74734" w:rsidRPr="00620953" w:rsidRDefault="00D74734" w:rsidP="00D74734">
      <w:pPr>
        <w:rPr>
          <w:color w:val="000000"/>
        </w:rPr>
      </w:pPr>
      <w:r w:rsidRPr="00620953">
        <w:t>2016</w:t>
      </w:r>
      <w:r w:rsidRPr="00620953">
        <w:rPr>
          <w:color w:val="666600"/>
        </w:rPr>
        <w:t>-</w:t>
      </w:r>
      <w:r w:rsidRPr="00620953">
        <w:t>07</w:t>
      </w:r>
      <w:r w:rsidRPr="00620953">
        <w:rPr>
          <w:color w:val="666600"/>
        </w:rPr>
        <w:t>-</w:t>
      </w:r>
      <w:r w:rsidRPr="00620953">
        <w:t>11T00</w:t>
      </w:r>
      <w:r w:rsidRPr="00620953">
        <w:rPr>
          <w:color w:val="666600"/>
        </w:rPr>
        <w:t>:</w:t>
      </w:r>
      <w:r w:rsidRPr="00620953">
        <w:t>38</w:t>
      </w:r>
      <w:r w:rsidRPr="00620953">
        <w:rPr>
          <w:color w:val="666600"/>
        </w:rPr>
        <w:t>:</w:t>
      </w:r>
      <w:r w:rsidRPr="00620953">
        <w:t>53.975174837</w:t>
      </w:r>
      <w:r w:rsidRPr="00620953">
        <w:rPr>
          <w:color w:val="666600"/>
        </w:rPr>
        <w:t>+</w:t>
      </w:r>
      <w:r w:rsidRPr="00620953">
        <w:t>08</w:t>
      </w:r>
      <w:r w:rsidRPr="00620953">
        <w:rPr>
          <w:color w:val="666600"/>
        </w:rPr>
        <w:t>:</w:t>
      </w:r>
      <w:r w:rsidRPr="00620953">
        <w:t>00</w:t>
      </w:r>
      <w:r w:rsidRPr="00620953">
        <w:rPr>
          <w:color w:val="000000"/>
        </w:rPr>
        <w:t xml:space="preserve"> container start </w:t>
      </w:r>
      <w:r w:rsidRPr="00620953">
        <w:t>96f7f14e99ab9d2f60943a50be23035eda1623782cc5f930411bbea407a2bb10</w:t>
      </w:r>
      <w:r w:rsidRPr="00620953">
        <w:rPr>
          <w:color w:val="000000"/>
        </w:rPr>
        <w:t xml:space="preserve"> </w:t>
      </w:r>
      <w:r w:rsidRPr="00620953">
        <w:rPr>
          <w:color w:val="666600"/>
        </w:rPr>
        <w:t>(</w:t>
      </w:r>
      <w:r w:rsidRPr="00620953">
        <w:rPr>
          <w:color w:val="000000"/>
        </w:rPr>
        <w:t>image</w:t>
      </w:r>
      <w:r w:rsidRPr="00620953">
        <w:rPr>
          <w:color w:val="666600"/>
        </w:rPr>
        <w:t>=</w:t>
      </w:r>
      <w:r w:rsidRPr="00620953">
        <w:rPr>
          <w:color w:val="000000"/>
        </w:rPr>
        <w:t>mysql</w:t>
      </w:r>
      <w:r w:rsidRPr="00620953">
        <w:rPr>
          <w:color w:val="666600"/>
        </w:rPr>
        <w:t>:</w:t>
      </w:r>
      <w:r w:rsidRPr="00620953">
        <w:t>5.6</w:t>
      </w:r>
      <w:r w:rsidRPr="00620953">
        <w:rPr>
          <w:color w:val="666600"/>
        </w:rPr>
        <w:t>,</w:t>
      </w:r>
      <w:r w:rsidRPr="00620953">
        <w:rPr>
          <w:color w:val="000000"/>
        </w:rPr>
        <w:t xml:space="preserve"> name</w:t>
      </w:r>
      <w:r w:rsidRPr="00620953">
        <w:rPr>
          <w:color w:val="666600"/>
        </w:rPr>
        <w:t>=</w:t>
      </w:r>
      <w:r w:rsidRPr="00620953">
        <w:rPr>
          <w:color w:val="000000"/>
        </w:rPr>
        <w:t>mymysql</w:t>
      </w:r>
      <w:r w:rsidRPr="00620953">
        <w:rPr>
          <w:color w:val="666600"/>
        </w:rPr>
        <w:t>)</w:t>
      </w:r>
    </w:p>
    <w:p w:rsidR="00D74734" w:rsidRPr="00620953" w:rsidRDefault="00D74734" w:rsidP="00D74734">
      <w:pPr>
        <w:rPr>
          <w:color w:val="000000"/>
        </w:rPr>
      </w:pPr>
      <w:r w:rsidRPr="00620953">
        <w:t>2016</w:t>
      </w:r>
      <w:r w:rsidRPr="00620953">
        <w:rPr>
          <w:color w:val="666600"/>
        </w:rPr>
        <w:t>-</w:t>
      </w:r>
      <w:r w:rsidRPr="00620953">
        <w:t>07</w:t>
      </w:r>
      <w:r w:rsidRPr="00620953">
        <w:rPr>
          <w:color w:val="666600"/>
        </w:rPr>
        <w:t>-</w:t>
      </w:r>
      <w:r w:rsidRPr="00620953">
        <w:t>11T00</w:t>
      </w:r>
      <w:r w:rsidRPr="00620953">
        <w:rPr>
          <w:color w:val="666600"/>
        </w:rPr>
        <w:t>:</w:t>
      </w:r>
      <w:r w:rsidRPr="00620953">
        <w:t>51</w:t>
      </w:r>
      <w:r w:rsidRPr="00620953">
        <w:rPr>
          <w:color w:val="666600"/>
        </w:rPr>
        <w:t>:</w:t>
      </w:r>
      <w:r w:rsidRPr="00620953">
        <w:t>17.022572452</w:t>
      </w:r>
      <w:r w:rsidRPr="00620953">
        <w:rPr>
          <w:color w:val="666600"/>
        </w:rPr>
        <w:t>+</w:t>
      </w:r>
      <w:r w:rsidRPr="00620953">
        <w:t>08</w:t>
      </w:r>
      <w:r w:rsidRPr="00620953">
        <w:rPr>
          <w:color w:val="666600"/>
        </w:rPr>
        <w:t>:</w:t>
      </w:r>
      <w:r w:rsidRPr="00620953">
        <w:t>00</w:t>
      </w:r>
      <w:r w:rsidRPr="00620953">
        <w:rPr>
          <w:color w:val="000000"/>
        </w:rPr>
        <w:t xml:space="preserve"> container kill </w:t>
      </w:r>
      <w:r w:rsidRPr="00620953">
        <w:t>96f7f14e99ab9d2f60943a50be23035eda1623782cc5f930411bbea407a2bb10</w:t>
      </w:r>
      <w:r w:rsidRPr="00620953">
        <w:rPr>
          <w:color w:val="000000"/>
        </w:rPr>
        <w:t xml:space="preserve"> </w:t>
      </w:r>
      <w:r w:rsidRPr="00620953">
        <w:rPr>
          <w:color w:val="666600"/>
        </w:rPr>
        <w:t>(</w:t>
      </w:r>
      <w:r w:rsidRPr="00620953">
        <w:rPr>
          <w:color w:val="000000"/>
        </w:rPr>
        <w:t>image</w:t>
      </w:r>
      <w:r w:rsidRPr="00620953">
        <w:rPr>
          <w:color w:val="666600"/>
        </w:rPr>
        <w:t>=</w:t>
      </w:r>
      <w:r w:rsidRPr="00620953">
        <w:rPr>
          <w:color w:val="000000"/>
        </w:rPr>
        <w:t>mysql</w:t>
      </w:r>
      <w:r w:rsidRPr="00620953">
        <w:rPr>
          <w:color w:val="666600"/>
        </w:rPr>
        <w:t>:</w:t>
      </w:r>
      <w:r w:rsidRPr="00620953">
        <w:t>5.6</w:t>
      </w:r>
      <w:r w:rsidRPr="00620953">
        <w:rPr>
          <w:color w:val="666600"/>
        </w:rPr>
        <w:t>,</w:t>
      </w:r>
      <w:r w:rsidRPr="00620953">
        <w:rPr>
          <w:color w:val="000000"/>
        </w:rPr>
        <w:t xml:space="preserve"> name</w:t>
      </w:r>
      <w:r w:rsidRPr="00620953">
        <w:rPr>
          <w:color w:val="666600"/>
        </w:rPr>
        <w:t>=</w:t>
      </w:r>
      <w:r w:rsidRPr="00620953">
        <w:rPr>
          <w:color w:val="000000"/>
        </w:rPr>
        <w:t>mymysql</w:t>
      </w:r>
      <w:r w:rsidRPr="00620953">
        <w:rPr>
          <w:color w:val="666600"/>
        </w:rPr>
        <w:t>,</w:t>
      </w:r>
      <w:r w:rsidRPr="00620953">
        <w:rPr>
          <w:color w:val="000000"/>
        </w:rPr>
        <w:t xml:space="preserve"> signal</w:t>
      </w:r>
      <w:r w:rsidRPr="00620953">
        <w:rPr>
          <w:color w:val="666600"/>
        </w:rPr>
        <w:t>=</w:t>
      </w:r>
      <w:r w:rsidRPr="00620953">
        <w:t>9</w:t>
      </w:r>
      <w:r w:rsidRPr="00620953">
        <w:rPr>
          <w:color w:val="666600"/>
        </w:rPr>
        <w:t>)</w:t>
      </w:r>
    </w:p>
    <w:p w:rsidR="00D74734" w:rsidRPr="00620953" w:rsidRDefault="00D74734" w:rsidP="00D74734">
      <w:pPr>
        <w:rPr>
          <w:color w:val="000000"/>
        </w:rPr>
      </w:pPr>
      <w:r w:rsidRPr="00620953">
        <w:lastRenderedPageBreak/>
        <w:t>2016</w:t>
      </w:r>
      <w:r w:rsidRPr="00620953">
        <w:rPr>
          <w:color w:val="666600"/>
        </w:rPr>
        <w:t>-</w:t>
      </w:r>
      <w:r w:rsidRPr="00620953">
        <w:t>07</w:t>
      </w:r>
      <w:r w:rsidRPr="00620953">
        <w:rPr>
          <w:color w:val="666600"/>
        </w:rPr>
        <w:t>-</w:t>
      </w:r>
      <w:r w:rsidRPr="00620953">
        <w:t>11T00</w:t>
      </w:r>
      <w:r w:rsidRPr="00620953">
        <w:rPr>
          <w:color w:val="666600"/>
        </w:rPr>
        <w:t>:</w:t>
      </w:r>
      <w:r w:rsidRPr="00620953">
        <w:t>51</w:t>
      </w:r>
      <w:r w:rsidRPr="00620953">
        <w:rPr>
          <w:color w:val="666600"/>
        </w:rPr>
        <w:t>:</w:t>
      </w:r>
      <w:r w:rsidRPr="00620953">
        <w:t>17.132532080</w:t>
      </w:r>
      <w:r w:rsidRPr="00620953">
        <w:rPr>
          <w:color w:val="666600"/>
        </w:rPr>
        <w:t>+</w:t>
      </w:r>
      <w:r w:rsidRPr="00620953">
        <w:t>08</w:t>
      </w:r>
      <w:r w:rsidRPr="00620953">
        <w:rPr>
          <w:color w:val="666600"/>
        </w:rPr>
        <w:t>:</w:t>
      </w:r>
      <w:r w:rsidRPr="00620953">
        <w:t>00</w:t>
      </w:r>
      <w:r w:rsidRPr="00620953">
        <w:rPr>
          <w:color w:val="000000"/>
        </w:rPr>
        <w:t xml:space="preserve"> container </w:t>
      </w:r>
      <w:r w:rsidRPr="00620953">
        <w:rPr>
          <w:color w:val="000088"/>
        </w:rPr>
        <w:t>die</w:t>
      </w:r>
      <w:r w:rsidRPr="00620953">
        <w:rPr>
          <w:color w:val="000000"/>
        </w:rPr>
        <w:t xml:space="preserve"> </w:t>
      </w:r>
      <w:r w:rsidRPr="00620953">
        <w:t>96f7f14e99ab9d2f60943a50be23035eda1623782cc5f930411bbea407a2bb10</w:t>
      </w:r>
      <w:r w:rsidRPr="00620953">
        <w:rPr>
          <w:color w:val="000000"/>
        </w:rPr>
        <w:t xml:space="preserve"> </w:t>
      </w:r>
      <w:r w:rsidRPr="00620953">
        <w:rPr>
          <w:color w:val="666600"/>
        </w:rPr>
        <w:t>(</w:t>
      </w:r>
      <w:r w:rsidRPr="00620953">
        <w:rPr>
          <w:color w:val="000000"/>
        </w:rPr>
        <w:t>exitCode</w:t>
      </w:r>
      <w:r w:rsidRPr="00620953">
        <w:rPr>
          <w:color w:val="666600"/>
        </w:rPr>
        <w:t>=</w:t>
      </w:r>
      <w:r w:rsidRPr="00620953">
        <w:t>137</w:t>
      </w:r>
      <w:r w:rsidRPr="00620953">
        <w:rPr>
          <w:color w:val="666600"/>
        </w:rPr>
        <w:t>,</w:t>
      </w:r>
      <w:r w:rsidRPr="00620953">
        <w:rPr>
          <w:color w:val="000000"/>
        </w:rPr>
        <w:t xml:space="preserve"> image</w:t>
      </w:r>
      <w:r w:rsidRPr="00620953">
        <w:rPr>
          <w:color w:val="666600"/>
        </w:rPr>
        <w:t>=</w:t>
      </w:r>
      <w:r w:rsidRPr="00620953">
        <w:rPr>
          <w:color w:val="000000"/>
        </w:rPr>
        <w:t>mysql</w:t>
      </w:r>
      <w:r w:rsidRPr="00620953">
        <w:rPr>
          <w:color w:val="666600"/>
        </w:rPr>
        <w:t>:</w:t>
      </w:r>
      <w:r w:rsidRPr="00620953">
        <w:t>5.6</w:t>
      </w:r>
      <w:r w:rsidRPr="00620953">
        <w:rPr>
          <w:color w:val="666600"/>
        </w:rPr>
        <w:t>,</w:t>
      </w:r>
      <w:r w:rsidRPr="00620953">
        <w:rPr>
          <w:color w:val="000000"/>
        </w:rPr>
        <w:t xml:space="preserve"> name</w:t>
      </w:r>
      <w:r w:rsidRPr="00620953">
        <w:rPr>
          <w:color w:val="666600"/>
        </w:rPr>
        <w:t>=</w:t>
      </w:r>
      <w:r w:rsidRPr="00620953">
        <w:rPr>
          <w:color w:val="000000"/>
        </w:rPr>
        <w:t>mymysql</w:t>
      </w:r>
      <w:r w:rsidRPr="00620953">
        <w:rPr>
          <w:color w:val="666600"/>
        </w:rPr>
        <w:t>)</w:t>
      </w:r>
    </w:p>
    <w:p w:rsidR="00D74734" w:rsidRPr="00620953" w:rsidRDefault="00D74734" w:rsidP="00D74734">
      <w:pPr>
        <w:rPr>
          <w:color w:val="000000"/>
        </w:rPr>
      </w:pPr>
      <w:r w:rsidRPr="00620953">
        <w:t>2016</w:t>
      </w:r>
      <w:r w:rsidRPr="00620953">
        <w:rPr>
          <w:color w:val="666600"/>
        </w:rPr>
        <w:t>-</w:t>
      </w:r>
      <w:r w:rsidRPr="00620953">
        <w:t>07</w:t>
      </w:r>
      <w:r w:rsidRPr="00620953">
        <w:rPr>
          <w:color w:val="666600"/>
        </w:rPr>
        <w:t>-</w:t>
      </w:r>
      <w:r w:rsidRPr="00620953">
        <w:t>11T00</w:t>
      </w:r>
      <w:r w:rsidRPr="00620953">
        <w:rPr>
          <w:color w:val="666600"/>
        </w:rPr>
        <w:t>:</w:t>
      </w:r>
      <w:r w:rsidRPr="00620953">
        <w:t>51</w:t>
      </w:r>
      <w:r w:rsidRPr="00620953">
        <w:rPr>
          <w:color w:val="666600"/>
        </w:rPr>
        <w:t>:</w:t>
      </w:r>
      <w:r w:rsidRPr="00620953">
        <w:t>17.514661357</w:t>
      </w:r>
      <w:r w:rsidRPr="00620953">
        <w:rPr>
          <w:color w:val="666600"/>
        </w:rPr>
        <w:t>+</w:t>
      </w:r>
      <w:r w:rsidRPr="00620953">
        <w:t>08</w:t>
      </w:r>
      <w:r w:rsidRPr="00620953">
        <w:rPr>
          <w:color w:val="666600"/>
        </w:rPr>
        <w:t>:</w:t>
      </w:r>
      <w:r w:rsidRPr="00620953">
        <w:t>00</w:t>
      </w:r>
      <w:r w:rsidRPr="00620953">
        <w:rPr>
          <w:color w:val="000000"/>
        </w:rPr>
        <w:t xml:space="preserve"> container destroy </w:t>
      </w:r>
      <w:r w:rsidRPr="00620953">
        <w:t>96f7f14e99ab9d2f60943a50be23035eda1623782cc5f930411bbea407a2bb10</w:t>
      </w:r>
      <w:r w:rsidRPr="00620953">
        <w:rPr>
          <w:color w:val="000000"/>
        </w:rPr>
        <w:t xml:space="preserve"> </w:t>
      </w:r>
      <w:r w:rsidRPr="00620953">
        <w:rPr>
          <w:color w:val="666600"/>
        </w:rPr>
        <w:t>(</w:t>
      </w:r>
      <w:r w:rsidRPr="00620953">
        <w:rPr>
          <w:color w:val="000000"/>
        </w:rPr>
        <w:t>image</w:t>
      </w:r>
      <w:r w:rsidRPr="00620953">
        <w:rPr>
          <w:color w:val="666600"/>
        </w:rPr>
        <w:t>=</w:t>
      </w:r>
      <w:r w:rsidRPr="00620953">
        <w:rPr>
          <w:color w:val="000000"/>
        </w:rPr>
        <w:t>mysql</w:t>
      </w:r>
      <w:r w:rsidRPr="00620953">
        <w:rPr>
          <w:color w:val="666600"/>
        </w:rPr>
        <w:t>:</w:t>
      </w:r>
      <w:r w:rsidRPr="00620953">
        <w:t>5.6</w:t>
      </w:r>
      <w:r w:rsidRPr="00620953">
        <w:rPr>
          <w:color w:val="666600"/>
        </w:rPr>
        <w:t>,</w:t>
      </w:r>
      <w:r w:rsidRPr="00620953">
        <w:rPr>
          <w:color w:val="000000"/>
        </w:rPr>
        <w:t xml:space="preserve"> name</w:t>
      </w:r>
      <w:r w:rsidRPr="00620953">
        <w:rPr>
          <w:color w:val="666600"/>
        </w:rPr>
        <w:t>=</w:t>
      </w:r>
      <w:r w:rsidRPr="00620953">
        <w:rPr>
          <w:color w:val="000000"/>
        </w:rPr>
        <w:t>mymysql</w:t>
      </w:r>
      <w:r w:rsidRPr="00620953">
        <w:rPr>
          <w:color w:val="666600"/>
        </w:rPr>
        <w:t>)</w:t>
      </w:r>
    </w:p>
    <w:p w:rsidR="00D74734" w:rsidRPr="00620953" w:rsidRDefault="00D74734" w:rsidP="00D74734">
      <w:r w:rsidRPr="00620953">
        <w:rPr>
          <w:color w:val="006666"/>
        </w:rPr>
        <w:t>2016</w:t>
      </w:r>
      <w:r w:rsidRPr="00620953">
        <w:rPr>
          <w:color w:val="666600"/>
        </w:rPr>
        <w:t>-</w:t>
      </w:r>
      <w:r w:rsidRPr="00620953">
        <w:rPr>
          <w:color w:val="006666"/>
        </w:rPr>
        <w:t>07</w:t>
      </w:r>
      <w:r w:rsidRPr="00620953">
        <w:rPr>
          <w:color w:val="666600"/>
        </w:rPr>
        <w:t>-</w:t>
      </w:r>
      <w:r w:rsidRPr="00620953">
        <w:rPr>
          <w:color w:val="006666"/>
        </w:rPr>
        <w:t>11T00</w:t>
      </w:r>
      <w:r w:rsidRPr="00620953">
        <w:rPr>
          <w:color w:val="666600"/>
        </w:rPr>
        <w:t>:</w:t>
      </w:r>
      <w:r w:rsidRPr="00620953">
        <w:rPr>
          <w:color w:val="006666"/>
        </w:rPr>
        <w:t>57</w:t>
      </w:r>
      <w:r w:rsidRPr="00620953">
        <w:rPr>
          <w:color w:val="666600"/>
        </w:rPr>
        <w:t>:</w:t>
      </w:r>
      <w:r w:rsidRPr="00620953">
        <w:rPr>
          <w:color w:val="006666"/>
        </w:rPr>
        <w:t>18.551984549</w:t>
      </w:r>
      <w:r w:rsidRPr="00620953">
        <w:rPr>
          <w:color w:val="666600"/>
        </w:rPr>
        <w:t>+</w:t>
      </w:r>
      <w:r w:rsidRPr="00620953">
        <w:rPr>
          <w:color w:val="006666"/>
        </w:rPr>
        <w:t>08</w:t>
      </w:r>
      <w:r w:rsidRPr="00620953">
        <w:rPr>
          <w:color w:val="666600"/>
        </w:rPr>
        <w:t>:</w:t>
      </w:r>
      <w:r w:rsidRPr="00620953">
        <w:rPr>
          <w:color w:val="006666"/>
        </w:rPr>
        <w:t>00</w:t>
      </w:r>
      <w:r w:rsidRPr="00620953">
        <w:t xml:space="preserve"> container create c8f0a32f12f5ec061d286af0b1285601a3e33a90a08ff1706de619ac823c345c </w:t>
      </w:r>
      <w:r w:rsidRPr="00620953">
        <w:rPr>
          <w:color w:val="666600"/>
        </w:rPr>
        <w:t>(</w:t>
      </w:r>
      <w:r w:rsidRPr="00620953">
        <w:t>image</w:t>
      </w:r>
      <w:r w:rsidRPr="00620953">
        <w:rPr>
          <w:color w:val="666600"/>
        </w:rPr>
        <w:t>=</w:t>
      </w:r>
      <w:r w:rsidRPr="00620953">
        <w:t>mysql</w:t>
      </w:r>
      <w:r w:rsidRPr="00620953">
        <w:rPr>
          <w:color w:val="666600"/>
        </w:rPr>
        <w:t>:</w:t>
      </w:r>
      <w:r w:rsidRPr="00620953">
        <w:rPr>
          <w:color w:val="006666"/>
        </w:rPr>
        <w:t>5.6</w:t>
      </w:r>
      <w:r w:rsidRPr="00620953">
        <w:rPr>
          <w:color w:val="666600"/>
        </w:rPr>
        <w:t>,</w:t>
      </w:r>
      <w:r w:rsidRPr="00620953">
        <w:t xml:space="preserve"> name</w:t>
      </w:r>
      <w:r w:rsidRPr="00620953">
        <w:rPr>
          <w:color w:val="666600"/>
        </w:rPr>
        <w:t>=</w:t>
      </w:r>
      <w:r w:rsidRPr="00620953">
        <w:t>mymysql</w:t>
      </w:r>
      <w:r w:rsidRPr="00620953">
        <w:rPr>
          <w:color w:val="666600"/>
        </w:rPr>
        <w:t>)</w:t>
      </w:r>
    </w:p>
    <w:p w:rsidR="00D74734" w:rsidRPr="00620953" w:rsidRDefault="00D74734" w:rsidP="00D74734">
      <w:r w:rsidRPr="00620953">
        <w:rPr>
          <w:color w:val="006666"/>
        </w:rPr>
        <w:t>2016</w:t>
      </w:r>
      <w:r w:rsidRPr="00620953">
        <w:rPr>
          <w:color w:val="666600"/>
        </w:rPr>
        <w:t>-</w:t>
      </w:r>
      <w:r w:rsidRPr="00620953">
        <w:rPr>
          <w:color w:val="006666"/>
        </w:rPr>
        <w:t>07</w:t>
      </w:r>
      <w:r w:rsidRPr="00620953">
        <w:rPr>
          <w:color w:val="666600"/>
        </w:rPr>
        <w:t>-</w:t>
      </w:r>
      <w:r w:rsidRPr="00620953">
        <w:rPr>
          <w:color w:val="006666"/>
        </w:rPr>
        <w:t>11T00</w:t>
      </w:r>
      <w:r w:rsidRPr="00620953">
        <w:rPr>
          <w:color w:val="666600"/>
        </w:rPr>
        <w:t>:</w:t>
      </w:r>
      <w:r w:rsidRPr="00620953">
        <w:rPr>
          <w:color w:val="006666"/>
        </w:rPr>
        <w:t>57</w:t>
      </w:r>
      <w:r w:rsidRPr="00620953">
        <w:rPr>
          <w:color w:val="666600"/>
        </w:rPr>
        <w:t>:</w:t>
      </w:r>
      <w:r w:rsidRPr="00620953">
        <w:rPr>
          <w:color w:val="006666"/>
        </w:rPr>
        <w:t>18.557405864</w:t>
      </w:r>
      <w:r w:rsidRPr="00620953">
        <w:rPr>
          <w:color w:val="666600"/>
        </w:rPr>
        <w:t>+</w:t>
      </w:r>
      <w:r w:rsidRPr="00620953">
        <w:rPr>
          <w:color w:val="006666"/>
        </w:rPr>
        <w:t>08</w:t>
      </w:r>
      <w:r w:rsidRPr="00620953">
        <w:rPr>
          <w:color w:val="666600"/>
        </w:rPr>
        <w:t>:</w:t>
      </w:r>
      <w:r w:rsidRPr="00620953">
        <w:rPr>
          <w:color w:val="006666"/>
        </w:rPr>
        <w:t>00</w:t>
      </w:r>
      <w:r w:rsidRPr="00620953">
        <w:t xml:space="preserve"> container attach c8f0a32f12f5ec061d286af0b1285601a3e33a90a08ff1706de619ac823c345c </w:t>
      </w:r>
      <w:r w:rsidRPr="00620953">
        <w:rPr>
          <w:color w:val="666600"/>
        </w:rPr>
        <w:t>(</w:t>
      </w:r>
      <w:r w:rsidRPr="00620953">
        <w:t>image</w:t>
      </w:r>
      <w:r w:rsidRPr="00620953">
        <w:rPr>
          <w:color w:val="666600"/>
        </w:rPr>
        <w:t>=</w:t>
      </w:r>
      <w:r w:rsidRPr="00620953">
        <w:t>mysql</w:t>
      </w:r>
      <w:r w:rsidRPr="00620953">
        <w:rPr>
          <w:color w:val="666600"/>
        </w:rPr>
        <w:t>:</w:t>
      </w:r>
      <w:r w:rsidRPr="00620953">
        <w:rPr>
          <w:color w:val="006666"/>
        </w:rPr>
        <w:t>5.6</w:t>
      </w:r>
      <w:r w:rsidRPr="00620953">
        <w:rPr>
          <w:color w:val="666600"/>
        </w:rPr>
        <w:t>,</w:t>
      </w:r>
      <w:r w:rsidRPr="00620953">
        <w:t xml:space="preserve"> name</w:t>
      </w:r>
      <w:r w:rsidRPr="00620953">
        <w:rPr>
          <w:color w:val="666600"/>
        </w:rPr>
        <w:t>=</w:t>
      </w:r>
      <w:r w:rsidRPr="00620953">
        <w:t>mymysql</w:t>
      </w:r>
      <w:r w:rsidRPr="00620953">
        <w:rPr>
          <w:color w:val="666600"/>
        </w:rPr>
        <w:t>)</w:t>
      </w:r>
    </w:p>
    <w:p w:rsidR="00D74734" w:rsidRPr="00620953" w:rsidRDefault="00D74734" w:rsidP="00D74734">
      <w:r w:rsidRPr="00620953">
        <w:rPr>
          <w:color w:val="006666"/>
        </w:rPr>
        <w:t>2016</w:t>
      </w:r>
      <w:r w:rsidRPr="00620953">
        <w:rPr>
          <w:color w:val="666600"/>
        </w:rPr>
        <w:t>-</w:t>
      </w:r>
      <w:r w:rsidRPr="00620953">
        <w:rPr>
          <w:color w:val="006666"/>
        </w:rPr>
        <w:t>07</w:t>
      </w:r>
      <w:r w:rsidRPr="00620953">
        <w:rPr>
          <w:color w:val="666600"/>
        </w:rPr>
        <w:t>-</w:t>
      </w:r>
      <w:r w:rsidRPr="00620953">
        <w:rPr>
          <w:color w:val="006666"/>
        </w:rPr>
        <w:t>11T00</w:t>
      </w:r>
      <w:r w:rsidRPr="00620953">
        <w:rPr>
          <w:color w:val="666600"/>
        </w:rPr>
        <w:t>:</w:t>
      </w:r>
      <w:r w:rsidRPr="00620953">
        <w:rPr>
          <w:color w:val="006666"/>
        </w:rPr>
        <w:t>57</w:t>
      </w:r>
      <w:r w:rsidRPr="00620953">
        <w:rPr>
          <w:color w:val="666600"/>
        </w:rPr>
        <w:t>:</w:t>
      </w:r>
      <w:r w:rsidRPr="00620953">
        <w:rPr>
          <w:color w:val="006666"/>
        </w:rPr>
        <w:t>18.844134112</w:t>
      </w:r>
      <w:r w:rsidRPr="00620953">
        <w:rPr>
          <w:color w:val="666600"/>
        </w:rPr>
        <w:t>+</w:t>
      </w:r>
      <w:r w:rsidRPr="00620953">
        <w:rPr>
          <w:color w:val="006666"/>
        </w:rPr>
        <w:t>08</w:t>
      </w:r>
      <w:r w:rsidRPr="00620953">
        <w:rPr>
          <w:color w:val="666600"/>
        </w:rPr>
        <w:t>:</w:t>
      </w:r>
      <w:r w:rsidRPr="00620953">
        <w:rPr>
          <w:color w:val="006666"/>
        </w:rPr>
        <w:t>00</w:t>
      </w:r>
      <w:r w:rsidRPr="00620953">
        <w:t xml:space="preserve"> container start c8f0a32f12f5ec061d286af0b1285601a3e33a90a08ff1706de619ac823c345c </w:t>
      </w:r>
      <w:r w:rsidRPr="00620953">
        <w:rPr>
          <w:color w:val="666600"/>
        </w:rPr>
        <w:t>(</w:t>
      </w:r>
      <w:r w:rsidRPr="00620953">
        <w:t>image</w:t>
      </w:r>
      <w:r w:rsidRPr="00620953">
        <w:rPr>
          <w:color w:val="666600"/>
        </w:rPr>
        <w:t>=</w:t>
      </w:r>
      <w:r w:rsidRPr="00620953">
        <w:t>mysql</w:t>
      </w:r>
      <w:r w:rsidRPr="00620953">
        <w:rPr>
          <w:color w:val="666600"/>
        </w:rPr>
        <w:t>:</w:t>
      </w:r>
      <w:r w:rsidRPr="00620953">
        <w:rPr>
          <w:color w:val="006666"/>
        </w:rPr>
        <w:t>5.6</w:t>
      </w:r>
      <w:r w:rsidRPr="00620953">
        <w:rPr>
          <w:color w:val="666600"/>
        </w:rPr>
        <w:t>,</w:t>
      </w:r>
      <w:r w:rsidRPr="00620953">
        <w:t xml:space="preserve"> name</w:t>
      </w:r>
      <w:r w:rsidRPr="00620953">
        <w:rPr>
          <w:color w:val="666600"/>
        </w:rPr>
        <w:t>=</w:t>
      </w:r>
      <w:r w:rsidRPr="00620953">
        <w:t>mymysql</w:t>
      </w:r>
      <w:r w:rsidRPr="00620953">
        <w:rPr>
          <w:color w:val="666600"/>
        </w:rPr>
        <w:t>)</w:t>
      </w:r>
    </w:p>
    <w:p w:rsidR="00D74734" w:rsidRPr="00620953" w:rsidRDefault="00D74734" w:rsidP="00D74734">
      <w:r w:rsidRPr="00620953">
        <w:rPr>
          <w:color w:val="006666"/>
        </w:rPr>
        <w:t>2016</w:t>
      </w:r>
      <w:r w:rsidRPr="00620953">
        <w:rPr>
          <w:color w:val="666600"/>
        </w:rPr>
        <w:t>-</w:t>
      </w:r>
      <w:r w:rsidRPr="00620953">
        <w:rPr>
          <w:color w:val="006666"/>
        </w:rPr>
        <w:t>07</w:t>
      </w:r>
      <w:r w:rsidRPr="00620953">
        <w:rPr>
          <w:color w:val="666600"/>
        </w:rPr>
        <w:t>-</w:t>
      </w:r>
      <w:r w:rsidRPr="00620953">
        <w:rPr>
          <w:color w:val="006666"/>
        </w:rPr>
        <w:t>11T00</w:t>
      </w:r>
      <w:r w:rsidRPr="00620953">
        <w:rPr>
          <w:color w:val="666600"/>
        </w:rPr>
        <w:t>:</w:t>
      </w:r>
      <w:r w:rsidRPr="00620953">
        <w:rPr>
          <w:color w:val="006666"/>
        </w:rPr>
        <w:t>57</w:t>
      </w:r>
      <w:r w:rsidRPr="00620953">
        <w:rPr>
          <w:color w:val="666600"/>
        </w:rPr>
        <w:t>:</w:t>
      </w:r>
      <w:r w:rsidRPr="00620953">
        <w:rPr>
          <w:color w:val="006666"/>
        </w:rPr>
        <w:t>19.140141428</w:t>
      </w:r>
      <w:r w:rsidRPr="00620953">
        <w:rPr>
          <w:color w:val="666600"/>
        </w:rPr>
        <w:t>+</w:t>
      </w:r>
      <w:r w:rsidRPr="00620953">
        <w:rPr>
          <w:color w:val="006666"/>
        </w:rPr>
        <w:t>08</w:t>
      </w:r>
      <w:r w:rsidRPr="00620953">
        <w:rPr>
          <w:color w:val="666600"/>
        </w:rPr>
        <w:t>:</w:t>
      </w:r>
      <w:r w:rsidRPr="00620953">
        <w:rPr>
          <w:color w:val="006666"/>
        </w:rPr>
        <w:t>00</w:t>
      </w:r>
      <w:r w:rsidRPr="00620953">
        <w:t xml:space="preserve"> container </w:t>
      </w:r>
      <w:r w:rsidRPr="00620953">
        <w:rPr>
          <w:color w:val="000088"/>
        </w:rPr>
        <w:t>die</w:t>
      </w:r>
      <w:r w:rsidRPr="00620953">
        <w:t xml:space="preserve"> c8f0a32f12f5ec061d286af0b1285601a3e33a90a08ff1706de619ac823c345c </w:t>
      </w:r>
      <w:r w:rsidRPr="00620953">
        <w:rPr>
          <w:color w:val="666600"/>
        </w:rPr>
        <w:t>(</w:t>
      </w:r>
      <w:r w:rsidRPr="00620953">
        <w:t>exitCode</w:t>
      </w:r>
      <w:r w:rsidRPr="00620953">
        <w:rPr>
          <w:color w:val="666600"/>
        </w:rPr>
        <w:t>=</w:t>
      </w:r>
      <w:r w:rsidRPr="00620953">
        <w:rPr>
          <w:color w:val="006666"/>
        </w:rPr>
        <w:t>1</w:t>
      </w:r>
      <w:r w:rsidRPr="00620953">
        <w:rPr>
          <w:color w:val="666600"/>
        </w:rPr>
        <w:t>,</w:t>
      </w:r>
      <w:r w:rsidRPr="00620953">
        <w:t xml:space="preserve"> image</w:t>
      </w:r>
      <w:r w:rsidRPr="00620953">
        <w:rPr>
          <w:color w:val="666600"/>
        </w:rPr>
        <w:t>=</w:t>
      </w:r>
      <w:r w:rsidRPr="00620953">
        <w:t>mysql</w:t>
      </w:r>
      <w:r w:rsidRPr="00620953">
        <w:rPr>
          <w:color w:val="666600"/>
        </w:rPr>
        <w:t>:</w:t>
      </w:r>
      <w:r w:rsidRPr="00620953">
        <w:rPr>
          <w:color w:val="006666"/>
        </w:rPr>
        <w:t>5.6</w:t>
      </w:r>
      <w:r w:rsidRPr="00620953">
        <w:rPr>
          <w:color w:val="666600"/>
        </w:rPr>
        <w:t>,</w:t>
      </w:r>
      <w:r w:rsidRPr="00620953">
        <w:t xml:space="preserve"> name</w:t>
      </w:r>
      <w:r w:rsidRPr="00620953">
        <w:rPr>
          <w:color w:val="666600"/>
        </w:rPr>
        <w:t>=</w:t>
      </w:r>
      <w:r w:rsidRPr="00620953">
        <w:t>mymysql</w:t>
      </w:r>
      <w:r w:rsidRPr="00620953">
        <w:rPr>
          <w:color w:val="666600"/>
        </w:rPr>
        <w:t>)</w:t>
      </w:r>
    </w:p>
    <w:p w:rsidR="00D74734" w:rsidRPr="00620953" w:rsidRDefault="00D74734" w:rsidP="00D74734">
      <w:r w:rsidRPr="00620953">
        <w:rPr>
          <w:color w:val="006666"/>
        </w:rPr>
        <w:t>2016</w:t>
      </w:r>
      <w:r w:rsidRPr="00620953">
        <w:rPr>
          <w:color w:val="666600"/>
        </w:rPr>
        <w:t>-</w:t>
      </w:r>
      <w:r w:rsidRPr="00620953">
        <w:rPr>
          <w:color w:val="006666"/>
        </w:rPr>
        <w:t>07</w:t>
      </w:r>
      <w:r w:rsidRPr="00620953">
        <w:rPr>
          <w:color w:val="666600"/>
        </w:rPr>
        <w:t>-</w:t>
      </w:r>
      <w:r w:rsidRPr="00620953">
        <w:rPr>
          <w:color w:val="006666"/>
        </w:rPr>
        <w:t>11T00</w:t>
      </w:r>
      <w:r w:rsidRPr="00620953">
        <w:rPr>
          <w:color w:val="666600"/>
        </w:rPr>
        <w:t>:</w:t>
      </w:r>
      <w:r w:rsidRPr="00620953">
        <w:rPr>
          <w:color w:val="006666"/>
        </w:rPr>
        <w:t>58</w:t>
      </w:r>
      <w:r w:rsidRPr="00620953">
        <w:rPr>
          <w:color w:val="666600"/>
        </w:rPr>
        <w:t>:</w:t>
      </w:r>
      <w:r w:rsidRPr="00620953">
        <w:rPr>
          <w:color w:val="006666"/>
        </w:rPr>
        <w:t>05.941019136</w:t>
      </w:r>
      <w:r w:rsidRPr="00620953">
        <w:rPr>
          <w:color w:val="666600"/>
        </w:rPr>
        <w:t>+</w:t>
      </w:r>
      <w:r w:rsidRPr="00620953">
        <w:rPr>
          <w:color w:val="006666"/>
        </w:rPr>
        <w:t>08</w:t>
      </w:r>
      <w:r w:rsidRPr="00620953">
        <w:rPr>
          <w:color w:val="666600"/>
        </w:rPr>
        <w:t>:</w:t>
      </w:r>
      <w:r w:rsidRPr="00620953">
        <w:rPr>
          <w:color w:val="006666"/>
        </w:rPr>
        <w:t>00</w:t>
      </w:r>
      <w:r w:rsidRPr="00620953">
        <w:t xml:space="preserve"> container destroy c8f0a32f12f5ec061d286af0b1285601a3e33a90a08ff1706de619ac823c345c </w:t>
      </w:r>
      <w:r w:rsidRPr="00620953">
        <w:rPr>
          <w:color w:val="666600"/>
        </w:rPr>
        <w:t>(</w:t>
      </w:r>
      <w:r w:rsidRPr="00620953">
        <w:t>image</w:t>
      </w:r>
      <w:r w:rsidRPr="00620953">
        <w:rPr>
          <w:color w:val="666600"/>
        </w:rPr>
        <w:t>=</w:t>
      </w:r>
      <w:r w:rsidRPr="00620953">
        <w:t>mysql</w:t>
      </w:r>
      <w:r w:rsidRPr="00620953">
        <w:rPr>
          <w:color w:val="666600"/>
        </w:rPr>
        <w:t>:</w:t>
      </w:r>
      <w:r w:rsidRPr="00620953">
        <w:rPr>
          <w:color w:val="006666"/>
        </w:rPr>
        <w:t>5.6</w:t>
      </w:r>
      <w:r w:rsidRPr="00620953">
        <w:rPr>
          <w:color w:val="666600"/>
        </w:rPr>
        <w:t>,</w:t>
      </w:r>
      <w:r w:rsidRPr="00620953">
        <w:t xml:space="preserve"> name</w:t>
      </w:r>
      <w:r w:rsidRPr="00620953">
        <w:rPr>
          <w:color w:val="666600"/>
        </w:rPr>
        <w:t>=</w:t>
      </w:r>
      <w:r w:rsidRPr="00620953">
        <w:t>mymysql</w:t>
      </w:r>
      <w:r w:rsidRPr="00620953">
        <w:rPr>
          <w:color w:val="666600"/>
        </w:rPr>
        <w:t>)</w:t>
      </w:r>
    </w:p>
    <w:p w:rsidR="00D74734" w:rsidRPr="00620953" w:rsidRDefault="00D74734" w:rsidP="00D74734">
      <w:r w:rsidRPr="00620953">
        <w:rPr>
          <w:color w:val="006666"/>
        </w:rPr>
        <w:t>2016</w:t>
      </w:r>
      <w:r w:rsidRPr="00620953">
        <w:rPr>
          <w:color w:val="666600"/>
        </w:rPr>
        <w:t>-</w:t>
      </w:r>
      <w:r w:rsidRPr="00620953">
        <w:rPr>
          <w:color w:val="006666"/>
        </w:rPr>
        <w:t>07</w:t>
      </w:r>
      <w:r w:rsidRPr="00620953">
        <w:rPr>
          <w:color w:val="666600"/>
        </w:rPr>
        <w:t>-</w:t>
      </w:r>
      <w:r w:rsidRPr="00620953">
        <w:rPr>
          <w:color w:val="006666"/>
        </w:rPr>
        <w:t>11T00</w:t>
      </w:r>
      <w:r w:rsidRPr="00620953">
        <w:rPr>
          <w:color w:val="666600"/>
        </w:rPr>
        <w:t>:</w:t>
      </w:r>
      <w:r w:rsidRPr="00620953">
        <w:rPr>
          <w:color w:val="006666"/>
        </w:rPr>
        <w:t>58</w:t>
      </w:r>
      <w:r w:rsidRPr="00620953">
        <w:rPr>
          <w:color w:val="666600"/>
        </w:rPr>
        <w:t>:</w:t>
      </w:r>
      <w:r w:rsidRPr="00620953">
        <w:rPr>
          <w:color w:val="006666"/>
        </w:rPr>
        <w:t>07.965128417</w:t>
      </w:r>
      <w:r w:rsidRPr="00620953">
        <w:rPr>
          <w:color w:val="666600"/>
        </w:rPr>
        <w:t>+</w:t>
      </w:r>
      <w:r w:rsidRPr="00620953">
        <w:rPr>
          <w:color w:val="006666"/>
        </w:rPr>
        <w:t>08</w:t>
      </w:r>
      <w:r w:rsidRPr="00620953">
        <w:rPr>
          <w:color w:val="666600"/>
        </w:rPr>
        <w:t>:</w:t>
      </w:r>
      <w:r w:rsidRPr="00620953">
        <w:rPr>
          <w:color w:val="006666"/>
        </w:rPr>
        <w:t>00</w:t>
      </w:r>
      <w:r w:rsidRPr="00620953">
        <w:t xml:space="preserve"> container create a404c6c174a21c52f199cfce476e041074ab020453c7df2a13a7869b48f2f37e </w:t>
      </w:r>
      <w:r w:rsidRPr="00620953">
        <w:rPr>
          <w:color w:val="666600"/>
        </w:rPr>
        <w:t>(</w:t>
      </w:r>
      <w:r w:rsidRPr="00620953">
        <w:t>image</w:t>
      </w:r>
      <w:r w:rsidRPr="00620953">
        <w:rPr>
          <w:color w:val="666600"/>
        </w:rPr>
        <w:t>=</w:t>
      </w:r>
      <w:r w:rsidRPr="00620953">
        <w:t>mysql</w:t>
      </w:r>
      <w:r w:rsidRPr="00620953">
        <w:rPr>
          <w:color w:val="666600"/>
        </w:rPr>
        <w:t>:</w:t>
      </w:r>
      <w:r w:rsidRPr="00620953">
        <w:rPr>
          <w:color w:val="006666"/>
        </w:rPr>
        <w:t>5.6</w:t>
      </w:r>
      <w:r w:rsidRPr="00620953">
        <w:rPr>
          <w:color w:val="666600"/>
        </w:rPr>
        <w:t>,</w:t>
      </w:r>
      <w:r w:rsidRPr="00620953">
        <w:t xml:space="preserve"> name</w:t>
      </w:r>
      <w:r w:rsidRPr="00620953">
        <w:rPr>
          <w:color w:val="666600"/>
        </w:rPr>
        <w:t>=</w:t>
      </w:r>
      <w:r w:rsidRPr="00620953">
        <w:t>mymysql</w:t>
      </w:r>
      <w:r w:rsidRPr="00620953">
        <w:rPr>
          <w:color w:val="666600"/>
        </w:rPr>
        <w:t>)</w:t>
      </w:r>
    </w:p>
    <w:p w:rsidR="00D74734" w:rsidRPr="00620953" w:rsidRDefault="00D74734" w:rsidP="00D74734">
      <w:r w:rsidRPr="00620953">
        <w:rPr>
          <w:color w:val="006666"/>
        </w:rPr>
        <w:t>2016</w:t>
      </w:r>
      <w:r w:rsidRPr="00620953">
        <w:rPr>
          <w:color w:val="666600"/>
        </w:rPr>
        <w:t>-</w:t>
      </w:r>
      <w:r w:rsidRPr="00620953">
        <w:rPr>
          <w:color w:val="006666"/>
        </w:rPr>
        <w:t>07</w:t>
      </w:r>
      <w:r w:rsidRPr="00620953">
        <w:rPr>
          <w:color w:val="666600"/>
        </w:rPr>
        <w:t>-</w:t>
      </w:r>
      <w:r w:rsidRPr="00620953">
        <w:rPr>
          <w:color w:val="006666"/>
        </w:rPr>
        <w:t>11T00</w:t>
      </w:r>
      <w:r w:rsidRPr="00620953">
        <w:rPr>
          <w:color w:val="666600"/>
        </w:rPr>
        <w:t>:</w:t>
      </w:r>
      <w:r w:rsidRPr="00620953">
        <w:rPr>
          <w:color w:val="006666"/>
        </w:rPr>
        <w:t>58</w:t>
      </w:r>
      <w:r w:rsidRPr="00620953">
        <w:rPr>
          <w:color w:val="666600"/>
        </w:rPr>
        <w:t>:</w:t>
      </w:r>
      <w:r w:rsidRPr="00620953">
        <w:rPr>
          <w:color w:val="006666"/>
        </w:rPr>
        <w:t>08.188734598</w:t>
      </w:r>
      <w:r w:rsidRPr="00620953">
        <w:rPr>
          <w:color w:val="666600"/>
        </w:rPr>
        <w:t>+</w:t>
      </w:r>
      <w:r w:rsidRPr="00620953">
        <w:rPr>
          <w:color w:val="006666"/>
        </w:rPr>
        <w:t>08</w:t>
      </w:r>
      <w:r w:rsidRPr="00620953">
        <w:rPr>
          <w:color w:val="666600"/>
        </w:rPr>
        <w:t>:</w:t>
      </w:r>
      <w:r w:rsidRPr="00620953">
        <w:rPr>
          <w:color w:val="006666"/>
        </w:rPr>
        <w:t>00</w:t>
      </w:r>
      <w:r w:rsidRPr="00620953">
        <w:t xml:space="preserve"> container start a404c6c174a21c52f199cfce476e041074ab020453c7df2a13a7869b48f2f37e </w:t>
      </w:r>
      <w:r w:rsidRPr="00620953">
        <w:rPr>
          <w:color w:val="666600"/>
        </w:rPr>
        <w:t>(</w:t>
      </w:r>
      <w:r w:rsidRPr="00620953">
        <w:t>image</w:t>
      </w:r>
      <w:r w:rsidRPr="00620953">
        <w:rPr>
          <w:color w:val="666600"/>
        </w:rPr>
        <w:t>=</w:t>
      </w:r>
      <w:r w:rsidRPr="00620953">
        <w:t>mysql</w:t>
      </w:r>
      <w:r w:rsidRPr="00620953">
        <w:rPr>
          <w:color w:val="666600"/>
        </w:rPr>
        <w:t>:</w:t>
      </w:r>
      <w:r w:rsidRPr="00620953">
        <w:rPr>
          <w:color w:val="006666"/>
        </w:rPr>
        <w:t>5.6</w:t>
      </w:r>
      <w:r w:rsidRPr="00620953">
        <w:rPr>
          <w:color w:val="666600"/>
        </w:rPr>
        <w:t>,</w:t>
      </w:r>
      <w:r w:rsidRPr="00620953">
        <w:t xml:space="preserve"> name</w:t>
      </w:r>
      <w:r w:rsidRPr="00620953">
        <w:rPr>
          <w:color w:val="666600"/>
        </w:rPr>
        <w:t>=</w:t>
      </w:r>
      <w:r w:rsidRPr="00620953">
        <w:t>mymysql</w:t>
      </w:r>
      <w:r w:rsidRPr="00620953">
        <w:rPr>
          <w:color w:val="666600"/>
        </w:rPr>
        <w:t>)</w:t>
      </w:r>
    </w:p>
    <w:p w:rsidR="00D74734" w:rsidRPr="00620953" w:rsidRDefault="00D74734" w:rsidP="00D74734">
      <w:r w:rsidRPr="00620953">
        <w:rPr>
          <w:color w:val="006666"/>
        </w:rPr>
        <w:t>2016</w:t>
      </w:r>
      <w:r w:rsidRPr="00620953">
        <w:rPr>
          <w:color w:val="666600"/>
        </w:rPr>
        <w:t>-</w:t>
      </w:r>
      <w:r w:rsidRPr="00620953">
        <w:rPr>
          <w:color w:val="006666"/>
        </w:rPr>
        <w:t>07</w:t>
      </w:r>
      <w:r w:rsidRPr="00620953">
        <w:rPr>
          <w:color w:val="666600"/>
        </w:rPr>
        <w:t>-</w:t>
      </w:r>
      <w:r w:rsidRPr="00620953">
        <w:rPr>
          <w:color w:val="006666"/>
        </w:rPr>
        <w:t>11T00</w:t>
      </w:r>
      <w:r w:rsidRPr="00620953">
        <w:rPr>
          <w:color w:val="666600"/>
        </w:rPr>
        <w:t>:</w:t>
      </w:r>
      <w:r w:rsidRPr="00620953">
        <w:rPr>
          <w:color w:val="006666"/>
        </w:rPr>
        <w:t>58</w:t>
      </w:r>
      <w:r w:rsidRPr="00620953">
        <w:rPr>
          <w:color w:val="666600"/>
        </w:rPr>
        <w:t>:</w:t>
      </w:r>
      <w:r w:rsidRPr="00620953">
        <w:rPr>
          <w:color w:val="006666"/>
        </w:rPr>
        <w:t>20.010876777</w:t>
      </w:r>
      <w:r w:rsidRPr="00620953">
        <w:rPr>
          <w:color w:val="666600"/>
        </w:rPr>
        <w:t>+</w:t>
      </w:r>
      <w:r w:rsidRPr="00620953">
        <w:rPr>
          <w:color w:val="006666"/>
        </w:rPr>
        <w:t>08</w:t>
      </w:r>
      <w:r w:rsidRPr="00620953">
        <w:rPr>
          <w:color w:val="666600"/>
        </w:rPr>
        <w:t>:</w:t>
      </w:r>
      <w:r w:rsidRPr="00620953">
        <w:rPr>
          <w:color w:val="006666"/>
        </w:rPr>
        <w:t>00</w:t>
      </w:r>
      <w:r w:rsidRPr="00620953">
        <w:t xml:space="preserve"> container top a404c6c174a21c52f199cfce476e041074ab020453c7df2a13a7869b48f2f37e </w:t>
      </w:r>
      <w:r w:rsidRPr="00620953">
        <w:rPr>
          <w:color w:val="666600"/>
        </w:rPr>
        <w:t>(</w:t>
      </w:r>
      <w:r w:rsidRPr="00620953">
        <w:t>image</w:t>
      </w:r>
      <w:r w:rsidRPr="00620953">
        <w:rPr>
          <w:color w:val="666600"/>
        </w:rPr>
        <w:t>=</w:t>
      </w:r>
      <w:r w:rsidRPr="00620953">
        <w:t>mysql</w:t>
      </w:r>
      <w:r w:rsidRPr="00620953">
        <w:rPr>
          <w:color w:val="666600"/>
        </w:rPr>
        <w:t>:</w:t>
      </w:r>
      <w:r w:rsidRPr="00620953">
        <w:rPr>
          <w:color w:val="006666"/>
        </w:rPr>
        <w:t>5.6</w:t>
      </w:r>
      <w:r w:rsidRPr="00620953">
        <w:rPr>
          <w:color w:val="666600"/>
        </w:rPr>
        <w:t>,</w:t>
      </w:r>
      <w:r w:rsidRPr="00620953">
        <w:t xml:space="preserve"> name</w:t>
      </w:r>
      <w:r w:rsidRPr="00620953">
        <w:rPr>
          <w:color w:val="666600"/>
        </w:rPr>
        <w:t>=</w:t>
      </w:r>
      <w:r w:rsidRPr="00620953">
        <w:t>mymysql</w:t>
      </w:r>
      <w:r w:rsidRPr="00620953">
        <w:rPr>
          <w:color w:val="666600"/>
        </w:rPr>
        <w:t>)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rPr>
          <w:color w:val="006666"/>
        </w:rPr>
        <w:t>2016</w:t>
      </w:r>
      <w:r w:rsidRPr="00620953">
        <w:rPr>
          <w:color w:val="666600"/>
        </w:rPr>
        <w:t>-</w:t>
      </w:r>
      <w:r w:rsidRPr="00620953">
        <w:rPr>
          <w:color w:val="006666"/>
        </w:rPr>
        <w:t>07</w:t>
      </w:r>
      <w:r w:rsidRPr="00620953">
        <w:rPr>
          <w:color w:val="666600"/>
        </w:rPr>
        <w:t>-</w:t>
      </w:r>
      <w:r w:rsidRPr="00620953">
        <w:rPr>
          <w:color w:val="006666"/>
        </w:rPr>
        <w:t>11T01</w:t>
      </w:r>
      <w:r w:rsidRPr="00620953">
        <w:rPr>
          <w:color w:val="666600"/>
        </w:rPr>
        <w:t>:</w:t>
      </w:r>
      <w:r w:rsidRPr="00620953">
        <w:rPr>
          <w:color w:val="006666"/>
        </w:rPr>
        <w:t>06</w:t>
      </w:r>
      <w:r w:rsidRPr="00620953">
        <w:rPr>
          <w:color w:val="666600"/>
        </w:rPr>
        <w:t>:</w:t>
      </w:r>
      <w:r w:rsidRPr="00620953">
        <w:rPr>
          <w:color w:val="006666"/>
        </w:rPr>
        <w:t>01.395365098</w:t>
      </w:r>
      <w:r w:rsidRPr="00620953">
        <w:rPr>
          <w:color w:val="666600"/>
        </w:rPr>
        <w:t>+</w:t>
      </w:r>
      <w:r w:rsidRPr="00620953">
        <w:rPr>
          <w:color w:val="006666"/>
        </w:rPr>
        <w:t>08</w:t>
      </w:r>
      <w:r w:rsidRPr="00620953">
        <w:rPr>
          <w:color w:val="666600"/>
        </w:rPr>
        <w:t>:</w:t>
      </w:r>
      <w:r w:rsidRPr="00620953">
        <w:rPr>
          <w:color w:val="006666"/>
        </w:rPr>
        <w:t>00</w:t>
      </w:r>
      <w:r w:rsidRPr="00620953">
        <w:t xml:space="preserve"> container top a404c6c174a21c52f199cfce476e041074ab020453c7df2a13a7869b48f2f37e </w:t>
      </w:r>
      <w:r w:rsidRPr="00620953">
        <w:rPr>
          <w:color w:val="666600"/>
        </w:rPr>
        <w:t>(</w:t>
      </w:r>
      <w:r w:rsidRPr="00620953">
        <w:t>image</w:t>
      </w:r>
      <w:r w:rsidRPr="00620953">
        <w:rPr>
          <w:color w:val="666600"/>
        </w:rPr>
        <w:t>=</w:t>
      </w:r>
      <w:r w:rsidRPr="00620953">
        <w:t>mysql</w:t>
      </w:r>
      <w:r w:rsidRPr="00620953">
        <w:rPr>
          <w:color w:val="666600"/>
        </w:rPr>
        <w:t>:</w:t>
      </w:r>
      <w:r w:rsidRPr="00620953">
        <w:rPr>
          <w:color w:val="006666"/>
        </w:rPr>
        <w:t>5.6</w:t>
      </w:r>
      <w:r w:rsidRPr="00620953">
        <w:rPr>
          <w:color w:val="666600"/>
        </w:rPr>
        <w:t>,</w:t>
      </w:r>
      <w:r w:rsidRPr="00620953">
        <w:t xml:space="preserve"> name</w:t>
      </w:r>
      <w:r w:rsidRPr="00620953">
        <w:rPr>
          <w:color w:val="666600"/>
        </w:rPr>
        <w:t>=</w:t>
      </w:r>
      <w:r w:rsidRPr="00620953">
        <w:t>mymysql</w:t>
      </w:r>
      <w:r w:rsidRPr="00620953">
        <w:rPr>
          <w:color w:val="666600"/>
        </w:rPr>
        <w:t>)</w:t>
      </w:r>
    </w:p>
    <w:p w:rsidR="00D74734" w:rsidRPr="00620953" w:rsidRDefault="00D74734" w:rsidP="00D74734">
      <w:pPr>
        <w:pStyle w:val="2"/>
        <w:spacing w:before="200" w:after="200"/>
      </w:pPr>
      <w:r>
        <w:rPr>
          <w:rFonts w:hint="eastAsia"/>
        </w:rPr>
        <w:t>Docker</w:t>
      </w:r>
      <w:r w:rsidRPr="00620953">
        <w:t xml:space="preserve"> logs </w:t>
      </w:r>
      <w:r w:rsidRPr="00620953">
        <w:rPr>
          <w:rFonts w:hint="eastAsia"/>
        </w:rPr>
        <w:t>命令</w:t>
      </w:r>
    </w:p>
    <w:p w:rsidR="00D74734" w:rsidRPr="00620953" w:rsidRDefault="00D74734" w:rsidP="00D74734">
      <w:pPr>
        <w:rPr>
          <w:szCs w:val="16"/>
        </w:rPr>
      </w:pPr>
      <w:r w:rsidRPr="00620953">
        <w:t>docker logs : </w:t>
      </w:r>
      <w:r w:rsidRPr="00620953">
        <w:rPr>
          <w:rFonts w:hint="eastAsia"/>
          <w:szCs w:val="16"/>
        </w:rPr>
        <w:t>獲取容器的日誌</w:t>
      </w:r>
    </w:p>
    <w:p w:rsidR="00D74734" w:rsidRPr="00620953" w:rsidRDefault="00D74734" w:rsidP="00D74734">
      <w:pPr>
        <w:pStyle w:val="3"/>
        <w:spacing w:before="200" w:after="80"/>
      </w:pPr>
      <w:r w:rsidRPr="00620953">
        <w:rPr>
          <w:rFonts w:hint="eastAsia"/>
        </w:rPr>
        <w:t>語法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t xml:space="preserve">docker logs </w:t>
      </w:r>
      <w:r w:rsidRPr="00620953">
        <w:rPr>
          <w:color w:val="666600"/>
        </w:rPr>
        <w:t>[</w:t>
      </w:r>
      <w:r w:rsidRPr="00620953">
        <w:t>OPTIONS</w:t>
      </w:r>
      <w:r w:rsidRPr="00620953">
        <w:rPr>
          <w:color w:val="666600"/>
        </w:rPr>
        <w:t>]</w:t>
      </w:r>
      <w:r w:rsidRPr="00620953">
        <w:t xml:space="preserve"> CONTAINER</w:t>
      </w:r>
    </w:p>
    <w:p w:rsidR="00D74734" w:rsidRPr="00620953" w:rsidRDefault="00D74734" w:rsidP="00D74734">
      <w:pPr>
        <w:pStyle w:val="3"/>
        <w:spacing w:before="200" w:after="80"/>
      </w:pPr>
      <w:r w:rsidRPr="00620953">
        <w:lastRenderedPageBreak/>
        <w:t>OPTIONS</w:t>
      </w:r>
      <w:r w:rsidRPr="00620953">
        <w:rPr>
          <w:rFonts w:hint="eastAsia"/>
        </w:rPr>
        <w:t>說明：</w:t>
      </w:r>
    </w:p>
    <w:p w:rsidR="00D74734" w:rsidRPr="00620953" w:rsidRDefault="00D74734" w:rsidP="00D74734">
      <w:r w:rsidRPr="00620953">
        <w:rPr>
          <w:b/>
          <w:bCs/>
        </w:rPr>
        <w:t>-f : </w:t>
      </w:r>
      <w:r w:rsidRPr="00620953">
        <w:rPr>
          <w:rFonts w:hint="eastAsia"/>
        </w:rPr>
        <w:t>跟蹤日誌輸出</w:t>
      </w:r>
    </w:p>
    <w:p w:rsidR="00D74734" w:rsidRPr="00620953" w:rsidRDefault="00D74734" w:rsidP="00D74734">
      <w:r w:rsidRPr="00620953">
        <w:rPr>
          <w:b/>
          <w:bCs/>
        </w:rPr>
        <w:t>--since :</w:t>
      </w:r>
      <w:r w:rsidRPr="00620953">
        <w:rPr>
          <w:rFonts w:hint="eastAsia"/>
        </w:rPr>
        <w:t>顯示某個開始時間的所有日誌</w:t>
      </w:r>
    </w:p>
    <w:p w:rsidR="00D74734" w:rsidRPr="00620953" w:rsidRDefault="00D74734" w:rsidP="00D74734">
      <w:r w:rsidRPr="00620953">
        <w:rPr>
          <w:b/>
          <w:bCs/>
        </w:rPr>
        <w:t>-t : </w:t>
      </w:r>
      <w:r w:rsidRPr="00620953">
        <w:rPr>
          <w:rFonts w:hint="eastAsia"/>
        </w:rPr>
        <w:t>顯示時間戳記</w:t>
      </w:r>
    </w:p>
    <w:p w:rsidR="00D74734" w:rsidRPr="00620953" w:rsidRDefault="00D74734" w:rsidP="00D74734">
      <w:r w:rsidRPr="00620953">
        <w:rPr>
          <w:b/>
          <w:bCs/>
        </w:rPr>
        <w:t>--tail :</w:t>
      </w:r>
      <w:r w:rsidRPr="00620953">
        <w:rPr>
          <w:rFonts w:hint="eastAsia"/>
        </w:rPr>
        <w:t>僅列出最新</w:t>
      </w:r>
      <w:r w:rsidRPr="00620953">
        <w:t>N</w:t>
      </w:r>
      <w:r w:rsidRPr="00620953">
        <w:rPr>
          <w:rFonts w:hint="eastAsia"/>
        </w:rPr>
        <w:t>條容器日誌</w:t>
      </w:r>
    </w:p>
    <w:p w:rsidR="00D74734" w:rsidRPr="00620953" w:rsidRDefault="00D74734" w:rsidP="00D74734">
      <w:pPr>
        <w:pStyle w:val="3"/>
        <w:spacing w:before="200" w:after="80"/>
      </w:pPr>
      <w:r w:rsidRPr="00620953">
        <w:rPr>
          <w:rFonts w:hint="eastAsia"/>
        </w:rPr>
        <w:t>實例</w:t>
      </w:r>
    </w:p>
    <w:p w:rsidR="00D74734" w:rsidRPr="00620953" w:rsidRDefault="00D74734" w:rsidP="00D74734">
      <w:r w:rsidRPr="00620953">
        <w:rPr>
          <w:rFonts w:hint="eastAsia"/>
        </w:rPr>
        <w:t>跟蹤查看容器</w:t>
      </w:r>
      <w:r w:rsidRPr="00620953">
        <w:t>mynginx</w:t>
      </w:r>
      <w:r w:rsidRPr="00620953">
        <w:rPr>
          <w:rFonts w:hint="eastAsia"/>
        </w:rPr>
        <w:t>的日誌輸出。</w:t>
      </w:r>
    </w:p>
    <w:p w:rsidR="00D74734" w:rsidRPr="00620953" w:rsidRDefault="00D74734" w:rsidP="00D74734">
      <w:r w:rsidRPr="00620953">
        <w:t>runoob@runoob</w:t>
      </w:r>
      <w:r w:rsidRPr="00620953">
        <w:rPr>
          <w:color w:val="666600"/>
        </w:rPr>
        <w:t>:~</w:t>
      </w:r>
      <w:r w:rsidRPr="00620953">
        <w:t xml:space="preserve">$ docker logs </w:t>
      </w:r>
      <w:r w:rsidRPr="00620953">
        <w:rPr>
          <w:color w:val="666600"/>
        </w:rPr>
        <w:t>-</w:t>
      </w:r>
      <w:r w:rsidRPr="00620953">
        <w:t>f mynginx</w:t>
      </w:r>
    </w:p>
    <w:p w:rsidR="00D74734" w:rsidRPr="00620953" w:rsidRDefault="00D74734" w:rsidP="00D74734">
      <w:pPr>
        <w:rPr>
          <w:color w:val="000000"/>
        </w:rPr>
      </w:pPr>
      <w:r w:rsidRPr="00620953">
        <w:rPr>
          <w:color w:val="006666"/>
        </w:rPr>
        <w:t>192.168</w:t>
      </w:r>
      <w:r w:rsidRPr="00620953">
        <w:rPr>
          <w:color w:val="666600"/>
        </w:rPr>
        <w:t>.</w:t>
      </w:r>
      <w:r w:rsidRPr="00620953">
        <w:rPr>
          <w:color w:val="006666"/>
        </w:rPr>
        <w:t>239.1</w:t>
      </w:r>
      <w:r w:rsidRPr="00620953">
        <w:rPr>
          <w:color w:val="000000"/>
        </w:rPr>
        <w:t xml:space="preserve"> </w:t>
      </w:r>
      <w:r w:rsidRPr="00620953">
        <w:rPr>
          <w:color w:val="666600"/>
        </w:rPr>
        <w:t>-</w:t>
      </w:r>
      <w:r w:rsidRPr="00620953">
        <w:rPr>
          <w:color w:val="000000"/>
        </w:rPr>
        <w:t xml:space="preserve"> </w:t>
      </w:r>
      <w:r w:rsidRPr="00620953">
        <w:rPr>
          <w:color w:val="666600"/>
        </w:rPr>
        <w:t>-</w:t>
      </w:r>
      <w:r w:rsidRPr="00620953">
        <w:rPr>
          <w:color w:val="000000"/>
        </w:rPr>
        <w:t xml:space="preserve"> </w:t>
      </w:r>
      <w:r w:rsidRPr="00620953">
        <w:rPr>
          <w:color w:val="666600"/>
        </w:rPr>
        <w:t>[</w:t>
      </w:r>
      <w:r w:rsidRPr="00620953">
        <w:rPr>
          <w:color w:val="006666"/>
        </w:rPr>
        <w:t>10</w:t>
      </w:r>
      <w:r w:rsidRPr="00620953">
        <w:rPr>
          <w:color w:val="666600"/>
        </w:rPr>
        <w:t>/</w:t>
      </w:r>
      <w:r w:rsidRPr="00620953">
        <w:rPr>
          <w:color w:val="660066"/>
        </w:rPr>
        <w:t>Jul</w:t>
      </w:r>
      <w:r w:rsidRPr="00620953">
        <w:rPr>
          <w:color w:val="666600"/>
        </w:rPr>
        <w:t>/</w:t>
      </w:r>
      <w:r w:rsidRPr="00620953">
        <w:rPr>
          <w:color w:val="006666"/>
        </w:rPr>
        <w:t>2016</w:t>
      </w:r>
      <w:r w:rsidRPr="00620953">
        <w:rPr>
          <w:color w:val="666600"/>
        </w:rPr>
        <w:t>:</w:t>
      </w:r>
      <w:r w:rsidRPr="00620953">
        <w:rPr>
          <w:color w:val="006666"/>
        </w:rPr>
        <w:t>16</w:t>
      </w:r>
      <w:r w:rsidRPr="00620953">
        <w:rPr>
          <w:color w:val="666600"/>
        </w:rPr>
        <w:t>:</w:t>
      </w:r>
      <w:r w:rsidRPr="00620953">
        <w:rPr>
          <w:color w:val="006666"/>
        </w:rPr>
        <w:t>53</w:t>
      </w:r>
      <w:r w:rsidRPr="00620953">
        <w:rPr>
          <w:color w:val="666600"/>
        </w:rPr>
        <w:t>:</w:t>
      </w:r>
      <w:r w:rsidRPr="00620953">
        <w:rPr>
          <w:color w:val="006666"/>
        </w:rPr>
        <w:t>33</w:t>
      </w:r>
      <w:r w:rsidRPr="00620953">
        <w:rPr>
          <w:color w:val="000000"/>
        </w:rPr>
        <w:t xml:space="preserve"> </w:t>
      </w:r>
      <w:r w:rsidRPr="00620953">
        <w:rPr>
          <w:color w:val="666600"/>
        </w:rPr>
        <w:t>+</w:t>
      </w:r>
      <w:r w:rsidRPr="00620953">
        <w:rPr>
          <w:color w:val="006666"/>
        </w:rPr>
        <w:t>0000</w:t>
      </w:r>
      <w:r w:rsidRPr="00620953">
        <w:rPr>
          <w:color w:val="666600"/>
        </w:rPr>
        <w:t>]</w:t>
      </w:r>
      <w:r w:rsidRPr="00620953">
        <w:rPr>
          <w:color w:val="000000"/>
        </w:rPr>
        <w:t xml:space="preserve"> </w:t>
      </w:r>
      <w:r w:rsidRPr="00620953">
        <w:t>"GET / HTTP/1.1"</w:t>
      </w:r>
      <w:r w:rsidRPr="00620953">
        <w:rPr>
          <w:color w:val="000000"/>
        </w:rPr>
        <w:t xml:space="preserve"> </w:t>
      </w:r>
      <w:r w:rsidRPr="00620953">
        <w:rPr>
          <w:color w:val="006666"/>
        </w:rPr>
        <w:t>200</w:t>
      </w:r>
      <w:r w:rsidRPr="00620953">
        <w:rPr>
          <w:color w:val="000000"/>
        </w:rPr>
        <w:t xml:space="preserve"> </w:t>
      </w:r>
      <w:r w:rsidRPr="00620953">
        <w:rPr>
          <w:color w:val="006666"/>
        </w:rPr>
        <w:t>612</w:t>
      </w:r>
      <w:r w:rsidRPr="00620953">
        <w:rPr>
          <w:color w:val="000000"/>
        </w:rPr>
        <w:t xml:space="preserve"> </w:t>
      </w:r>
      <w:r w:rsidRPr="00620953">
        <w:t>"-"</w:t>
      </w:r>
      <w:r w:rsidRPr="00620953">
        <w:rPr>
          <w:color w:val="000000"/>
        </w:rPr>
        <w:t xml:space="preserve"> </w:t>
      </w:r>
      <w:r w:rsidRPr="00620953">
        <w:t>"Mozilla/5.0 (Windows NT 6.1; WOW64) AppleWebKit/537.36 (KHTML, like Gecko) Chrome/45.0.2454.93 Safari/537.36"</w:t>
      </w:r>
      <w:r w:rsidRPr="00620953">
        <w:rPr>
          <w:color w:val="000000"/>
        </w:rPr>
        <w:t xml:space="preserve"> </w:t>
      </w:r>
      <w:r w:rsidRPr="00620953">
        <w:t>"-"</w:t>
      </w:r>
    </w:p>
    <w:p w:rsidR="00D74734" w:rsidRPr="00620953" w:rsidRDefault="00D74734" w:rsidP="00D74734">
      <w:pPr>
        <w:rPr>
          <w:color w:val="000000"/>
        </w:rPr>
      </w:pPr>
      <w:r w:rsidRPr="00620953">
        <w:rPr>
          <w:color w:val="006666"/>
        </w:rPr>
        <w:t>2016</w:t>
      </w:r>
      <w:r w:rsidRPr="00620953">
        <w:rPr>
          <w:color w:val="666600"/>
        </w:rPr>
        <w:t>/</w:t>
      </w:r>
      <w:r w:rsidRPr="00620953">
        <w:rPr>
          <w:color w:val="006666"/>
        </w:rPr>
        <w:t>07</w:t>
      </w:r>
      <w:r w:rsidRPr="00620953">
        <w:rPr>
          <w:color w:val="666600"/>
        </w:rPr>
        <w:t>/</w:t>
      </w:r>
      <w:r w:rsidRPr="00620953">
        <w:rPr>
          <w:color w:val="006666"/>
        </w:rPr>
        <w:t>10</w:t>
      </w:r>
      <w:r w:rsidRPr="00620953">
        <w:rPr>
          <w:color w:val="000000"/>
        </w:rPr>
        <w:t xml:space="preserve"> </w:t>
      </w:r>
      <w:r w:rsidRPr="00620953">
        <w:rPr>
          <w:color w:val="006666"/>
        </w:rPr>
        <w:t>16</w:t>
      </w:r>
      <w:r w:rsidRPr="00620953">
        <w:rPr>
          <w:color w:val="666600"/>
        </w:rPr>
        <w:t>:</w:t>
      </w:r>
      <w:r w:rsidRPr="00620953">
        <w:rPr>
          <w:color w:val="006666"/>
        </w:rPr>
        <w:t>53</w:t>
      </w:r>
      <w:r w:rsidRPr="00620953">
        <w:rPr>
          <w:color w:val="666600"/>
        </w:rPr>
        <w:t>:</w:t>
      </w:r>
      <w:r w:rsidRPr="00620953">
        <w:rPr>
          <w:color w:val="006666"/>
        </w:rPr>
        <w:t>33</w:t>
      </w:r>
      <w:r w:rsidRPr="00620953">
        <w:rPr>
          <w:color w:val="000000"/>
        </w:rPr>
        <w:t xml:space="preserve"> </w:t>
      </w:r>
      <w:r w:rsidRPr="00620953">
        <w:rPr>
          <w:color w:val="666600"/>
        </w:rPr>
        <w:t>[</w:t>
      </w:r>
      <w:r w:rsidRPr="00620953">
        <w:rPr>
          <w:color w:val="000000"/>
        </w:rPr>
        <w:t>error</w:t>
      </w:r>
      <w:r w:rsidRPr="00620953">
        <w:rPr>
          <w:color w:val="666600"/>
        </w:rPr>
        <w:t>]</w:t>
      </w:r>
      <w:r w:rsidRPr="00620953">
        <w:rPr>
          <w:color w:val="000000"/>
        </w:rPr>
        <w:t xml:space="preserve"> </w:t>
      </w:r>
      <w:r w:rsidRPr="00620953">
        <w:rPr>
          <w:color w:val="006666"/>
        </w:rPr>
        <w:t>5</w:t>
      </w:r>
      <w:r w:rsidRPr="00620953">
        <w:t>#5: *1 open() "/usr/share/nginx/html/favicon.ico" failed (2: No such file or directory), client: 192.168.239.1, server: localhost, request: "GET /favicon.ico HTTP/1.1", host: "192.168.239.130", referrer: "http://192.168.239.130/"</w:t>
      </w:r>
    </w:p>
    <w:p w:rsidR="00D74734" w:rsidRPr="00620953" w:rsidRDefault="00D74734" w:rsidP="00D74734">
      <w:pPr>
        <w:rPr>
          <w:color w:val="000000"/>
        </w:rPr>
      </w:pPr>
      <w:r w:rsidRPr="00620953">
        <w:rPr>
          <w:color w:val="006666"/>
        </w:rPr>
        <w:t>192.168</w:t>
      </w:r>
      <w:r w:rsidRPr="00620953">
        <w:rPr>
          <w:color w:val="666600"/>
        </w:rPr>
        <w:t>.</w:t>
      </w:r>
      <w:r w:rsidRPr="00620953">
        <w:rPr>
          <w:color w:val="006666"/>
        </w:rPr>
        <w:t>239.1</w:t>
      </w:r>
      <w:r w:rsidRPr="00620953">
        <w:rPr>
          <w:color w:val="000000"/>
        </w:rPr>
        <w:t xml:space="preserve"> </w:t>
      </w:r>
      <w:r w:rsidRPr="00620953">
        <w:rPr>
          <w:color w:val="666600"/>
        </w:rPr>
        <w:t>-</w:t>
      </w:r>
      <w:r w:rsidRPr="00620953">
        <w:rPr>
          <w:color w:val="000000"/>
        </w:rPr>
        <w:t xml:space="preserve"> </w:t>
      </w:r>
      <w:r w:rsidRPr="00620953">
        <w:rPr>
          <w:color w:val="666600"/>
        </w:rPr>
        <w:t>-</w:t>
      </w:r>
      <w:r w:rsidRPr="00620953">
        <w:rPr>
          <w:color w:val="000000"/>
        </w:rPr>
        <w:t xml:space="preserve"> </w:t>
      </w:r>
      <w:r w:rsidRPr="00620953">
        <w:rPr>
          <w:color w:val="666600"/>
        </w:rPr>
        <w:t>[</w:t>
      </w:r>
      <w:r w:rsidRPr="00620953">
        <w:rPr>
          <w:color w:val="006666"/>
        </w:rPr>
        <w:t>10</w:t>
      </w:r>
      <w:r w:rsidRPr="00620953">
        <w:rPr>
          <w:color w:val="666600"/>
        </w:rPr>
        <w:t>/</w:t>
      </w:r>
      <w:r w:rsidRPr="00620953">
        <w:rPr>
          <w:color w:val="660066"/>
        </w:rPr>
        <w:t>Jul</w:t>
      </w:r>
      <w:r w:rsidRPr="00620953">
        <w:rPr>
          <w:color w:val="666600"/>
        </w:rPr>
        <w:t>/</w:t>
      </w:r>
      <w:r w:rsidRPr="00620953">
        <w:rPr>
          <w:color w:val="006666"/>
        </w:rPr>
        <w:t>2016</w:t>
      </w:r>
      <w:r w:rsidRPr="00620953">
        <w:rPr>
          <w:color w:val="666600"/>
        </w:rPr>
        <w:t>:</w:t>
      </w:r>
      <w:r w:rsidRPr="00620953">
        <w:rPr>
          <w:color w:val="006666"/>
        </w:rPr>
        <w:t>16</w:t>
      </w:r>
      <w:r w:rsidRPr="00620953">
        <w:rPr>
          <w:color w:val="666600"/>
        </w:rPr>
        <w:t>:</w:t>
      </w:r>
      <w:r w:rsidRPr="00620953">
        <w:rPr>
          <w:color w:val="006666"/>
        </w:rPr>
        <w:t>53</w:t>
      </w:r>
      <w:r w:rsidRPr="00620953">
        <w:rPr>
          <w:color w:val="666600"/>
        </w:rPr>
        <w:t>:</w:t>
      </w:r>
      <w:r w:rsidRPr="00620953">
        <w:rPr>
          <w:color w:val="006666"/>
        </w:rPr>
        <w:t>33</w:t>
      </w:r>
      <w:r w:rsidRPr="00620953">
        <w:rPr>
          <w:color w:val="000000"/>
        </w:rPr>
        <w:t xml:space="preserve"> </w:t>
      </w:r>
      <w:r w:rsidRPr="00620953">
        <w:rPr>
          <w:color w:val="666600"/>
        </w:rPr>
        <w:t>+</w:t>
      </w:r>
      <w:r w:rsidRPr="00620953">
        <w:rPr>
          <w:color w:val="006666"/>
        </w:rPr>
        <w:t>0000</w:t>
      </w:r>
      <w:r w:rsidRPr="00620953">
        <w:rPr>
          <w:color w:val="666600"/>
        </w:rPr>
        <w:t>]</w:t>
      </w:r>
      <w:r w:rsidRPr="00620953">
        <w:rPr>
          <w:color w:val="000000"/>
        </w:rPr>
        <w:t xml:space="preserve"> </w:t>
      </w:r>
      <w:r w:rsidRPr="00620953">
        <w:t>"GET /favicon.ico HTTP/1.1"</w:t>
      </w:r>
      <w:r w:rsidRPr="00620953">
        <w:rPr>
          <w:color w:val="000000"/>
        </w:rPr>
        <w:t xml:space="preserve"> </w:t>
      </w:r>
      <w:r w:rsidRPr="00620953">
        <w:rPr>
          <w:color w:val="006666"/>
        </w:rPr>
        <w:t>404</w:t>
      </w:r>
      <w:r w:rsidRPr="00620953">
        <w:rPr>
          <w:color w:val="000000"/>
        </w:rPr>
        <w:t xml:space="preserve"> </w:t>
      </w:r>
      <w:r w:rsidRPr="00620953">
        <w:rPr>
          <w:color w:val="006666"/>
        </w:rPr>
        <w:t>571</w:t>
      </w:r>
      <w:r w:rsidRPr="00620953">
        <w:rPr>
          <w:color w:val="000000"/>
        </w:rPr>
        <w:t xml:space="preserve"> </w:t>
      </w:r>
      <w:r w:rsidRPr="00620953">
        <w:t>"http://192.168.239.130/"</w:t>
      </w:r>
      <w:r w:rsidRPr="00620953">
        <w:rPr>
          <w:color w:val="000000"/>
        </w:rPr>
        <w:t xml:space="preserve"> </w:t>
      </w:r>
      <w:r w:rsidRPr="00620953">
        <w:t>"Mozilla/5.0 (Windows NT 6.1; WOW64) AppleWebKit/537.36 (KHTML, like Gecko) Chrome/45.0.2454.93 Safari/537.36"</w:t>
      </w:r>
      <w:r w:rsidRPr="00620953">
        <w:rPr>
          <w:color w:val="000000"/>
        </w:rPr>
        <w:t xml:space="preserve"> </w:t>
      </w:r>
      <w:r w:rsidRPr="00620953">
        <w:t>"-"</w:t>
      </w:r>
    </w:p>
    <w:p w:rsidR="00D74734" w:rsidRPr="00620953" w:rsidRDefault="00D74734" w:rsidP="00D74734">
      <w:pPr>
        <w:rPr>
          <w:color w:val="000000"/>
        </w:rPr>
      </w:pPr>
      <w:r w:rsidRPr="00620953">
        <w:rPr>
          <w:color w:val="006666"/>
        </w:rPr>
        <w:t>192.168</w:t>
      </w:r>
      <w:r w:rsidRPr="00620953">
        <w:rPr>
          <w:color w:val="666600"/>
        </w:rPr>
        <w:t>.</w:t>
      </w:r>
      <w:r w:rsidRPr="00620953">
        <w:rPr>
          <w:color w:val="006666"/>
        </w:rPr>
        <w:t>239.1</w:t>
      </w:r>
      <w:r w:rsidRPr="00620953">
        <w:rPr>
          <w:color w:val="000000"/>
        </w:rPr>
        <w:t xml:space="preserve"> </w:t>
      </w:r>
      <w:r w:rsidRPr="00620953">
        <w:rPr>
          <w:color w:val="666600"/>
        </w:rPr>
        <w:t>-</w:t>
      </w:r>
      <w:r w:rsidRPr="00620953">
        <w:rPr>
          <w:color w:val="000000"/>
        </w:rPr>
        <w:t xml:space="preserve"> </w:t>
      </w:r>
      <w:r w:rsidRPr="00620953">
        <w:rPr>
          <w:color w:val="666600"/>
        </w:rPr>
        <w:t>-</w:t>
      </w:r>
      <w:r w:rsidRPr="00620953">
        <w:rPr>
          <w:color w:val="000000"/>
        </w:rPr>
        <w:t xml:space="preserve"> </w:t>
      </w:r>
      <w:r w:rsidRPr="00620953">
        <w:rPr>
          <w:color w:val="666600"/>
        </w:rPr>
        <w:t>[</w:t>
      </w:r>
      <w:r w:rsidRPr="00620953">
        <w:rPr>
          <w:color w:val="006666"/>
        </w:rPr>
        <w:t>10</w:t>
      </w:r>
      <w:r w:rsidRPr="00620953">
        <w:rPr>
          <w:color w:val="666600"/>
        </w:rPr>
        <w:t>/</w:t>
      </w:r>
      <w:r w:rsidRPr="00620953">
        <w:rPr>
          <w:color w:val="660066"/>
        </w:rPr>
        <w:t>Jul</w:t>
      </w:r>
      <w:r w:rsidRPr="00620953">
        <w:rPr>
          <w:color w:val="666600"/>
        </w:rPr>
        <w:t>/</w:t>
      </w:r>
      <w:r w:rsidRPr="00620953">
        <w:rPr>
          <w:color w:val="006666"/>
        </w:rPr>
        <w:t>2016</w:t>
      </w:r>
      <w:r w:rsidRPr="00620953">
        <w:rPr>
          <w:color w:val="666600"/>
        </w:rPr>
        <w:t>:</w:t>
      </w:r>
      <w:r w:rsidRPr="00620953">
        <w:rPr>
          <w:color w:val="006666"/>
        </w:rPr>
        <w:t>16</w:t>
      </w:r>
      <w:r w:rsidRPr="00620953">
        <w:rPr>
          <w:color w:val="666600"/>
        </w:rPr>
        <w:t>:</w:t>
      </w:r>
      <w:r w:rsidRPr="00620953">
        <w:rPr>
          <w:color w:val="006666"/>
        </w:rPr>
        <w:t>53</w:t>
      </w:r>
      <w:r w:rsidRPr="00620953">
        <w:rPr>
          <w:color w:val="666600"/>
        </w:rPr>
        <w:t>:</w:t>
      </w:r>
      <w:r w:rsidRPr="00620953">
        <w:rPr>
          <w:color w:val="006666"/>
        </w:rPr>
        <w:t>59</w:t>
      </w:r>
      <w:r w:rsidRPr="00620953">
        <w:rPr>
          <w:color w:val="000000"/>
        </w:rPr>
        <w:t xml:space="preserve"> </w:t>
      </w:r>
      <w:r w:rsidRPr="00620953">
        <w:rPr>
          <w:color w:val="666600"/>
        </w:rPr>
        <w:t>+</w:t>
      </w:r>
      <w:r w:rsidRPr="00620953">
        <w:rPr>
          <w:color w:val="006666"/>
        </w:rPr>
        <w:t>0000</w:t>
      </w:r>
      <w:r w:rsidRPr="00620953">
        <w:rPr>
          <w:color w:val="666600"/>
        </w:rPr>
        <w:t>]</w:t>
      </w:r>
      <w:r w:rsidRPr="00620953">
        <w:rPr>
          <w:color w:val="000000"/>
        </w:rPr>
        <w:t xml:space="preserve"> </w:t>
      </w:r>
      <w:r w:rsidRPr="00620953">
        <w:t>"GET / HTTP/1.1"</w:t>
      </w:r>
      <w:r w:rsidRPr="00620953">
        <w:rPr>
          <w:color w:val="000000"/>
        </w:rPr>
        <w:t xml:space="preserve"> </w:t>
      </w:r>
      <w:r w:rsidRPr="00620953">
        <w:rPr>
          <w:color w:val="006666"/>
        </w:rPr>
        <w:t>304</w:t>
      </w:r>
      <w:r w:rsidRPr="00620953">
        <w:rPr>
          <w:color w:val="000000"/>
        </w:rPr>
        <w:t xml:space="preserve"> </w:t>
      </w:r>
      <w:r w:rsidRPr="00620953">
        <w:rPr>
          <w:color w:val="006666"/>
        </w:rPr>
        <w:t>0</w:t>
      </w:r>
      <w:r w:rsidRPr="00620953">
        <w:rPr>
          <w:color w:val="000000"/>
        </w:rPr>
        <w:t xml:space="preserve"> </w:t>
      </w:r>
      <w:r w:rsidRPr="00620953">
        <w:t>"-"</w:t>
      </w:r>
      <w:r w:rsidRPr="00620953">
        <w:rPr>
          <w:color w:val="000000"/>
        </w:rPr>
        <w:t xml:space="preserve"> </w:t>
      </w:r>
      <w:r w:rsidRPr="00620953">
        <w:t>"Mozilla/5.0 (Windows NT 6.1; WOW64) AppleWebKit/537.36 (KHTML, like Gecko) Chrome/45.0.2454.93 Safari/537.36"</w:t>
      </w:r>
      <w:r w:rsidRPr="00620953">
        <w:rPr>
          <w:color w:val="000000"/>
        </w:rPr>
        <w:t xml:space="preserve"> </w:t>
      </w:r>
      <w:r w:rsidRPr="00620953">
        <w:t>"-"</w:t>
      </w:r>
    </w:p>
    <w:p w:rsidR="00D74734" w:rsidRPr="00620953" w:rsidRDefault="00D74734" w:rsidP="00D74734">
      <w:pPr>
        <w:rPr>
          <w:color w:val="000000"/>
        </w:rPr>
      </w:pPr>
      <w:r w:rsidRPr="00620953">
        <w:t>...</w:t>
      </w:r>
    </w:p>
    <w:p w:rsidR="00D74734" w:rsidRPr="00620953" w:rsidRDefault="00D74734" w:rsidP="00D74734">
      <w:r w:rsidRPr="00620953">
        <w:rPr>
          <w:rFonts w:hint="eastAsia"/>
        </w:rPr>
        <w:t>查看容器</w:t>
      </w:r>
      <w:r w:rsidRPr="00620953">
        <w:t>mynginx</w:t>
      </w:r>
      <w:r w:rsidRPr="00620953">
        <w:rPr>
          <w:rFonts w:hint="eastAsia"/>
        </w:rPr>
        <w:t>從</w:t>
      </w:r>
      <w:r w:rsidRPr="00620953">
        <w:t>2016</w:t>
      </w:r>
      <w:r w:rsidRPr="00620953">
        <w:rPr>
          <w:rFonts w:hint="eastAsia"/>
        </w:rPr>
        <w:t>年</w:t>
      </w:r>
      <w:r w:rsidRPr="00620953">
        <w:t>7</w:t>
      </w:r>
      <w:r w:rsidRPr="00620953">
        <w:rPr>
          <w:rFonts w:hint="eastAsia"/>
        </w:rPr>
        <w:t>月</w:t>
      </w:r>
      <w:r w:rsidRPr="00620953">
        <w:t>1</w:t>
      </w:r>
      <w:r w:rsidRPr="00620953">
        <w:rPr>
          <w:rFonts w:hint="eastAsia"/>
        </w:rPr>
        <w:t>日後的最新</w:t>
      </w:r>
      <w:r w:rsidRPr="00620953">
        <w:t>10</w:t>
      </w:r>
      <w:r w:rsidRPr="00620953">
        <w:rPr>
          <w:rFonts w:hint="eastAsia"/>
        </w:rPr>
        <w:t>條日誌。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t xml:space="preserve">docker logs </w:t>
      </w:r>
      <w:r w:rsidRPr="00620953">
        <w:rPr>
          <w:color w:val="666600"/>
        </w:rPr>
        <w:t>--</w:t>
      </w:r>
      <w:r w:rsidRPr="00620953">
        <w:t>since</w:t>
      </w:r>
      <w:r w:rsidRPr="00620953">
        <w:rPr>
          <w:color w:val="666600"/>
        </w:rPr>
        <w:t>=</w:t>
      </w:r>
      <w:r w:rsidRPr="00620953">
        <w:rPr>
          <w:color w:val="008800"/>
        </w:rPr>
        <w:t>"2016-07-01"</w:t>
      </w:r>
      <w:r w:rsidRPr="00620953">
        <w:t xml:space="preserve"> </w:t>
      </w:r>
      <w:r w:rsidRPr="00620953">
        <w:rPr>
          <w:color w:val="666600"/>
        </w:rPr>
        <w:t>--</w:t>
      </w:r>
      <w:r w:rsidRPr="00620953">
        <w:t>tail</w:t>
      </w:r>
      <w:r w:rsidRPr="00620953">
        <w:rPr>
          <w:color w:val="666600"/>
        </w:rPr>
        <w:t>=</w:t>
      </w:r>
      <w:r w:rsidRPr="00620953">
        <w:rPr>
          <w:color w:val="006666"/>
        </w:rPr>
        <w:t>10</w:t>
      </w:r>
      <w:r w:rsidRPr="00620953">
        <w:t xml:space="preserve"> mynginx</w:t>
      </w:r>
    </w:p>
    <w:p w:rsidR="00D74734" w:rsidRPr="00620953" w:rsidRDefault="00D74734" w:rsidP="00D74734">
      <w:pPr>
        <w:pStyle w:val="2"/>
        <w:spacing w:before="200" w:after="200"/>
      </w:pPr>
      <w:r>
        <w:rPr>
          <w:rFonts w:hint="eastAsia"/>
        </w:rPr>
        <w:t>Docker</w:t>
      </w:r>
      <w:r w:rsidRPr="00620953">
        <w:t xml:space="preserve"> wait </w:t>
      </w:r>
      <w:r w:rsidRPr="00620953">
        <w:rPr>
          <w:rFonts w:hint="eastAsia"/>
        </w:rPr>
        <w:t>命令</w:t>
      </w:r>
    </w:p>
    <w:p w:rsidR="00D74734" w:rsidRPr="00620953" w:rsidRDefault="00D74734" w:rsidP="00D74734">
      <w:r w:rsidRPr="00620953">
        <w:rPr>
          <w:b/>
          <w:bCs/>
        </w:rPr>
        <w:t>docker wait :</w:t>
      </w:r>
      <w:r w:rsidRPr="00620953">
        <w:t> </w:t>
      </w:r>
      <w:r w:rsidRPr="00620953">
        <w:rPr>
          <w:rFonts w:hint="eastAsia"/>
        </w:rPr>
        <w:t>阻塞運行直到容器停止，然後列印出它的退出代碼。</w:t>
      </w:r>
    </w:p>
    <w:p w:rsidR="00D74734" w:rsidRPr="00620953" w:rsidRDefault="00D74734" w:rsidP="00D74734">
      <w:pPr>
        <w:pStyle w:val="3"/>
        <w:spacing w:before="200" w:after="80"/>
      </w:pPr>
      <w:r w:rsidRPr="00620953">
        <w:rPr>
          <w:rFonts w:hint="eastAsia"/>
        </w:rPr>
        <w:t>語法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t xml:space="preserve">docker wait </w:t>
      </w:r>
      <w:r w:rsidRPr="00620953">
        <w:rPr>
          <w:color w:val="666600"/>
        </w:rPr>
        <w:t>[</w:t>
      </w:r>
      <w:r w:rsidRPr="00620953">
        <w:t>OPTIONS</w:t>
      </w:r>
      <w:r w:rsidRPr="00620953">
        <w:rPr>
          <w:color w:val="666600"/>
        </w:rPr>
        <w:t>]</w:t>
      </w:r>
      <w:r w:rsidRPr="00620953">
        <w:t xml:space="preserve"> CONTAINER </w:t>
      </w:r>
      <w:r w:rsidRPr="00620953">
        <w:rPr>
          <w:color w:val="666600"/>
        </w:rPr>
        <w:t>[</w:t>
      </w:r>
      <w:r w:rsidRPr="00620953">
        <w:t>CONTAINER</w:t>
      </w:r>
      <w:r w:rsidRPr="00620953">
        <w:rPr>
          <w:color w:val="666600"/>
        </w:rPr>
        <w:t>...]</w:t>
      </w:r>
    </w:p>
    <w:p w:rsidR="00D74734" w:rsidRPr="00620953" w:rsidRDefault="00D74734" w:rsidP="00D74734">
      <w:pPr>
        <w:pStyle w:val="3"/>
        <w:spacing w:before="200" w:after="80"/>
      </w:pPr>
      <w:r w:rsidRPr="00620953">
        <w:rPr>
          <w:rFonts w:hint="eastAsia"/>
        </w:rPr>
        <w:t>實例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t>docker wait CONTAINER</w:t>
      </w:r>
    </w:p>
    <w:p w:rsidR="00D74734" w:rsidRPr="00620953" w:rsidRDefault="00D74734" w:rsidP="00D74734">
      <w:pPr>
        <w:pStyle w:val="2"/>
        <w:spacing w:before="200" w:after="200"/>
      </w:pPr>
      <w:r>
        <w:rPr>
          <w:rFonts w:hint="eastAsia"/>
        </w:rPr>
        <w:t>Docker</w:t>
      </w:r>
      <w:r w:rsidRPr="00620953">
        <w:t xml:space="preserve"> export </w:t>
      </w:r>
      <w:r w:rsidRPr="00620953">
        <w:rPr>
          <w:rFonts w:hint="eastAsia"/>
        </w:rPr>
        <w:t>命令</w:t>
      </w:r>
    </w:p>
    <w:p w:rsidR="00D74734" w:rsidRPr="00620953" w:rsidRDefault="00D74734" w:rsidP="00D74734">
      <w:r w:rsidRPr="00620953">
        <w:rPr>
          <w:b/>
          <w:bCs/>
        </w:rPr>
        <w:t>docker export :</w:t>
      </w:r>
      <w:r w:rsidRPr="00620953">
        <w:rPr>
          <w:rFonts w:hint="eastAsia"/>
        </w:rPr>
        <w:t>將檔案系統作為一個</w:t>
      </w:r>
      <w:r w:rsidRPr="00620953">
        <w:t>tar</w:t>
      </w:r>
      <w:r w:rsidRPr="00620953">
        <w:rPr>
          <w:rFonts w:hint="eastAsia"/>
        </w:rPr>
        <w:t>歸檔檔匯出到</w:t>
      </w:r>
      <w:r w:rsidRPr="00620953">
        <w:t>STDOUT</w:t>
      </w:r>
      <w:r w:rsidRPr="00620953">
        <w:rPr>
          <w:rFonts w:hint="eastAsia"/>
        </w:rPr>
        <w:t>。</w:t>
      </w:r>
    </w:p>
    <w:p w:rsidR="00D74734" w:rsidRPr="00620953" w:rsidRDefault="00D74734" w:rsidP="00D74734">
      <w:pPr>
        <w:pStyle w:val="3"/>
        <w:spacing w:before="200" w:after="80"/>
      </w:pPr>
      <w:r w:rsidRPr="00620953">
        <w:rPr>
          <w:rFonts w:hint="eastAsia"/>
        </w:rPr>
        <w:t>語法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t xml:space="preserve">docker </w:t>
      </w:r>
      <w:r w:rsidRPr="00620953">
        <w:rPr>
          <w:color w:val="000088"/>
        </w:rPr>
        <w:t>export</w:t>
      </w:r>
      <w:r w:rsidRPr="00620953">
        <w:t xml:space="preserve"> </w:t>
      </w:r>
      <w:r w:rsidRPr="00620953">
        <w:rPr>
          <w:color w:val="666600"/>
        </w:rPr>
        <w:t>[</w:t>
      </w:r>
      <w:r w:rsidRPr="00620953">
        <w:t>OPTIONS</w:t>
      </w:r>
      <w:r w:rsidRPr="00620953">
        <w:rPr>
          <w:color w:val="666600"/>
        </w:rPr>
        <w:t>]</w:t>
      </w:r>
      <w:r w:rsidRPr="00620953">
        <w:t xml:space="preserve"> CONTAINER</w:t>
      </w:r>
    </w:p>
    <w:p w:rsidR="00D74734" w:rsidRPr="00620953" w:rsidRDefault="00D74734" w:rsidP="00D74734">
      <w:pPr>
        <w:pStyle w:val="3"/>
        <w:spacing w:before="200" w:after="80"/>
      </w:pPr>
      <w:r w:rsidRPr="00620953">
        <w:t>OPTIONS</w:t>
      </w:r>
      <w:r w:rsidRPr="00620953">
        <w:rPr>
          <w:rFonts w:hint="eastAsia"/>
        </w:rPr>
        <w:t>說明：</w:t>
      </w:r>
    </w:p>
    <w:p w:rsidR="00D74734" w:rsidRPr="00620953" w:rsidRDefault="00D74734" w:rsidP="00D74734">
      <w:r w:rsidRPr="00620953">
        <w:rPr>
          <w:b/>
          <w:bCs/>
        </w:rPr>
        <w:t>-o :</w:t>
      </w:r>
      <w:r w:rsidRPr="00620953">
        <w:rPr>
          <w:rFonts w:hint="eastAsia"/>
        </w:rPr>
        <w:t>將輸入內容寫到檔。</w:t>
      </w:r>
    </w:p>
    <w:p w:rsidR="00D74734" w:rsidRPr="00620953" w:rsidRDefault="00D74734" w:rsidP="00D74734">
      <w:pPr>
        <w:pStyle w:val="3"/>
        <w:spacing w:before="200" w:after="80"/>
      </w:pPr>
      <w:r w:rsidRPr="00620953">
        <w:rPr>
          <w:rFonts w:hint="eastAsia"/>
        </w:rPr>
        <w:lastRenderedPageBreak/>
        <w:t>實例</w:t>
      </w:r>
    </w:p>
    <w:p w:rsidR="00D74734" w:rsidRPr="00620953" w:rsidRDefault="00D74734" w:rsidP="00D74734">
      <w:r w:rsidRPr="00620953">
        <w:rPr>
          <w:rFonts w:hint="eastAsia"/>
        </w:rPr>
        <w:t>將</w:t>
      </w:r>
      <w:r w:rsidRPr="00620953">
        <w:t>id</w:t>
      </w:r>
      <w:r w:rsidRPr="00620953">
        <w:rPr>
          <w:rFonts w:hint="eastAsia"/>
        </w:rPr>
        <w:t>為</w:t>
      </w:r>
      <w:r w:rsidRPr="00620953">
        <w:t>a404c6c174a2</w:t>
      </w:r>
      <w:r w:rsidRPr="00620953">
        <w:rPr>
          <w:rFonts w:hint="eastAsia"/>
        </w:rPr>
        <w:t>的容器按日期保存為</w:t>
      </w:r>
      <w:r w:rsidRPr="00620953">
        <w:t>tar</w:t>
      </w:r>
      <w:r w:rsidRPr="00620953">
        <w:rPr>
          <w:rFonts w:hint="eastAsia"/>
        </w:rPr>
        <w:t>檔。</w:t>
      </w:r>
    </w:p>
    <w:p w:rsidR="00D74734" w:rsidRPr="00620953" w:rsidRDefault="00D74734" w:rsidP="00D74734">
      <w:r w:rsidRPr="00620953">
        <w:t>runoob@runoob</w:t>
      </w:r>
      <w:r w:rsidRPr="00620953">
        <w:rPr>
          <w:color w:val="666600"/>
        </w:rPr>
        <w:t>:~</w:t>
      </w:r>
      <w:r w:rsidRPr="00620953">
        <w:t xml:space="preserve">$ docker </w:t>
      </w:r>
      <w:r w:rsidRPr="00620953">
        <w:rPr>
          <w:color w:val="000088"/>
        </w:rPr>
        <w:t>export</w:t>
      </w:r>
      <w:r w:rsidRPr="00620953">
        <w:t xml:space="preserve"> </w:t>
      </w:r>
      <w:r w:rsidRPr="00620953">
        <w:rPr>
          <w:color w:val="666600"/>
        </w:rPr>
        <w:t>-</w:t>
      </w:r>
      <w:r w:rsidRPr="00620953">
        <w:t>o mysql</w:t>
      </w:r>
      <w:r w:rsidRPr="00620953">
        <w:rPr>
          <w:color w:val="666600"/>
        </w:rPr>
        <w:t>-</w:t>
      </w:r>
      <w:r w:rsidRPr="00620953">
        <w:rPr>
          <w:color w:val="008800"/>
        </w:rPr>
        <w:t>`date +%Y%m%d`</w:t>
      </w:r>
      <w:r w:rsidRPr="00620953">
        <w:rPr>
          <w:color w:val="666600"/>
        </w:rPr>
        <w:t>.</w:t>
      </w:r>
      <w:r w:rsidRPr="00620953">
        <w:t>tar a404c6c174a2</w:t>
      </w:r>
    </w:p>
    <w:p w:rsidR="00D74734" w:rsidRPr="00620953" w:rsidRDefault="00D74734" w:rsidP="00D74734">
      <w:r w:rsidRPr="00620953">
        <w:t>runoob@runoob</w:t>
      </w:r>
      <w:r w:rsidRPr="00620953">
        <w:rPr>
          <w:color w:val="666600"/>
        </w:rPr>
        <w:t>:~</w:t>
      </w:r>
      <w:r w:rsidRPr="00620953">
        <w:t>$ ls mysql</w:t>
      </w:r>
      <w:r w:rsidRPr="00620953">
        <w:rPr>
          <w:color w:val="666600"/>
        </w:rPr>
        <w:t>-</w:t>
      </w:r>
      <w:r w:rsidRPr="00620953">
        <w:rPr>
          <w:color w:val="008800"/>
        </w:rPr>
        <w:t>`date +%Y%m%d`</w:t>
      </w:r>
      <w:r w:rsidRPr="00620953">
        <w:rPr>
          <w:color w:val="666600"/>
        </w:rPr>
        <w:t>.</w:t>
      </w:r>
      <w:r w:rsidRPr="00620953">
        <w:t>tar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rPr>
          <w:color w:val="000000"/>
        </w:rPr>
        <w:t>mysql</w:t>
      </w:r>
      <w:r w:rsidRPr="00620953">
        <w:rPr>
          <w:color w:val="666600"/>
        </w:rPr>
        <w:t>-</w:t>
      </w:r>
      <w:r w:rsidRPr="00620953">
        <w:t>20160711.tar</w:t>
      </w:r>
    </w:p>
    <w:p w:rsidR="00D74734" w:rsidRPr="00620953" w:rsidRDefault="00D74734" w:rsidP="00D74734">
      <w:pPr>
        <w:pStyle w:val="2"/>
        <w:spacing w:before="200" w:after="200"/>
      </w:pPr>
      <w:r>
        <w:rPr>
          <w:rFonts w:hint="eastAsia"/>
        </w:rPr>
        <w:t>Docker</w:t>
      </w:r>
      <w:r w:rsidRPr="00620953">
        <w:t xml:space="preserve"> port </w:t>
      </w:r>
      <w:r w:rsidRPr="00620953">
        <w:rPr>
          <w:rFonts w:hint="eastAsia"/>
        </w:rPr>
        <w:t>命令</w:t>
      </w:r>
    </w:p>
    <w:p w:rsidR="00D74734" w:rsidRPr="00620953" w:rsidRDefault="00D74734" w:rsidP="00D74734">
      <w:r w:rsidRPr="00620953">
        <w:rPr>
          <w:b/>
          <w:bCs/>
        </w:rPr>
        <w:t>docker port :</w:t>
      </w:r>
      <w:r w:rsidRPr="00620953">
        <w:rPr>
          <w:rFonts w:hint="eastAsia"/>
        </w:rPr>
        <w:t>列出指定的容器的埠映射，或者查找將</w:t>
      </w:r>
      <w:r w:rsidRPr="00620953">
        <w:t>PRIVATE_PORT NAT</w:t>
      </w:r>
      <w:r w:rsidRPr="00620953">
        <w:rPr>
          <w:rFonts w:hint="eastAsia"/>
        </w:rPr>
        <w:t>到面向公眾的埠。</w:t>
      </w:r>
    </w:p>
    <w:p w:rsidR="00D74734" w:rsidRPr="00620953" w:rsidRDefault="00D74734" w:rsidP="00D74734">
      <w:pPr>
        <w:pStyle w:val="3"/>
        <w:spacing w:before="200" w:after="80"/>
      </w:pPr>
      <w:r w:rsidRPr="00620953">
        <w:rPr>
          <w:rFonts w:hint="eastAsia"/>
        </w:rPr>
        <w:t>語法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t xml:space="preserve">docker port </w:t>
      </w:r>
      <w:r w:rsidRPr="00620953">
        <w:rPr>
          <w:color w:val="666600"/>
        </w:rPr>
        <w:t>[</w:t>
      </w:r>
      <w:r w:rsidRPr="00620953">
        <w:t>OPTIONS</w:t>
      </w:r>
      <w:r w:rsidRPr="00620953">
        <w:rPr>
          <w:color w:val="666600"/>
        </w:rPr>
        <w:t>]</w:t>
      </w:r>
      <w:r w:rsidRPr="00620953">
        <w:t xml:space="preserve"> CONTAINER </w:t>
      </w:r>
      <w:r w:rsidRPr="00620953">
        <w:rPr>
          <w:color w:val="666600"/>
        </w:rPr>
        <w:t>[</w:t>
      </w:r>
      <w:r w:rsidRPr="00620953">
        <w:t>PRIVATE_PORT</w:t>
      </w:r>
      <w:r w:rsidRPr="00620953">
        <w:rPr>
          <w:color w:val="666600"/>
        </w:rPr>
        <w:t>[/</w:t>
      </w:r>
      <w:r w:rsidRPr="00620953">
        <w:t>PROTO</w:t>
      </w:r>
      <w:r w:rsidRPr="00620953">
        <w:rPr>
          <w:color w:val="666600"/>
        </w:rPr>
        <w:t>]]</w:t>
      </w:r>
    </w:p>
    <w:p w:rsidR="00D74734" w:rsidRPr="00620953" w:rsidRDefault="00D74734" w:rsidP="00D74734">
      <w:pPr>
        <w:pStyle w:val="3"/>
        <w:spacing w:before="200" w:after="80"/>
      </w:pPr>
      <w:r w:rsidRPr="00620953">
        <w:rPr>
          <w:rFonts w:hint="eastAsia"/>
        </w:rPr>
        <w:t>實例</w:t>
      </w:r>
    </w:p>
    <w:p w:rsidR="00D74734" w:rsidRPr="00620953" w:rsidRDefault="00D74734" w:rsidP="00D74734">
      <w:r w:rsidRPr="00620953">
        <w:rPr>
          <w:rFonts w:hint="eastAsia"/>
        </w:rPr>
        <w:t>查看容器</w:t>
      </w:r>
      <w:r w:rsidRPr="00620953">
        <w:t>mynginx</w:t>
      </w:r>
      <w:r w:rsidRPr="00620953">
        <w:rPr>
          <w:rFonts w:hint="eastAsia"/>
        </w:rPr>
        <w:t>的埠映射情況。</w:t>
      </w:r>
    </w:p>
    <w:p w:rsidR="00D74734" w:rsidRPr="00620953" w:rsidRDefault="00D74734" w:rsidP="00D74734">
      <w:r w:rsidRPr="00620953">
        <w:t>runoob@runoob</w:t>
      </w:r>
      <w:r w:rsidRPr="00620953">
        <w:rPr>
          <w:color w:val="666600"/>
        </w:rPr>
        <w:t>:~</w:t>
      </w:r>
      <w:r w:rsidRPr="00620953">
        <w:t>$ docker port mymysql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t>3306</w:t>
      </w:r>
      <w:r w:rsidRPr="00620953">
        <w:rPr>
          <w:color w:val="666600"/>
        </w:rPr>
        <w:t>/</w:t>
      </w:r>
      <w:r w:rsidRPr="00620953">
        <w:rPr>
          <w:color w:val="000000"/>
        </w:rPr>
        <w:t xml:space="preserve">tcp </w:t>
      </w:r>
      <w:r w:rsidRPr="00620953">
        <w:rPr>
          <w:color w:val="666600"/>
        </w:rPr>
        <w:t>-&gt;</w:t>
      </w:r>
      <w:r w:rsidRPr="00620953">
        <w:rPr>
          <w:color w:val="000000"/>
        </w:rPr>
        <w:t xml:space="preserve"> </w:t>
      </w:r>
      <w:r w:rsidRPr="00620953">
        <w:t>0.0</w:t>
      </w:r>
      <w:r w:rsidRPr="00620953">
        <w:rPr>
          <w:color w:val="666600"/>
        </w:rPr>
        <w:t>.</w:t>
      </w:r>
      <w:r w:rsidRPr="00620953">
        <w:t>0.0</w:t>
      </w:r>
      <w:r w:rsidRPr="00620953">
        <w:rPr>
          <w:color w:val="666600"/>
        </w:rPr>
        <w:t>:</w:t>
      </w:r>
      <w:r w:rsidRPr="00620953">
        <w:t>3306</w:t>
      </w:r>
    </w:p>
    <w:p w:rsidR="00D74734" w:rsidRDefault="00D74734" w:rsidP="00D74734">
      <w:pPr>
        <w:rPr>
          <w:rFonts w:hint="eastAsia"/>
        </w:rPr>
      </w:pPr>
    </w:p>
    <w:p w:rsidR="00D74734" w:rsidRDefault="00D74734" w:rsidP="00D74734">
      <w:pPr>
        <w:rPr>
          <w:rFonts w:hint="eastAsia"/>
        </w:rPr>
      </w:pPr>
    </w:p>
    <w:p w:rsidR="00D74734" w:rsidRDefault="00D74734" w:rsidP="00D74734">
      <w:r>
        <w:br w:type="page"/>
      </w:r>
    </w:p>
    <w:p w:rsidR="00D74734" w:rsidRPr="00620953" w:rsidRDefault="00D74734" w:rsidP="00D74734">
      <w:pPr>
        <w:pStyle w:val="2"/>
        <w:spacing w:before="200" w:after="200"/>
      </w:pPr>
      <w:r>
        <w:rPr>
          <w:rFonts w:ascii="Helvetica" w:hAnsi="Helvetica" w:cs="Helvetica" w:hint="eastAsia"/>
          <w:color w:val="333333"/>
          <w:sz w:val="34"/>
          <w:szCs w:val="34"/>
        </w:rPr>
        <w:lastRenderedPageBreak/>
        <w:t>容器</w:t>
      </w:r>
      <w:r>
        <w:rPr>
          <w:rFonts w:ascii="Helvetica" w:hAnsi="Helvetica" w:cs="Helvetica"/>
          <w:color w:val="333333"/>
          <w:sz w:val="34"/>
          <w:szCs w:val="34"/>
        </w:rPr>
        <w:t>rootfs</w:t>
      </w:r>
      <w:r>
        <w:rPr>
          <w:rFonts w:ascii="Helvetica" w:hAnsi="Helvetica" w:cs="Helvetica" w:hint="eastAsia"/>
          <w:color w:val="333333"/>
          <w:sz w:val="34"/>
          <w:szCs w:val="34"/>
        </w:rPr>
        <w:t>命令</w:t>
      </w:r>
      <w:r>
        <w:t>Docker</w:t>
      </w:r>
      <w:r w:rsidRPr="00620953">
        <w:t xml:space="preserve"> commit </w:t>
      </w:r>
      <w:r w:rsidRPr="00620953">
        <w:rPr>
          <w:rFonts w:hint="eastAsia"/>
        </w:rPr>
        <w:t>命令</w:t>
      </w:r>
    </w:p>
    <w:p w:rsidR="00D74734" w:rsidRPr="00620953" w:rsidRDefault="00D74734" w:rsidP="00D74734">
      <w:pPr>
        <w:rPr>
          <w:szCs w:val="16"/>
        </w:rPr>
      </w:pPr>
      <w:r w:rsidRPr="00620953">
        <w:t>docker commit :</w:t>
      </w:r>
      <w:r w:rsidRPr="00620953">
        <w:rPr>
          <w:rFonts w:hint="eastAsia"/>
          <w:szCs w:val="16"/>
        </w:rPr>
        <w:t>從容器創建一個新的鏡像。</w:t>
      </w:r>
    </w:p>
    <w:p w:rsidR="00D74734" w:rsidRPr="00620953" w:rsidRDefault="00D74734" w:rsidP="00D74734">
      <w:pPr>
        <w:pStyle w:val="3"/>
        <w:spacing w:before="200" w:after="80"/>
      </w:pPr>
      <w:r w:rsidRPr="00620953">
        <w:rPr>
          <w:rFonts w:hint="eastAsia"/>
        </w:rPr>
        <w:t>語法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t xml:space="preserve">docker commit </w:t>
      </w:r>
      <w:r w:rsidRPr="00620953">
        <w:rPr>
          <w:color w:val="666600"/>
        </w:rPr>
        <w:t>[</w:t>
      </w:r>
      <w:r w:rsidRPr="00620953">
        <w:t>OPTIONS</w:t>
      </w:r>
      <w:r w:rsidRPr="00620953">
        <w:rPr>
          <w:color w:val="666600"/>
        </w:rPr>
        <w:t>]</w:t>
      </w:r>
      <w:r w:rsidRPr="00620953">
        <w:t xml:space="preserve"> CONTAINER </w:t>
      </w:r>
      <w:r w:rsidRPr="00620953">
        <w:rPr>
          <w:color w:val="666600"/>
        </w:rPr>
        <w:t>[</w:t>
      </w:r>
      <w:r w:rsidRPr="00620953">
        <w:t>REPOSITORY</w:t>
      </w:r>
      <w:r w:rsidRPr="00620953">
        <w:rPr>
          <w:color w:val="666600"/>
        </w:rPr>
        <w:t>[:</w:t>
      </w:r>
      <w:r w:rsidRPr="00620953">
        <w:t>TAG</w:t>
      </w:r>
      <w:r w:rsidRPr="00620953">
        <w:rPr>
          <w:color w:val="666600"/>
        </w:rPr>
        <w:t>]]</w:t>
      </w:r>
    </w:p>
    <w:p w:rsidR="00D74734" w:rsidRPr="00620953" w:rsidRDefault="00D74734" w:rsidP="00D74734">
      <w:pPr>
        <w:pStyle w:val="3"/>
        <w:spacing w:before="200" w:after="80"/>
      </w:pPr>
      <w:r w:rsidRPr="00620953">
        <w:t>OPTIONS</w:t>
      </w:r>
      <w:r w:rsidRPr="00620953">
        <w:rPr>
          <w:rFonts w:hint="eastAsia"/>
        </w:rPr>
        <w:t>說明：</w:t>
      </w:r>
    </w:p>
    <w:p w:rsidR="00D74734" w:rsidRPr="00620953" w:rsidRDefault="00D74734" w:rsidP="00D74734">
      <w:r w:rsidRPr="00620953">
        <w:rPr>
          <w:b/>
          <w:bCs/>
        </w:rPr>
        <w:t>-a :</w:t>
      </w:r>
      <w:r w:rsidRPr="00620953">
        <w:rPr>
          <w:rFonts w:hint="eastAsia"/>
        </w:rPr>
        <w:t>提交的鏡像作者；</w:t>
      </w:r>
    </w:p>
    <w:p w:rsidR="00D74734" w:rsidRPr="00620953" w:rsidRDefault="00D74734" w:rsidP="00D74734">
      <w:r w:rsidRPr="00620953">
        <w:rPr>
          <w:b/>
          <w:bCs/>
        </w:rPr>
        <w:t>-c :</w:t>
      </w:r>
      <w:r w:rsidRPr="00620953">
        <w:rPr>
          <w:rFonts w:hint="eastAsia"/>
        </w:rPr>
        <w:t>使用</w:t>
      </w:r>
      <w:r w:rsidRPr="00620953">
        <w:t>Dockerfile</w:t>
      </w:r>
      <w:r w:rsidRPr="00620953">
        <w:rPr>
          <w:rFonts w:hint="eastAsia"/>
        </w:rPr>
        <w:t>指令來創建鏡像；</w:t>
      </w:r>
    </w:p>
    <w:p w:rsidR="00D74734" w:rsidRPr="00620953" w:rsidRDefault="00D74734" w:rsidP="00D74734">
      <w:r w:rsidRPr="00620953">
        <w:rPr>
          <w:b/>
          <w:bCs/>
        </w:rPr>
        <w:t>-m :</w:t>
      </w:r>
      <w:r w:rsidRPr="00620953">
        <w:rPr>
          <w:rFonts w:hint="eastAsia"/>
        </w:rPr>
        <w:t>提交時的說明文字；</w:t>
      </w:r>
    </w:p>
    <w:p w:rsidR="00D74734" w:rsidRPr="00620953" w:rsidRDefault="00D74734" w:rsidP="00D74734">
      <w:r w:rsidRPr="00620953">
        <w:rPr>
          <w:b/>
          <w:bCs/>
        </w:rPr>
        <w:t>-p :</w:t>
      </w:r>
      <w:r w:rsidRPr="00620953">
        <w:rPr>
          <w:rFonts w:hint="eastAsia"/>
        </w:rPr>
        <w:t>在</w:t>
      </w:r>
      <w:r w:rsidRPr="00620953">
        <w:t>commit</w:t>
      </w:r>
      <w:r w:rsidRPr="00620953">
        <w:rPr>
          <w:rFonts w:hint="eastAsia"/>
        </w:rPr>
        <w:t>時，將容器暫停。</w:t>
      </w:r>
    </w:p>
    <w:p w:rsidR="00D74734" w:rsidRPr="00620953" w:rsidRDefault="00D74734" w:rsidP="00D74734">
      <w:pPr>
        <w:pStyle w:val="3"/>
        <w:spacing w:before="200" w:after="80"/>
      </w:pPr>
      <w:r w:rsidRPr="00620953">
        <w:rPr>
          <w:rFonts w:hint="eastAsia"/>
        </w:rPr>
        <w:t>實例</w:t>
      </w:r>
    </w:p>
    <w:p w:rsidR="00D74734" w:rsidRPr="00620953" w:rsidRDefault="00D74734" w:rsidP="00D74734">
      <w:r w:rsidRPr="00620953">
        <w:rPr>
          <w:rFonts w:hint="eastAsia"/>
        </w:rPr>
        <w:t>將容器</w:t>
      </w:r>
      <w:r w:rsidRPr="00620953">
        <w:t xml:space="preserve">a404c6c174a2 </w:t>
      </w:r>
      <w:r w:rsidRPr="00620953">
        <w:rPr>
          <w:rFonts w:hint="eastAsia"/>
        </w:rPr>
        <w:t>保存為新的鏡像</w:t>
      </w:r>
      <w:r w:rsidRPr="00620953">
        <w:t>,</w:t>
      </w:r>
      <w:r w:rsidRPr="00620953">
        <w:rPr>
          <w:rFonts w:hint="eastAsia"/>
        </w:rPr>
        <w:t>並添加提交人資訊和說明資訊。</w:t>
      </w:r>
    </w:p>
    <w:p w:rsidR="00D74734" w:rsidRPr="00620953" w:rsidRDefault="00D74734" w:rsidP="00D74734">
      <w:r w:rsidRPr="00620953">
        <w:t>runoob@runoob</w:t>
      </w:r>
      <w:r w:rsidRPr="00620953">
        <w:rPr>
          <w:color w:val="666600"/>
        </w:rPr>
        <w:t>:~</w:t>
      </w:r>
      <w:r w:rsidRPr="00620953">
        <w:t xml:space="preserve">$ docker commit </w:t>
      </w:r>
      <w:r w:rsidRPr="00620953">
        <w:rPr>
          <w:color w:val="666600"/>
        </w:rPr>
        <w:t>-</w:t>
      </w:r>
      <w:r w:rsidRPr="00620953">
        <w:t xml:space="preserve">a </w:t>
      </w:r>
      <w:r w:rsidRPr="00620953">
        <w:rPr>
          <w:color w:val="008800"/>
        </w:rPr>
        <w:t>"runoob.com"</w:t>
      </w:r>
      <w:r w:rsidRPr="00620953">
        <w:t xml:space="preserve"> </w:t>
      </w:r>
      <w:r w:rsidRPr="00620953">
        <w:rPr>
          <w:color w:val="666600"/>
        </w:rPr>
        <w:t>-</w:t>
      </w:r>
      <w:r w:rsidRPr="00620953">
        <w:t xml:space="preserve">m </w:t>
      </w:r>
      <w:r w:rsidRPr="00620953">
        <w:rPr>
          <w:color w:val="008800"/>
        </w:rPr>
        <w:t>"my apache"</w:t>
      </w:r>
      <w:r w:rsidRPr="00620953">
        <w:t xml:space="preserve"> a404c6c174a2  mymysql</w:t>
      </w:r>
      <w:r w:rsidRPr="00620953">
        <w:rPr>
          <w:color w:val="666600"/>
        </w:rPr>
        <w:t>:</w:t>
      </w:r>
      <w:r w:rsidRPr="00620953">
        <w:t>v1</w:t>
      </w:r>
      <w:r w:rsidRPr="00620953">
        <w:t xml:space="preserve"> </w:t>
      </w:r>
    </w:p>
    <w:p w:rsidR="00D74734" w:rsidRPr="00620953" w:rsidRDefault="00D74734" w:rsidP="00D74734">
      <w:pPr>
        <w:rPr>
          <w:color w:val="000000"/>
        </w:rPr>
      </w:pPr>
      <w:r w:rsidRPr="00620953">
        <w:rPr>
          <w:color w:val="000000"/>
        </w:rPr>
        <w:t>sha256</w:t>
      </w:r>
      <w:r w:rsidRPr="00620953">
        <w:rPr>
          <w:color w:val="666600"/>
        </w:rPr>
        <w:t>:</w:t>
      </w:r>
      <w:r w:rsidRPr="00620953">
        <w:t>37af1236adef1544e8886be23010b66577647a40bc02c0885a6600b33ee28057</w:t>
      </w:r>
    </w:p>
    <w:p w:rsidR="00D74734" w:rsidRPr="00620953" w:rsidRDefault="00D74734" w:rsidP="00D74734">
      <w:r w:rsidRPr="00620953">
        <w:t>runoob@runoob</w:t>
      </w:r>
      <w:r w:rsidRPr="00620953">
        <w:rPr>
          <w:color w:val="666600"/>
        </w:rPr>
        <w:t>:~</w:t>
      </w:r>
      <w:r w:rsidRPr="00620953">
        <w:t>$ docker images mymysql</w:t>
      </w:r>
      <w:r w:rsidRPr="00620953">
        <w:rPr>
          <w:color w:val="666600"/>
        </w:rPr>
        <w:t>:</w:t>
      </w:r>
      <w:r w:rsidRPr="00620953">
        <w:t>v1</w:t>
      </w:r>
    </w:p>
    <w:p w:rsidR="00D74734" w:rsidRPr="00620953" w:rsidRDefault="00D74734" w:rsidP="00D74734">
      <w:r w:rsidRPr="00620953">
        <w:t>REPOSITORY          TAG                 IMAGE ID            CREATED             SIZE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t xml:space="preserve">mymysql             v1                  </w:t>
      </w:r>
      <w:r w:rsidRPr="00620953">
        <w:rPr>
          <w:color w:val="006666"/>
        </w:rPr>
        <w:t>37af1236adef</w:t>
      </w:r>
      <w:r w:rsidRPr="00620953">
        <w:t xml:space="preserve">        </w:t>
      </w:r>
      <w:r w:rsidRPr="00620953">
        <w:rPr>
          <w:color w:val="006666"/>
        </w:rPr>
        <w:t>15</w:t>
      </w:r>
      <w:r w:rsidRPr="00620953">
        <w:t xml:space="preserve"> seconds ago      </w:t>
      </w:r>
      <w:r w:rsidRPr="00620953">
        <w:rPr>
          <w:color w:val="006666"/>
        </w:rPr>
        <w:t>329</w:t>
      </w:r>
      <w:r w:rsidRPr="00620953">
        <w:t xml:space="preserve"> MB</w:t>
      </w:r>
    </w:p>
    <w:p w:rsidR="00D74734" w:rsidRPr="00620953" w:rsidRDefault="00D74734" w:rsidP="00D74734">
      <w:pPr>
        <w:pStyle w:val="2"/>
        <w:spacing w:before="200" w:after="200"/>
      </w:pPr>
      <w:r>
        <w:rPr>
          <w:rFonts w:hint="eastAsia"/>
        </w:rPr>
        <w:t>Docker</w:t>
      </w:r>
      <w:r w:rsidRPr="00620953">
        <w:t xml:space="preserve"> cp </w:t>
      </w:r>
      <w:r w:rsidRPr="00620953">
        <w:rPr>
          <w:rFonts w:hint="eastAsia"/>
        </w:rPr>
        <w:t>命令</w:t>
      </w:r>
    </w:p>
    <w:p w:rsidR="00D74734" w:rsidRPr="00620953" w:rsidRDefault="00D74734" w:rsidP="00D74734">
      <w:r w:rsidRPr="00620953">
        <w:rPr>
          <w:b/>
          <w:bCs/>
        </w:rPr>
        <w:t>docker cp :</w:t>
      </w:r>
      <w:r w:rsidRPr="00620953">
        <w:rPr>
          <w:rFonts w:hint="eastAsia"/>
        </w:rPr>
        <w:t>用於容器與主機之間的資料拷貝。</w:t>
      </w:r>
    </w:p>
    <w:p w:rsidR="00D74734" w:rsidRPr="00620953" w:rsidRDefault="00D74734" w:rsidP="00D74734">
      <w:pPr>
        <w:pStyle w:val="3"/>
        <w:spacing w:before="200" w:after="80"/>
      </w:pPr>
      <w:r w:rsidRPr="00620953">
        <w:rPr>
          <w:rFonts w:hint="eastAsia"/>
        </w:rPr>
        <w:t>語法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t xml:space="preserve">docker cp </w:t>
      </w:r>
      <w:r w:rsidRPr="00620953">
        <w:rPr>
          <w:color w:val="666600"/>
        </w:rPr>
        <w:t>[</w:t>
      </w:r>
      <w:r w:rsidRPr="00620953">
        <w:t>OPTIONS</w:t>
      </w:r>
      <w:r w:rsidRPr="00620953">
        <w:rPr>
          <w:color w:val="666600"/>
        </w:rPr>
        <w:t>]</w:t>
      </w:r>
      <w:r w:rsidRPr="00620953">
        <w:t xml:space="preserve"> CONTAINER</w:t>
      </w:r>
      <w:r w:rsidRPr="00620953">
        <w:rPr>
          <w:color w:val="666600"/>
        </w:rPr>
        <w:t>:</w:t>
      </w:r>
      <w:r w:rsidRPr="00620953">
        <w:t>SRC_PATH DEST_PATH</w:t>
      </w:r>
      <w:r w:rsidRPr="00620953">
        <w:rPr>
          <w:color w:val="666600"/>
        </w:rPr>
        <w:t>|-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t xml:space="preserve">docker cp </w:t>
      </w:r>
      <w:r w:rsidRPr="00620953">
        <w:rPr>
          <w:color w:val="666600"/>
        </w:rPr>
        <w:t>[</w:t>
      </w:r>
      <w:r w:rsidRPr="00620953">
        <w:t>OPTIONS</w:t>
      </w:r>
      <w:r w:rsidRPr="00620953">
        <w:rPr>
          <w:color w:val="666600"/>
        </w:rPr>
        <w:t>]</w:t>
      </w:r>
      <w:r w:rsidRPr="00620953">
        <w:t xml:space="preserve"> SRC_PATH</w:t>
      </w:r>
      <w:r w:rsidRPr="00620953">
        <w:rPr>
          <w:color w:val="666600"/>
        </w:rPr>
        <w:t>|-</w:t>
      </w:r>
      <w:r w:rsidRPr="00620953">
        <w:t xml:space="preserve"> CONTAINER</w:t>
      </w:r>
      <w:r w:rsidRPr="00620953">
        <w:rPr>
          <w:color w:val="666600"/>
        </w:rPr>
        <w:t>:</w:t>
      </w:r>
      <w:r w:rsidRPr="00620953">
        <w:t>DEST_PATH</w:t>
      </w:r>
    </w:p>
    <w:p w:rsidR="00D74734" w:rsidRPr="00620953" w:rsidRDefault="00D74734" w:rsidP="00D74734">
      <w:pPr>
        <w:pStyle w:val="3"/>
        <w:spacing w:before="200" w:after="80"/>
      </w:pPr>
      <w:r w:rsidRPr="00620953">
        <w:t>OPTIONS</w:t>
      </w:r>
      <w:r w:rsidRPr="00620953">
        <w:rPr>
          <w:rFonts w:hint="eastAsia"/>
        </w:rPr>
        <w:t>說明：</w:t>
      </w:r>
    </w:p>
    <w:p w:rsidR="00D74734" w:rsidRPr="00620953" w:rsidRDefault="00D74734" w:rsidP="00D74734">
      <w:r w:rsidRPr="00620953">
        <w:rPr>
          <w:b/>
          <w:bCs/>
        </w:rPr>
        <w:t>-L :</w:t>
      </w:r>
      <w:r w:rsidRPr="00620953">
        <w:rPr>
          <w:rFonts w:hint="eastAsia"/>
        </w:rPr>
        <w:t>保持源目標中的連結</w:t>
      </w:r>
    </w:p>
    <w:p w:rsidR="00D74734" w:rsidRPr="00620953" w:rsidRDefault="00D74734" w:rsidP="00D74734">
      <w:pPr>
        <w:pStyle w:val="3"/>
        <w:spacing w:before="200" w:after="80"/>
      </w:pPr>
      <w:r w:rsidRPr="00620953">
        <w:rPr>
          <w:rFonts w:hint="eastAsia"/>
        </w:rPr>
        <w:t>實例</w:t>
      </w:r>
    </w:p>
    <w:p w:rsidR="00D74734" w:rsidRPr="00620953" w:rsidRDefault="00D74734" w:rsidP="00D74734">
      <w:r w:rsidRPr="00620953">
        <w:rPr>
          <w:rFonts w:hint="eastAsia"/>
        </w:rPr>
        <w:t>將主機</w:t>
      </w:r>
      <w:r w:rsidRPr="00620953">
        <w:t>/www/runoob</w:t>
      </w:r>
      <w:r w:rsidRPr="00620953">
        <w:rPr>
          <w:rFonts w:hint="eastAsia"/>
        </w:rPr>
        <w:t>目錄拷貝到容器</w:t>
      </w:r>
      <w:r w:rsidRPr="00620953">
        <w:t>96f7f14e99ab</w:t>
      </w:r>
      <w:r w:rsidRPr="00620953">
        <w:rPr>
          <w:rFonts w:hint="eastAsia"/>
        </w:rPr>
        <w:t>的</w:t>
      </w:r>
      <w:r w:rsidRPr="00620953">
        <w:t>/www</w:t>
      </w:r>
      <w:r w:rsidRPr="00620953">
        <w:rPr>
          <w:rFonts w:hint="eastAsia"/>
        </w:rPr>
        <w:t>目錄下。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t xml:space="preserve">docker cp </w:t>
      </w:r>
      <w:r w:rsidRPr="00620953">
        <w:rPr>
          <w:color w:val="666600"/>
        </w:rPr>
        <w:t>/</w:t>
      </w:r>
      <w:r w:rsidRPr="00620953">
        <w:t>www</w:t>
      </w:r>
      <w:r w:rsidRPr="00620953">
        <w:rPr>
          <w:color w:val="666600"/>
        </w:rPr>
        <w:t>/</w:t>
      </w:r>
      <w:r w:rsidRPr="00620953">
        <w:t xml:space="preserve">runoob </w:t>
      </w:r>
      <w:r w:rsidRPr="00620953">
        <w:rPr>
          <w:color w:val="006666"/>
        </w:rPr>
        <w:t>96f7f14e99ab</w:t>
      </w:r>
      <w:r w:rsidRPr="00620953">
        <w:rPr>
          <w:color w:val="666600"/>
        </w:rPr>
        <w:t>:</w:t>
      </w:r>
      <w:r w:rsidRPr="00620953">
        <w:rPr>
          <w:color w:val="008800"/>
        </w:rPr>
        <w:t>/www/</w:t>
      </w:r>
    </w:p>
    <w:p w:rsidR="00D74734" w:rsidRPr="00620953" w:rsidRDefault="00D74734" w:rsidP="00D74734">
      <w:r w:rsidRPr="00620953">
        <w:rPr>
          <w:rFonts w:hint="eastAsia"/>
        </w:rPr>
        <w:t>將主機</w:t>
      </w:r>
      <w:r w:rsidRPr="00620953">
        <w:t>/www/runoob</w:t>
      </w:r>
      <w:r w:rsidRPr="00620953">
        <w:rPr>
          <w:rFonts w:hint="eastAsia"/>
        </w:rPr>
        <w:t>目錄拷貝到容器</w:t>
      </w:r>
      <w:r w:rsidRPr="00620953">
        <w:t>96f7f14e99ab</w:t>
      </w:r>
      <w:r w:rsidRPr="00620953">
        <w:rPr>
          <w:rFonts w:hint="eastAsia"/>
        </w:rPr>
        <w:t>中，目錄重命名為</w:t>
      </w:r>
      <w:r w:rsidRPr="00620953">
        <w:t>www</w:t>
      </w:r>
      <w:r w:rsidRPr="00620953">
        <w:rPr>
          <w:rFonts w:hint="eastAsia"/>
        </w:rPr>
        <w:t>。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t xml:space="preserve">docker cp </w:t>
      </w:r>
      <w:r w:rsidRPr="00620953">
        <w:rPr>
          <w:color w:val="666600"/>
        </w:rPr>
        <w:t>/</w:t>
      </w:r>
      <w:r w:rsidRPr="00620953">
        <w:t>www</w:t>
      </w:r>
      <w:r w:rsidRPr="00620953">
        <w:rPr>
          <w:color w:val="666600"/>
        </w:rPr>
        <w:t>/</w:t>
      </w:r>
      <w:r w:rsidRPr="00620953">
        <w:t xml:space="preserve">runoob </w:t>
      </w:r>
      <w:r w:rsidRPr="00620953">
        <w:rPr>
          <w:color w:val="006666"/>
        </w:rPr>
        <w:t>96f7f14e99ab</w:t>
      </w:r>
      <w:r w:rsidRPr="00620953">
        <w:rPr>
          <w:color w:val="666600"/>
        </w:rPr>
        <w:t>:/</w:t>
      </w:r>
      <w:r w:rsidRPr="00620953">
        <w:t>www</w:t>
      </w:r>
    </w:p>
    <w:p w:rsidR="00D74734" w:rsidRPr="00620953" w:rsidRDefault="00D74734" w:rsidP="00D74734">
      <w:r w:rsidRPr="00620953">
        <w:rPr>
          <w:rFonts w:hint="eastAsia"/>
        </w:rPr>
        <w:t>將容器</w:t>
      </w:r>
      <w:r w:rsidRPr="00620953">
        <w:t>96f7f14e99ab</w:t>
      </w:r>
      <w:r w:rsidRPr="00620953">
        <w:rPr>
          <w:rFonts w:hint="eastAsia"/>
        </w:rPr>
        <w:t>的</w:t>
      </w:r>
      <w:r w:rsidRPr="00620953">
        <w:t>/www</w:t>
      </w:r>
      <w:r w:rsidRPr="00620953">
        <w:rPr>
          <w:rFonts w:hint="eastAsia"/>
        </w:rPr>
        <w:t>目錄拷貝到主機的</w:t>
      </w:r>
      <w:r w:rsidRPr="00620953">
        <w:t>/tmp</w:t>
      </w:r>
      <w:r w:rsidRPr="00620953">
        <w:rPr>
          <w:rFonts w:hint="eastAsia"/>
        </w:rPr>
        <w:t>目錄中。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t xml:space="preserve">docker cp  </w:t>
      </w:r>
      <w:r w:rsidRPr="00620953">
        <w:rPr>
          <w:color w:val="006666"/>
        </w:rPr>
        <w:t>96f7f14e99ab</w:t>
      </w:r>
      <w:r w:rsidRPr="00620953">
        <w:rPr>
          <w:color w:val="666600"/>
        </w:rPr>
        <w:t>:</w:t>
      </w:r>
      <w:r w:rsidRPr="00620953">
        <w:rPr>
          <w:color w:val="008800"/>
        </w:rPr>
        <w:t>/www /</w:t>
      </w:r>
      <w:r w:rsidRPr="00620953">
        <w:t>tmp</w:t>
      </w:r>
      <w:r w:rsidRPr="00620953">
        <w:rPr>
          <w:color w:val="666600"/>
        </w:rPr>
        <w:t>/</w:t>
      </w:r>
    </w:p>
    <w:p w:rsidR="00D74734" w:rsidRPr="00620953" w:rsidRDefault="00D74734" w:rsidP="00D74734">
      <w:pPr>
        <w:pStyle w:val="2"/>
        <w:spacing w:before="200" w:after="200"/>
      </w:pPr>
      <w:r>
        <w:rPr>
          <w:rFonts w:hint="eastAsia"/>
        </w:rPr>
        <w:t>Docker</w:t>
      </w:r>
      <w:r w:rsidRPr="00620953">
        <w:t xml:space="preserve"> diff </w:t>
      </w:r>
      <w:r w:rsidRPr="00620953">
        <w:rPr>
          <w:rFonts w:hint="eastAsia"/>
        </w:rPr>
        <w:t>命令</w:t>
      </w:r>
    </w:p>
    <w:p w:rsidR="00D74734" w:rsidRPr="00620953" w:rsidRDefault="00D74734" w:rsidP="00D74734">
      <w:pPr>
        <w:rPr>
          <w:szCs w:val="16"/>
        </w:rPr>
      </w:pPr>
      <w:r w:rsidRPr="00620953">
        <w:t>docker diff : </w:t>
      </w:r>
      <w:r w:rsidRPr="00620953">
        <w:rPr>
          <w:rFonts w:hint="eastAsia"/>
          <w:szCs w:val="16"/>
        </w:rPr>
        <w:t>檢查容器裡檔結構的更改。</w:t>
      </w:r>
    </w:p>
    <w:p w:rsidR="00D74734" w:rsidRPr="00620953" w:rsidRDefault="00D74734" w:rsidP="00D74734">
      <w:pPr>
        <w:pStyle w:val="3"/>
        <w:spacing w:before="200" w:after="80"/>
      </w:pPr>
      <w:r w:rsidRPr="00620953">
        <w:rPr>
          <w:rFonts w:hint="eastAsia"/>
        </w:rPr>
        <w:lastRenderedPageBreak/>
        <w:t>語法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t xml:space="preserve">docker diff </w:t>
      </w:r>
      <w:r w:rsidRPr="00620953">
        <w:rPr>
          <w:color w:val="666600"/>
        </w:rPr>
        <w:t>[</w:t>
      </w:r>
      <w:r w:rsidRPr="00620953">
        <w:t>OPTIONS</w:t>
      </w:r>
      <w:r w:rsidRPr="00620953">
        <w:rPr>
          <w:color w:val="666600"/>
        </w:rPr>
        <w:t>]</w:t>
      </w:r>
      <w:r w:rsidRPr="00620953">
        <w:t xml:space="preserve"> CONTAINER</w:t>
      </w:r>
    </w:p>
    <w:p w:rsidR="00D74734" w:rsidRPr="00620953" w:rsidRDefault="00D74734" w:rsidP="00D74734">
      <w:pPr>
        <w:pStyle w:val="3"/>
        <w:spacing w:before="200" w:after="80"/>
      </w:pPr>
      <w:r w:rsidRPr="00620953">
        <w:rPr>
          <w:rFonts w:hint="eastAsia"/>
        </w:rPr>
        <w:t>實例</w:t>
      </w:r>
    </w:p>
    <w:p w:rsidR="00D74734" w:rsidRPr="00620953" w:rsidRDefault="00D74734" w:rsidP="00D74734">
      <w:r w:rsidRPr="00620953">
        <w:rPr>
          <w:rFonts w:hint="eastAsia"/>
        </w:rPr>
        <w:t>查看容器</w:t>
      </w:r>
      <w:r w:rsidRPr="00620953">
        <w:t>mymysql</w:t>
      </w:r>
      <w:r w:rsidRPr="00620953">
        <w:rPr>
          <w:rFonts w:hint="eastAsia"/>
        </w:rPr>
        <w:t>的檔結構更改。</w:t>
      </w:r>
    </w:p>
    <w:p w:rsidR="00D74734" w:rsidRPr="00620953" w:rsidRDefault="00D74734" w:rsidP="00D74734">
      <w:r w:rsidRPr="00620953">
        <w:t>runoob@runoob</w:t>
      </w:r>
      <w:r w:rsidRPr="00620953">
        <w:rPr>
          <w:color w:val="666600"/>
        </w:rPr>
        <w:t>:~</w:t>
      </w:r>
      <w:r w:rsidRPr="00620953">
        <w:t>$ docker diff mymysql</w:t>
      </w:r>
    </w:p>
    <w:p w:rsidR="00D74734" w:rsidRPr="00620953" w:rsidRDefault="00D74734" w:rsidP="00D74734">
      <w:r w:rsidRPr="00620953">
        <w:t xml:space="preserve">A </w:t>
      </w:r>
      <w:r w:rsidRPr="00620953">
        <w:rPr>
          <w:color w:val="666600"/>
        </w:rPr>
        <w:t>/</w:t>
      </w:r>
      <w:r w:rsidRPr="00620953">
        <w:t>logs</w:t>
      </w:r>
    </w:p>
    <w:p w:rsidR="00D74734" w:rsidRPr="00620953" w:rsidRDefault="00D74734" w:rsidP="00D74734">
      <w:r w:rsidRPr="00620953">
        <w:t xml:space="preserve">A </w:t>
      </w:r>
      <w:r w:rsidRPr="00620953">
        <w:rPr>
          <w:color w:val="666600"/>
        </w:rPr>
        <w:t>/</w:t>
      </w:r>
      <w:r w:rsidRPr="00620953">
        <w:t>mysql_data</w:t>
      </w:r>
    </w:p>
    <w:p w:rsidR="00D74734" w:rsidRPr="00620953" w:rsidRDefault="00D74734" w:rsidP="00D74734">
      <w:r w:rsidRPr="00620953">
        <w:t xml:space="preserve">C </w:t>
      </w:r>
      <w:r w:rsidRPr="00620953">
        <w:rPr>
          <w:color w:val="666600"/>
        </w:rPr>
        <w:t>/</w:t>
      </w:r>
      <w:r w:rsidRPr="00620953">
        <w:t>run</w:t>
      </w:r>
    </w:p>
    <w:p w:rsidR="00D74734" w:rsidRPr="00620953" w:rsidRDefault="00D74734" w:rsidP="00D74734">
      <w:r w:rsidRPr="00620953">
        <w:t xml:space="preserve">C </w:t>
      </w:r>
      <w:r w:rsidRPr="00620953">
        <w:rPr>
          <w:color w:val="666600"/>
        </w:rPr>
        <w:t>/</w:t>
      </w:r>
      <w:r w:rsidRPr="00620953">
        <w:t>run</w:t>
      </w:r>
      <w:r w:rsidRPr="00620953">
        <w:rPr>
          <w:color w:val="666600"/>
        </w:rPr>
        <w:t>/</w:t>
      </w:r>
      <w:r w:rsidRPr="00620953">
        <w:t>mysqld</w:t>
      </w:r>
    </w:p>
    <w:p w:rsidR="00D74734" w:rsidRPr="00620953" w:rsidRDefault="00D74734" w:rsidP="00D74734">
      <w:r w:rsidRPr="00620953">
        <w:t xml:space="preserve">A </w:t>
      </w:r>
      <w:r w:rsidRPr="00620953">
        <w:rPr>
          <w:color w:val="666600"/>
        </w:rPr>
        <w:t>/</w:t>
      </w:r>
      <w:r w:rsidRPr="00620953">
        <w:t>run</w:t>
      </w:r>
      <w:r w:rsidRPr="00620953">
        <w:rPr>
          <w:color w:val="666600"/>
        </w:rPr>
        <w:t>/</w:t>
      </w:r>
      <w:r w:rsidRPr="00620953">
        <w:t>mysqld</w:t>
      </w:r>
      <w:r w:rsidRPr="00620953">
        <w:rPr>
          <w:color w:val="666600"/>
        </w:rPr>
        <w:t>/</w:t>
      </w:r>
      <w:r w:rsidRPr="00620953">
        <w:t>mysqld</w:t>
      </w:r>
      <w:r w:rsidRPr="00620953">
        <w:rPr>
          <w:color w:val="666600"/>
        </w:rPr>
        <w:t>.</w:t>
      </w:r>
      <w:r w:rsidRPr="00620953">
        <w:t>pid</w:t>
      </w:r>
    </w:p>
    <w:p w:rsidR="00D74734" w:rsidRPr="00620953" w:rsidRDefault="00D74734" w:rsidP="00D74734">
      <w:r w:rsidRPr="00620953">
        <w:t xml:space="preserve">A </w:t>
      </w:r>
      <w:r w:rsidRPr="00620953">
        <w:rPr>
          <w:color w:val="666600"/>
        </w:rPr>
        <w:t>/</w:t>
      </w:r>
      <w:r w:rsidRPr="00620953">
        <w:t>run</w:t>
      </w:r>
      <w:r w:rsidRPr="00620953">
        <w:rPr>
          <w:color w:val="666600"/>
        </w:rPr>
        <w:t>/</w:t>
      </w:r>
      <w:r w:rsidRPr="00620953">
        <w:t>mysqld</w:t>
      </w:r>
      <w:r w:rsidRPr="00620953">
        <w:rPr>
          <w:color w:val="666600"/>
        </w:rPr>
        <w:t>/</w:t>
      </w:r>
      <w:r w:rsidRPr="00620953">
        <w:t>mysqld</w:t>
      </w:r>
      <w:r w:rsidRPr="00620953">
        <w:rPr>
          <w:color w:val="666600"/>
        </w:rPr>
        <w:t>.</w:t>
      </w:r>
      <w:r w:rsidRPr="00620953">
        <w:t>sock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t xml:space="preserve">C </w:t>
      </w:r>
      <w:r w:rsidRPr="00620953">
        <w:rPr>
          <w:color w:val="666600"/>
        </w:rPr>
        <w:t>/</w:t>
      </w:r>
      <w:r w:rsidRPr="00620953">
        <w:t>tmp</w:t>
      </w:r>
    </w:p>
    <w:p w:rsidR="00D74734" w:rsidRPr="00620953" w:rsidRDefault="00D74734" w:rsidP="00D74734">
      <w:pPr>
        <w:pStyle w:val="2"/>
        <w:spacing w:before="200" w:after="200"/>
      </w:pPr>
      <w:r>
        <w:rPr>
          <w:rFonts w:ascii="Helvetica" w:hAnsi="Helvetica" w:cs="Helvetica" w:hint="eastAsia"/>
          <w:color w:val="333333"/>
          <w:sz w:val="34"/>
          <w:szCs w:val="34"/>
        </w:rPr>
        <w:t>鏡像倉庫</w:t>
      </w:r>
      <w:r>
        <w:t>Docker</w:t>
      </w:r>
      <w:r w:rsidRPr="00620953">
        <w:t xml:space="preserve"> login/logout </w:t>
      </w:r>
      <w:r w:rsidRPr="00620953">
        <w:rPr>
          <w:rFonts w:hint="eastAsia"/>
        </w:rPr>
        <w:t>命令</w:t>
      </w:r>
    </w:p>
    <w:p w:rsidR="00D74734" w:rsidRPr="00620953" w:rsidRDefault="00D74734" w:rsidP="00D74734">
      <w:r w:rsidRPr="00620953">
        <w:rPr>
          <w:b/>
          <w:bCs/>
        </w:rPr>
        <w:t>docker login :</w:t>
      </w:r>
      <w:r w:rsidRPr="00620953">
        <w:t> </w:t>
      </w:r>
      <w:r w:rsidRPr="00620953">
        <w:rPr>
          <w:rFonts w:hint="eastAsia"/>
        </w:rPr>
        <w:t>登陸到一個</w:t>
      </w:r>
      <w:r w:rsidRPr="00620953">
        <w:t>Docker</w:t>
      </w:r>
      <w:r w:rsidRPr="00620953">
        <w:rPr>
          <w:rFonts w:hint="eastAsia"/>
        </w:rPr>
        <w:t>鏡像倉庫，如果未指定鏡像倉庫地址，默認為官方倉庫</w:t>
      </w:r>
      <w:r w:rsidRPr="00620953">
        <w:t xml:space="preserve"> Docker Hub</w:t>
      </w:r>
    </w:p>
    <w:p w:rsidR="00D74734" w:rsidRPr="00620953" w:rsidRDefault="00D74734" w:rsidP="00D74734">
      <w:r w:rsidRPr="00620953">
        <w:rPr>
          <w:b/>
          <w:bCs/>
        </w:rPr>
        <w:t>docker logout :</w:t>
      </w:r>
      <w:r w:rsidRPr="00620953">
        <w:t> </w:t>
      </w:r>
      <w:r w:rsidRPr="00620953">
        <w:rPr>
          <w:rFonts w:hint="eastAsia"/>
        </w:rPr>
        <w:t>登出一個</w:t>
      </w:r>
      <w:r w:rsidRPr="00620953">
        <w:t>Docker</w:t>
      </w:r>
      <w:r w:rsidRPr="00620953">
        <w:rPr>
          <w:rFonts w:hint="eastAsia"/>
        </w:rPr>
        <w:t>鏡像倉庫，如果未指定鏡像倉庫地址，默認為官方倉庫</w:t>
      </w:r>
      <w:r w:rsidRPr="00620953">
        <w:t xml:space="preserve"> Docker Hub</w:t>
      </w:r>
    </w:p>
    <w:p w:rsidR="00D74734" w:rsidRPr="00620953" w:rsidRDefault="00D74734" w:rsidP="00D74734">
      <w:pPr>
        <w:pStyle w:val="3"/>
        <w:spacing w:before="200" w:after="80"/>
      </w:pPr>
      <w:r w:rsidRPr="00620953">
        <w:rPr>
          <w:rFonts w:hint="eastAsia"/>
        </w:rPr>
        <w:t>語法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t xml:space="preserve">docker login </w:t>
      </w:r>
      <w:r w:rsidRPr="00620953">
        <w:rPr>
          <w:color w:val="666600"/>
        </w:rPr>
        <w:t>[</w:t>
      </w:r>
      <w:r w:rsidRPr="00620953">
        <w:t>OPTIONS</w:t>
      </w:r>
      <w:r w:rsidRPr="00620953">
        <w:rPr>
          <w:color w:val="666600"/>
        </w:rPr>
        <w:t>]</w:t>
      </w:r>
      <w:r w:rsidRPr="00620953">
        <w:t xml:space="preserve"> </w:t>
      </w:r>
      <w:r w:rsidRPr="00620953">
        <w:rPr>
          <w:color w:val="666600"/>
        </w:rPr>
        <w:t>[</w:t>
      </w:r>
      <w:r w:rsidRPr="00620953">
        <w:t>SERVER</w:t>
      </w:r>
      <w:r w:rsidRPr="00620953">
        <w:rPr>
          <w:color w:val="666600"/>
        </w:rPr>
        <w:t>]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t xml:space="preserve">docker logout </w:t>
      </w:r>
      <w:r w:rsidRPr="00620953">
        <w:rPr>
          <w:color w:val="666600"/>
        </w:rPr>
        <w:t>[</w:t>
      </w:r>
      <w:r w:rsidRPr="00620953">
        <w:t>OPTIONS</w:t>
      </w:r>
      <w:r w:rsidRPr="00620953">
        <w:rPr>
          <w:color w:val="666600"/>
        </w:rPr>
        <w:t>]</w:t>
      </w:r>
      <w:r w:rsidRPr="00620953">
        <w:t xml:space="preserve"> </w:t>
      </w:r>
      <w:r w:rsidRPr="00620953">
        <w:rPr>
          <w:color w:val="666600"/>
        </w:rPr>
        <w:t>[</w:t>
      </w:r>
      <w:r w:rsidRPr="00620953">
        <w:t>SERVER</w:t>
      </w:r>
      <w:r w:rsidRPr="00620953">
        <w:rPr>
          <w:color w:val="666600"/>
        </w:rPr>
        <w:t>]</w:t>
      </w:r>
    </w:p>
    <w:p w:rsidR="00D74734" w:rsidRPr="00620953" w:rsidRDefault="00D74734" w:rsidP="00D74734">
      <w:pPr>
        <w:pStyle w:val="3"/>
        <w:spacing w:before="200" w:after="80"/>
      </w:pPr>
      <w:r w:rsidRPr="00620953">
        <w:t>OPTIONS</w:t>
      </w:r>
      <w:r w:rsidRPr="00620953">
        <w:rPr>
          <w:rFonts w:hint="eastAsia"/>
        </w:rPr>
        <w:t>說明：</w:t>
      </w:r>
    </w:p>
    <w:p w:rsidR="00D74734" w:rsidRPr="00620953" w:rsidRDefault="00D74734" w:rsidP="00D74734">
      <w:r w:rsidRPr="00620953">
        <w:rPr>
          <w:b/>
          <w:bCs/>
        </w:rPr>
        <w:t>-u :</w:t>
      </w:r>
      <w:r w:rsidRPr="00620953">
        <w:rPr>
          <w:rFonts w:hint="eastAsia"/>
        </w:rPr>
        <w:t>登陸的用戶名</w:t>
      </w:r>
    </w:p>
    <w:p w:rsidR="00D74734" w:rsidRPr="00620953" w:rsidRDefault="00D74734" w:rsidP="00D74734">
      <w:r w:rsidRPr="00620953">
        <w:rPr>
          <w:b/>
          <w:bCs/>
        </w:rPr>
        <w:t>-p :</w:t>
      </w:r>
      <w:r w:rsidRPr="00620953">
        <w:rPr>
          <w:rFonts w:hint="eastAsia"/>
        </w:rPr>
        <w:t>登陸的密碼</w:t>
      </w:r>
    </w:p>
    <w:p w:rsidR="00D74734" w:rsidRPr="00620953" w:rsidRDefault="00D74734" w:rsidP="00D74734">
      <w:pPr>
        <w:pStyle w:val="3"/>
        <w:spacing w:before="200" w:after="80"/>
      </w:pPr>
      <w:r w:rsidRPr="00620953">
        <w:rPr>
          <w:rFonts w:hint="eastAsia"/>
        </w:rPr>
        <w:t>實例</w:t>
      </w:r>
    </w:p>
    <w:p w:rsidR="00D74734" w:rsidRPr="00620953" w:rsidRDefault="00D74734" w:rsidP="00D74734">
      <w:r w:rsidRPr="00620953">
        <w:rPr>
          <w:rFonts w:hint="eastAsia"/>
        </w:rPr>
        <w:t>登陸到</w:t>
      </w:r>
      <w:r w:rsidRPr="00620953">
        <w:t>Docker Hub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t xml:space="preserve">docker login </w:t>
      </w:r>
      <w:r w:rsidRPr="00620953">
        <w:rPr>
          <w:color w:val="666600"/>
        </w:rPr>
        <w:t>-</w:t>
      </w:r>
      <w:r w:rsidRPr="00620953">
        <w:t xml:space="preserve">u </w:t>
      </w:r>
      <w:r w:rsidRPr="00620953">
        <w:rPr>
          <w:rFonts w:hint="eastAsia"/>
          <w:color w:val="666600"/>
        </w:rPr>
        <w:t>用戶名</w:t>
      </w:r>
      <w:r w:rsidRPr="00620953">
        <w:t xml:space="preserve"> </w:t>
      </w:r>
      <w:r w:rsidRPr="00620953">
        <w:rPr>
          <w:color w:val="666600"/>
        </w:rPr>
        <w:t>-</w:t>
      </w:r>
      <w:r w:rsidRPr="00620953">
        <w:t xml:space="preserve">p </w:t>
      </w:r>
      <w:r w:rsidRPr="00620953">
        <w:rPr>
          <w:rFonts w:hint="eastAsia"/>
          <w:color w:val="666600"/>
        </w:rPr>
        <w:t>密碼</w:t>
      </w:r>
    </w:p>
    <w:p w:rsidR="00D74734" w:rsidRPr="00620953" w:rsidRDefault="00D74734" w:rsidP="00D74734">
      <w:r w:rsidRPr="00620953">
        <w:rPr>
          <w:rFonts w:hint="eastAsia"/>
        </w:rPr>
        <w:t>登出</w:t>
      </w:r>
      <w:r w:rsidRPr="00620953">
        <w:t>Docker Hub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t>docker logout</w:t>
      </w:r>
    </w:p>
    <w:p w:rsidR="00D74734" w:rsidRPr="00620953" w:rsidRDefault="00D74734" w:rsidP="00D74734">
      <w:pPr>
        <w:pStyle w:val="2"/>
        <w:spacing w:before="200" w:after="200"/>
      </w:pPr>
      <w:r>
        <w:rPr>
          <w:rFonts w:hint="eastAsia"/>
        </w:rPr>
        <w:t>Docker</w:t>
      </w:r>
      <w:r w:rsidRPr="00620953">
        <w:t xml:space="preserve"> pull </w:t>
      </w:r>
      <w:r w:rsidRPr="00620953">
        <w:rPr>
          <w:rFonts w:hint="eastAsia"/>
        </w:rPr>
        <w:t>命令</w:t>
      </w:r>
    </w:p>
    <w:p w:rsidR="00D74734" w:rsidRPr="00620953" w:rsidRDefault="00D74734" w:rsidP="00D74734">
      <w:r w:rsidRPr="00620953">
        <w:rPr>
          <w:b/>
          <w:bCs/>
        </w:rPr>
        <w:t>docker pull : </w:t>
      </w:r>
      <w:r w:rsidRPr="00620953">
        <w:rPr>
          <w:rFonts w:hint="eastAsia"/>
        </w:rPr>
        <w:t>從鏡像倉庫中拉取或者更新指定鏡像</w:t>
      </w:r>
    </w:p>
    <w:p w:rsidR="00D74734" w:rsidRPr="00620953" w:rsidRDefault="00D74734" w:rsidP="00D74734">
      <w:pPr>
        <w:pStyle w:val="3"/>
        <w:spacing w:before="200" w:after="80"/>
      </w:pPr>
      <w:r w:rsidRPr="00620953">
        <w:rPr>
          <w:rFonts w:hint="eastAsia"/>
        </w:rPr>
        <w:t>語法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t xml:space="preserve">docker pull </w:t>
      </w:r>
      <w:r w:rsidRPr="00620953">
        <w:rPr>
          <w:color w:val="666600"/>
        </w:rPr>
        <w:t>[</w:t>
      </w:r>
      <w:r w:rsidRPr="00620953">
        <w:t>OPTIONS</w:t>
      </w:r>
      <w:r w:rsidRPr="00620953">
        <w:rPr>
          <w:color w:val="666600"/>
        </w:rPr>
        <w:t>]</w:t>
      </w:r>
      <w:r w:rsidRPr="00620953">
        <w:t xml:space="preserve"> NAME</w:t>
      </w:r>
      <w:r w:rsidRPr="00620953">
        <w:rPr>
          <w:color w:val="666600"/>
        </w:rPr>
        <w:t>[:</w:t>
      </w:r>
      <w:r w:rsidRPr="00620953">
        <w:t>TAG</w:t>
      </w:r>
      <w:r w:rsidRPr="00620953">
        <w:rPr>
          <w:color w:val="666600"/>
        </w:rPr>
        <w:t>|</w:t>
      </w:r>
      <w:r w:rsidRPr="00620953">
        <w:rPr>
          <w:color w:val="006666"/>
        </w:rPr>
        <w:t>@DIGEST</w:t>
      </w:r>
      <w:r w:rsidRPr="00620953">
        <w:rPr>
          <w:color w:val="666600"/>
        </w:rPr>
        <w:t>]</w:t>
      </w:r>
    </w:p>
    <w:p w:rsidR="00D74734" w:rsidRPr="00620953" w:rsidRDefault="00D74734" w:rsidP="00D74734">
      <w:pPr>
        <w:pStyle w:val="3"/>
        <w:spacing w:before="200" w:after="80"/>
      </w:pPr>
      <w:r w:rsidRPr="00620953">
        <w:t>OPTIONS</w:t>
      </w:r>
      <w:r w:rsidRPr="00620953">
        <w:rPr>
          <w:rFonts w:hint="eastAsia"/>
        </w:rPr>
        <w:t>說明：</w:t>
      </w:r>
    </w:p>
    <w:p w:rsidR="00D74734" w:rsidRPr="00620953" w:rsidRDefault="00D74734" w:rsidP="00D74734">
      <w:r w:rsidRPr="00620953">
        <w:rPr>
          <w:b/>
          <w:bCs/>
        </w:rPr>
        <w:t>-a :</w:t>
      </w:r>
      <w:r w:rsidRPr="00620953">
        <w:rPr>
          <w:rFonts w:hint="eastAsia"/>
        </w:rPr>
        <w:t>拉取所有</w:t>
      </w:r>
      <w:r w:rsidRPr="00620953">
        <w:t xml:space="preserve"> tagged </w:t>
      </w:r>
      <w:r w:rsidRPr="00620953">
        <w:rPr>
          <w:rFonts w:hint="eastAsia"/>
        </w:rPr>
        <w:t>鏡像</w:t>
      </w:r>
    </w:p>
    <w:p w:rsidR="00D74734" w:rsidRPr="00620953" w:rsidRDefault="00D74734" w:rsidP="00D74734">
      <w:pPr>
        <w:rPr>
          <w:szCs w:val="16"/>
        </w:rPr>
      </w:pPr>
      <w:r w:rsidRPr="00620953">
        <w:t>--disable-content-trust :</w:t>
      </w:r>
      <w:r w:rsidRPr="00620953">
        <w:rPr>
          <w:rFonts w:hint="eastAsia"/>
          <w:szCs w:val="16"/>
        </w:rPr>
        <w:t>忽略鏡像的校驗</w:t>
      </w:r>
      <w:r w:rsidRPr="00620953">
        <w:rPr>
          <w:szCs w:val="16"/>
        </w:rPr>
        <w:t>,</w:t>
      </w:r>
      <w:r w:rsidRPr="00620953">
        <w:rPr>
          <w:rFonts w:hint="eastAsia"/>
          <w:szCs w:val="16"/>
        </w:rPr>
        <w:t>默認開啟</w:t>
      </w:r>
    </w:p>
    <w:p w:rsidR="00D74734" w:rsidRPr="00620953" w:rsidRDefault="00D74734" w:rsidP="00D74734">
      <w:pPr>
        <w:pStyle w:val="3"/>
        <w:spacing w:before="200" w:after="80"/>
      </w:pPr>
      <w:r w:rsidRPr="00620953">
        <w:rPr>
          <w:rFonts w:hint="eastAsia"/>
        </w:rPr>
        <w:lastRenderedPageBreak/>
        <w:t>實例</w:t>
      </w:r>
    </w:p>
    <w:p w:rsidR="00D74734" w:rsidRPr="00620953" w:rsidRDefault="00D74734" w:rsidP="00D74734">
      <w:r w:rsidRPr="00620953">
        <w:rPr>
          <w:rFonts w:hint="eastAsia"/>
        </w:rPr>
        <w:t>從</w:t>
      </w:r>
      <w:r w:rsidRPr="00620953">
        <w:t>Docker Hub</w:t>
      </w:r>
      <w:r w:rsidRPr="00620953">
        <w:rPr>
          <w:rFonts w:hint="eastAsia"/>
        </w:rPr>
        <w:t>下載</w:t>
      </w:r>
      <w:r w:rsidRPr="00620953">
        <w:t>java</w:t>
      </w:r>
      <w:r w:rsidRPr="00620953">
        <w:rPr>
          <w:rFonts w:hint="eastAsia"/>
        </w:rPr>
        <w:t>最新版鏡像。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t>docker pull java</w:t>
      </w:r>
    </w:p>
    <w:p w:rsidR="00D74734" w:rsidRPr="00620953" w:rsidRDefault="00D74734" w:rsidP="00D74734">
      <w:r w:rsidRPr="00620953">
        <w:rPr>
          <w:rFonts w:hint="eastAsia"/>
        </w:rPr>
        <w:t>從</w:t>
      </w:r>
      <w:r w:rsidRPr="00620953">
        <w:t>Docker Hub</w:t>
      </w:r>
      <w:r w:rsidRPr="00620953">
        <w:rPr>
          <w:rFonts w:hint="eastAsia"/>
        </w:rPr>
        <w:t>下載</w:t>
      </w:r>
      <w:r w:rsidRPr="00620953">
        <w:t>REPOSITORY</w:t>
      </w:r>
      <w:r w:rsidRPr="00620953">
        <w:rPr>
          <w:rFonts w:hint="eastAsia"/>
        </w:rPr>
        <w:t>為</w:t>
      </w:r>
      <w:r w:rsidRPr="00620953">
        <w:t>java</w:t>
      </w:r>
      <w:r w:rsidRPr="00620953">
        <w:rPr>
          <w:rFonts w:hint="eastAsia"/>
        </w:rPr>
        <w:t>的所有鏡像。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t xml:space="preserve">docker pull </w:t>
      </w:r>
      <w:r w:rsidRPr="00620953">
        <w:rPr>
          <w:color w:val="666600"/>
        </w:rPr>
        <w:t>-</w:t>
      </w:r>
      <w:r w:rsidRPr="00620953">
        <w:t>a java</w:t>
      </w:r>
    </w:p>
    <w:p w:rsidR="00D74734" w:rsidRPr="00620953" w:rsidRDefault="00D74734" w:rsidP="00D74734">
      <w:pPr>
        <w:pStyle w:val="2"/>
        <w:spacing w:before="200" w:after="200"/>
      </w:pPr>
      <w:r>
        <w:rPr>
          <w:rFonts w:hint="eastAsia"/>
        </w:rPr>
        <w:t>Docker</w:t>
      </w:r>
      <w:r w:rsidRPr="00620953">
        <w:t xml:space="preserve"> push </w:t>
      </w:r>
      <w:r w:rsidRPr="00620953">
        <w:rPr>
          <w:rFonts w:hint="eastAsia"/>
        </w:rPr>
        <w:t>命令</w:t>
      </w:r>
    </w:p>
    <w:p w:rsidR="00D74734" w:rsidRPr="00620953" w:rsidRDefault="00D74734" w:rsidP="00D74734">
      <w:r w:rsidRPr="00620953">
        <w:rPr>
          <w:b/>
          <w:bCs/>
        </w:rPr>
        <w:t>docker push : </w:t>
      </w:r>
      <w:r w:rsidRPr="00620953">
        <w:rPr>
          <w:rFonts w:hint="eastAsia"/>
        </w:rPr>
        <w:t>將本地的鏡像上傳到鏡像倉庫</w:t>
      </w:r>
      <w:r w:rsidRPr="00620953">
        <w:t>,</w:t>
      </w:r>
      <w:r w:rsidRPr="00620953">
        <w:rPr>
          <w:rFonts w:hint="eastAsia"/>
        </w:rPr>
        <w:t>要先登陸到鏡像倉庫</w:t>
      </w:r>
    </w:p>
    <w:p w:rsidR="00D74734" w:rsidRPr="00620953" w:rsidRDefault="00D74734" w:rsidP="00D74734">
      <w:pPr>
        <w:pStyle w:val="3"/>
        <w:spacing w:before="200" w:after="80"/>
      </w:pPr>
      <w:r w:rsidRPr="00620953">
        <w:rPr>
          <w:rFonts w:hint="eastAsia"/>
        </w:rPr>
        <w:t>語法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t xml:space="preserve">docker push </w:t>
      </w:r>
      <w:r w:rsidRPr="00620953">
        <w:rPr>
          <w:color w:val="666600"/>
        </w:rPr>
        <w:t>[</w:t>
      </w:r>
      <w:r w:rsidRPr="00620953">
        <w:t>OPTIONS</w:t>
      </w:r>
      <w:r w:rsidRPr="00620953">
        <w:rPr>
          <w:color w:val="666600"/>
        </w:rPr>
        <w:t>]</w:t>
      </w:r>
      <w:r w:rsidRPr="00620953">
        <w:t xml:space="preserve"> NAME</w:t>
      </w:r>
      <w:r w:rsidRPr="00620953">
        <w:rPr>
          <w:color w:val="666600"/>
        </w:rPr>
        <w:t>[:</w:t>
      </w:r>
      <w:r w:rsidRPr="00620953">
        <w:t>TAG</w:t>
      </w:r>
      <w:r w:rsidRPr="00620953">
        <w:rPr>
          <w:color w:val="666600"/>
        </w:rPr>
        <w:t>]</w:t>
      </w:r>
    </w:p>
    <w:p w:rsidR="00D74734" w:rsidRPr="00620953" w:rsidRDefault="00D74734" w:rsidP="00D74734">
      <w:pPr>
        <w:pStyle w:val="3"/>
        <w:spacing w:before="200" w:after="80"/>
      </w:pPr>
      <w:r w:rsidRPr="00620953">
        <w:t>OPTIONS</w:t>
      </w:r>
      <w:r w:rsidRPr="00620953">
        <w:rPr>
          <w:rFonts w:hint="eastAsia"/>
        </w:rPr>
        <w:t>說明：</w:t>
      </w:r>
    </w:p>
    <w:p w:rsidR="00D74734" w:rsidRPr="00620953" w:rsidRDefault="00D74734" w:rsidP="00D74734">
      <w:pPr>
        <w:rPr>
          <w:szCs w:val="16"/>
        </w:rPr>
      </w:pPr>
      <w:r w:rsidRPr="00620953">
        <w:t>--disable-content-trust :</w:t>
      </w:r>
      <w:r w:rsidRPr="00620953">
        <w:rPr>
          <w:rFonts w:hint="eastAsia"/>
          <w:szCs w:val="16"/>
        </w:rPr>
        <w:t>忽略鏡像的校驗</w:t>
      </w:r>
      <w:r w:rsidRPr="00620953">
        <w:rPr>
          <w:szCs w:val="16"/>
        </w:rPr>
        <w:t>,</w:t>
      </w:r>
      <w:r w:rsidRPr="00620953">
        <w:rPr>
          <w:rFonts w:hint="eastAsia"/>
          <w:szCs w:val="16"/>
        </w:rPr>
        <w:t>默認開啟</w:t>
      </w:r>
    </w:p>
    <w:p w:rsidR="00D74734" w:rsidRPr="00620953" w:rsidRDefault="00D74734" w:rsidP="00D74734">
      <w:pPr>
        <w:pStyle w:val="3"/>
        <w:spacing w:before="200" w:after="80"/>
      </w:pPr>
      <w:r w:rsidRPr="00620953">
        <w:rPr>
          <w:rFonts w:hint="eastAsia"/>
        </w:rPr>
        <w:t>實例</w:t>
      </w:r>
    </w:p>
    <w:p w:rsidR="00D74734" w:rsidRPr="00620953" w:rsidRDefault="00D74734" w:rsidP="00D74734">
      <w:r w:rsidRPr="00620953">
        <w:rPr>
          <w:rFonts w:hint="eastAsia"/>
        </w:rPr>
        <w:t>上傳本地鏡像</w:t>
      </w:r>
      <w:r w:rsidRPr="00620953">
        <w:t>myapache:v1</w:t>
      </w:r>
      <w:r w:rsidRPr="00620953">
        <w:rPr>
          <w:rFonts w:hint="eastAsia"/>
        </w:rPr>
        <w:t>到鏡像倉庫中。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t>docker push myapache</w:t>
      </w:r>
      <w:r w:rsidRPr="00620953">
        <w:rPr>
          <w:color w:val="666600"/>
        </w:rPr>
        <w:t>:</w:t>
      </w:r>
      <w:r w:rsidRPr="00620953">
        <w:t>v1</w:t>
      </w:r>
    </w:p>
    <w:p w:rsidR="00D74734" w:rsidRPr="00620953" w:rsidRDefault="00D74734" w:rsidP="00D74734">
      <w:pPr>
        <w:pStyle w:val="2"/>
        <w:spacing w:before="200" w:after="200"/>
      </w:pPr>
      <w:r>
        <w:rPr>
          <w:rFonts w:hint="eastAsia"/>
        </w:rPr>
        <w:t>Docker</w:t>
      </w:r>
      <w:r w:rsidRPr="00620953">
        <w:t xml:space="preserve"> search </w:t>
      </w:r>
      <w:r w:rsidRPr="00620953">
        <w:rPr>
          <w:rFonts w:hint="eastAsia"/>
        </w:rPr>
        <w:t>命令</w:t>
      </w:r>
    </w:p>
    <w:p w:rsidR="00D74734" w:rsidRPr="00620953" w:rsidRDefault="00D74734" w:rsidP="00D74734">
      <w:r w:rsidRPr="00620953">
        <w:rPr>
          <w:b/>
          <w:bCs/>
        </w:rPr>
        <w:t>docker search :</w:t>
      </w:r>
      <w:r w:rsidRPr="00620953">
        <w:t> </w:t>
      </w:r>
      <w:r w:rsidRPr="00620953">
        <w:rPr>
          <w:rFonts w:hint="eastAsia"/>
        </w:rPr>
        <w:t>從</w:t>
      </w:r>
      <w:r w:rsidRPr="00620953">
        <w:t>Docker Hub</w:t>
      </w:r>
      <w:r w:rsidRPr="00620953">
        <w:rPr>
          <w:rFonts w:hint="eastAsia"/>
        </w:rPr>
        <w:t>查找鏡像</w:t>
      </w:r>
    </w:p>
    <w:p w:rsidR="00D74734" w:rsidRPr="00620953" w:rsidRDefault="00D74734" w:rsidP="00D74734">
      <w:pPr>
        <w:pStyle w:val="3"/>
        <w:spacing w:before="200" w:after="80"/>
      </w:pPr>
      <w:r w:rsidRPr="00620953">
        <w:rPr>
          <w:rFonts w:hint="eastAsia"/>
        </w:rPr>
        <w:t>語法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t xml:space="preserve">docker search </w:t>
      </w:r>
      <w:r w:rsidRPr="00620953">
        <w:rPr>
          <w:color w:val="666600"/>
        </w:rPr>
        <w:t>[</w:t>
      </w:r>
      <w:r w:rsidRPr="00620953">
        <w:t>OPTIONS</w:t>
      </w:r>
      <w:r w:rsidRPr="00620953">
        <w:rPr>
          <w:color w:val="666600"/>
        </w:rPr>
        <w:t>]</w:t>
      </w:r>
      <w:r w:rsidRPr="00620953">
        <w:t xml:space="preserve"> TERM</w:t>
      </w:r>
    </w:p>
    <w:p w:rsidR="00D74734" w:rsidRPr="00620953" w:rsidRDefault="00D74734" w:rsidP="00D74734">
      <w:pPr>
        <w:pStyle w:val="3"/>
        <w:spacing w:before="200" w:after="80"/>
      </w:pPr>
      <w:r w:rsidRPr="00620953">
        <w:t>OPTIONS</w:t>
      </w:r>
      <w:r w:rsidRPr="00620953">
        <w:rPr>
          <w:rFonts w:hint="eastAsia"/>
        </w:rPr>
        <w:t>說明：</w:t>
      </w:r>
    </w:p>
    <w:p w:rsidR="00D74734" w:rsidRPr="00620953" w:rsidRDefault="00D74734" w:rsidP="00D74734">
      <w:r w:rsidRPr="00620953">
        <w:rPr>
          <w:b/>
          <w:bCs/>
        </w:rPr>
        <w:t>--automated :</w:t>
      </w:r>
      <w:r w:rsidRPr="00620953">
        <w:rPr>
          <w:rFonts w:hint="eastAsia"/>
        </w:rPr>
        <w:t>只列出</w:t>
      </w:r>
      <w:r w:rsidRPr="00620953">
        <w:t xml:space="preserve"> automated build</w:t>
      </w:r>
      <w:r w:rsidRPr="00620953">
        <w:rPr>
          <w:rFonts w:hint="eastAsia"/>
        </w:rPr>
        <w:t>類型的鏡像；</w:t>
      </w:r>
    </w:p>
    <w:p w:rsidR="00D74734" w:rsidRPr="00620953" w:rsidRDefault="00D74734" w:rsidP="00D74734">
      <w:pPr>
        <w:rPr>
          <w:szCs w:val="16"/>
        </w:rPr>
      </w:pPr>
      <w:r w:rsidRPr="00620953">
        <w:t>--no-trunc :</w:t>
      </w:r>
      <w:r w:rsidRPr="00620953">
        <w:rPr>
          <w:rFonts w:hint="eastAsia"/>
          <w:szCs w:val="16"/>
        </w:rPr>
        <w:t>顯示完整的鏡像描述；</w:t>
      </w:r>
    </w:p>
    <w:p w:rsidR="00D74734" w:rsidRPr="00620953" w:rsidRDefault="00D74734" w:rsidP="00D74734">
      <w:r w:rsidRPr="00620953">
        <w:rPr>
          <w:b/>
          <w:bCs/>
        </w:rPr>
        <w:t>-s :</w:t>
      </w:r>
      <w:r w:rsidRPr="00620953">
        <w:rPr>
          <w:rFonts w:hint="eastAsia"/>
        </w:rPr>
        <w:t>列出收藏數不小於指定值的鏡像。</w:t>
      </w:r>
    </w:p>
    <w:p w:rsidR="00D74734" w:rsidRPr="00620953" w:rsidRDefault="00D74734" w:rsidP="00D74734">
      <w:pPr>
        <w:pStyle w:val="3"/>
        <w:spacing w:before="200" w:after="80"/>
      </w:pPr>
      <w:r w:rsidRPr="00620953">
        <w:rPr>
          <w:rFonts w:hint="eastAsia"/>
        </w:rPr>
        <w:t>實例</w:t>
      </w:r>
    </w:p>
    <w:p w:rsidR="00D74734" w:rsidRPr="00620953" w:rsidRDefault="00D74734" w:rsidP="00D74734">
      <w:r w:rsidRPr="00620953">
        <w:rPr>
          <w:rFonts w:hint="eastAsia"/>
        </w:rPr>
        <w:t>從</w:t>
      </w:r>
      <w:r w:rsidRPr="00620953">
        <w:t>Docker Hub</w:t>
      </w:r>
      <w:r w:rsidRPr="00620953">
        <w:rPr>
          <w:rFonts w:hint="eastAsia"/>
        </w:rPr>
        <w:t>查找所有鏡像名包含</w:t>
      </w:r>
      <w:r w:rsidRPr="00620953">
        <w:t>java</w:t>
      </w:r>
      <w:r w:rsidRPr="00620953">
        <w:rPr>
          <w:rFonts w:hint="eastAsia"/>
        </w:rPr>
        <w:t>，並且收藏數大於</w:t>
      </w:r>
      <w:r w:rsidRPr="00620953">
        <w:t>10</w:t>
      </w:r>
      <w:r w:rsidRPr="00620953">
        <w:rPr>
          <w:rFonts w:hint="eastAsia"/>
        </w:rPr>
        <w:t>的鏡像</w:t>
      </w:r>
    </w:p>
    <w:p w:rsidR="00D74734" w:rsidRPr="00620953" w:rsidRDefault="00D74734" w:rsidP="00D74734">
      <w:r w:rsidRPr="00620953">
        <w:t>runoob@runoob</w:t>
      </w:r>
      <w:r w:rsidRPr="00620953">
        <w:rPr>
          <w:color w:val="666600"/>
        </w:rPr>
        <w:t>:~</w:t>
      </w:r>
      <w:r w:rsidRPr="00620953">
        <w:t xml:space="preserve">$ docker search </w:t>
      </w:r>
      <w:r w:rsidRPr="00620953">
        <w:rPr>
          <w:color w:val="666600"/>
        </w:rPr>
        <w:t>-</w:t>
      </w:r>
      <w:r w:rsidRPr="00620953">
        <w:t xml:space="preserve">s </w:t>
      </w:r>
      <w:r w:rsidRPr="00620953">
        <w:rPr>
          <w:color w:val="006666"/>
        </w:rPr>
        <w:t>10</w:t>
      </w:r>
      <w:r w:rsidRPr="00620953">
        <w:t xml:space="preserve"> java</w:t>
      </w:r>
    </w:p>
    <w:p w:rsidR="00D74734" w:rsidRPr="00620953" w:rsidRDefault="00D74734" w:rsidP="00D74734">
      <w:r w:rsidRPr="00620953">
        <w:t>NAME                  DESCRIPTION                           STARS   OFFICIAL   AUTOMATED</w:t>
      </w:r>
    </w:p>
    <w:p w:rsidR="00D74734" w:rsidRPr="00620953" w:rsidRDefault="00D74734" w:rsidP="00D74734">
      <w:r w:rsidRPr="00620953">
        <w:t xml:space="preserve">java                  </w:t>
      </w:r>
      <w:r w:rsidRPr="00620953">
        <w:rPr>
          <w:color w:val="660066"/>
        </w:rPr>
        <w:t>Java</w:t>
      </w:r>
      <w:r w:rsidRPr="00620953">
        <w:t xml:space="preserve"> </w:t>
      </w:r>
      <w:r w:rsidRPr="00620953">
        <w:rPr>
          <w:color w:val="000088"/>
        </w:rPr>
        <w:t>is</w:t>
      </w:r>
      <w:r w:rsidRPr="00620953">
        <w:t xml:space="preserve"> a concurrent</w:t>
      </w:r>
      <w:r w:rsidRPr="00620953">
        <w:rPr>
          <w:color w:val="666600"/>
        </w:rPr>
        <w:t>,</w:t>
      </w:r>
      <w:r w:rsidRPr="00620953">
        <w:t xml:space="preserve"> </w:t>
      </w:r>
      <w:r w:rsidRPr="00620953">
        <w:rPr>
          <w:color w:val="000088"/>
        </w:rPr>
        <w:t>class</w:t>
      </w:r>
      <w:r w:rsidRPr="00620953">
        <w:rPr>
          <w:color w:val="666600"/>
        </w:rPr>
        <w:t>-</w:t>
      </w:r>
      <w:r w:rsidRPr="00620953">
        <w:t>based</w:t>
      </w:r>
      <w:r w:rsidRPr="00620953">
        <w:rPr>
          <w:color w:val="666600"/>
        </w:rPr>
        <w:t>...</w:t>
      </w:r>
      <w:r w:rsidRPr="00620953">
        <w:t xml:space="preserve">   </w:t>
      </w:r>
      <w:r w:rsidRPr="00620953">
        <w:rPr>
          <w:color w:val="006666"/>
        </w:rPr>
        <w:t>1037</w:t>
      </w:r>
      <w:r w:rsidRPr="00620953">
        <w:t xml:space="preserve">    </w:t>
      </w:r>
      <w:r w:rsidRPr="00620953">
        <w:rPr>
          <w:color w:val="666600"/>
        </w:rPr>
        <w:t>[</w:t>
      </w:r>
      <w:r w:rsidRPr="00620953">
        <w:t>OK</w:t>
      </w:r>
      <w:r w:rsidRPr="00620953">
        <w:rPr>
          <w:color w:val="666600"/>
        </w:rPr>
        <w:t>]</w:t>
      </w:r>
      <w:r w:rsidRPr="00620953">
        <w:t xml:space="preserve">       </w:t>
      </w:r>
    </w:p>
    <w:p w:rsidR="00D74734" w:rsidRPr="00620953" w:rsidRDefault="00D74734" w:rsidP="00D74734">
      <w:r w:rsidRPr="00620953">
        <w:t>anapsix</w:t>
      </w:r>
      <w:r w:rsidRPr="00620953">
        <w:rPr>
          <w:color w:val="666600"/>
        </w:rPr>
        <w:t>/</w:t>
      </w:r>
      <w:r w:rsidRPr="00620953">
        <w:t>alpine</w:t>
      </w:r>
      <w:r w:rsidRPr="00620953">
        <w:rPr>
          <w:color w:val="666600"/>
        </w:rPr>
        <w:t>-</w:t>
      </w:r>
      <w:r w:rsidRPr="00620953">
        <w:t xml:space="preserve">java   </w:t>
      </w:r>
      <w:r w:rsidRPr="00620953">
        <w:rPr>
          <w:color w:val="660066"/>
        </w:rPr>
        <w:t>Oracle</w:t>
      </w:r>
      <w:r w:rsidRPr="00620953">
        <w:t xml:space="preserve"> </w:t>
      </w:r>
      <w:r w:rsidRPr="00620953">
        <w:rPr>
          <w:color w:val="660066"/>
        </w:rPr>
        <w:t>Java</w:t>
      </w:r>
      <w:r w:rsidRPr="00620953">
        <w:t xml:space="preserve"> </w:t>
      </w:r>
      <w:r w:rsidRPr="00620953">
        <w:rPr>
          <w:color w:val="006666"/>
        </w:rPr>
        <w:t>8</w:t>
      </w:r>
      <w:r w:rsidRPr="00620953">
        <w:t xml:space="preserve"> </w:t>
      </w:r>
      <w:r w:rsidRPr="00620953">
        <w:rPr>
          <w:color w:val="666600"/>
        </w:rPr>
        <w:t>(</w:t>
      </w:r>
      <w:r w:rsidRPr="00620953">
        <w:rPr>
          <w:color w:val="000088"/>
        </w:rPr>
        <w:t>and</w:t>
      </w:r>
      <w:r w:rsidRPr="00620953">
        <w:t xml:space="preserve"> </w:t>
      </w:r>
      <w:r w:rsidRPr="00620953">
        <w:rPr>
          <w:color w:val="006666"/>
        </w:rPr>
        <w:t>7</w:t>
      </w:r>
      <w:r w:rsidRPr="00620953">
        <w:rPr>
          <w:color w:val="666600"/>
        </w:rPr>
        <w:t>)</w:t>
      </w:r>
      <w:r w:rsidRPr="00620953">
        <w:t xml:space="preserve"> </w:t>
      </w:r>
      <w:r w:rsidRPr="00620953">
        <w:rPr>
          <w:color w:val="000088"/>
        </w:rPr>
        <w:t>with</w:t>
      </w:r>
      <w:r w:rsidRPr="00620953">
        <w:t xml:space="preserve"> GLIBC </w:t>
      </w:r>
      <w:r w:rsidRPr="00620953">
        <w:rPr>
          <w:color w:val="666600"/>
        </w:rPr>
        <w:t>...</w:t>
      </w:r>
      <w:r w:rsidRPr="00620953">
        <w:t xml:space="preserve">   </w:t>
      </w:r>
      <w:r w:rsidRPr="00620953">
        <w:rPr>
          <w:color w:val="006666"/>
        </w:rPr>
        <w:t>115</w:t>
      </w:r>
      <w:r w:rsidRPr="00620953">
        <w:t xml:space="preserve">                </w:t>
      </w:r>
      <w:r w:rsidRPr="00620953">
        <w:rPr>
          <w:color w:val="666600"/>
        </w:rPr>
        <w:t>[</w:t>
      </w:r>
      <w:r w:rsidRPr="00620953">
        <w:t>OK</w:t>
      </w:r>
      <w:r w:rsidRPr="00620953">
        <w:rPr>
          <w:color w:val="666600"/>
        </w:rPr>
        <w:t>]</w:t>
      </w:r>
    </w:p>
    <w:p w:rsidR="00D74734" w:rsidRPr="00620953" w:rsidRDefault="00D74734" w:rsidP="00D74734">
      <w:r w:rsidRPr="00620953">
        <w:t>develar</w:t>
      </w:r>
      <w:r w:rsidRPr="00620953">
        <w:rPr>
          <w:color w:val="666600"/>
        </w:rPr>
        <w:t>/</w:t>
      </w:r>
      <w:r w:rsidRPr="00620953">
        <w:t xml:space="preserve">java                                                 </w:t>
      </w:r>
      <w:r w:rsidRPr="00620953">
        <w:rPr>
          <w:color w:val="006666"/>
        </w:rPr>
        <w:t>46</w:t>
      </w:r>
      <w:r w:rsidRPr="00620953">
        <w:t xml:space="preserve">                 </w:t>
      </w:r>
      <w:r w:rsidRPr="00620953">
        <w:rPr>
          <w:color w:val="666600"/>
        </w:rPr>
        <w:t>[</w:t>
      </w:r>
      <w:r w:rsidRPr="00620953">
        <w:t>OK</w:t>
      </w:r>
      <w:r w:rsidRPr="00620953">
        <w:rPr>
          <w:color w:val="666600"/>
        </w:rPr>
        <w:t>]</w:t>
      </w:r>
    </w:p>
    <w:p w:rsidR="00D74734" w:rsidRPr="00620953" w:rsidRDefault="00D74734" w:rsidP="00D74734">
      <w:r w:rsidRPr="00620953">
        <w:t>isuper</w:t>
      </w:r>
      <w:r w:rsidRPr="00620953">
        <w:rPr>
          <w:color w:val="666600"/>
        </w:rPr>
        <w:t>/</w:t>
      </w:r>
      <w:r w:rsidRPr="00620953">
        <w:t>java</w:t>
      </w:r>
      <w:r w:rsidRPr="00620953">
        <w:rPr>
          <w:color w:val="666600"/>
        </w:rPr>
        <w:t>-</w:t>
      </w:r>
      <w:r w:rsidRPr="00620953">
        <w:t xml:space="preserve">oracle    </w:t>
      </w:r>
      <w:r w:rsidRPr="00620953">
        <w:rPr>
          <w:color w:val="660066"/>
        </w:rPr>
        <w:t>This</w:t>
      </w:r>
      <w:r w:rsidRPr="00620953">
        <w:t xml:space="preserve"> repository contains all java</w:t>
      </w:r>
      <w:r w:rsidRPr="00620953">
        <w:rPr>
          <w:color w:val="666600"/>
        </w:rPr>
        <w:t>...</w:t>
      </w:r>
      <w:r w:rsidRPr="00620953">
        <w:t xml:space="preserve">   </w:t>
      </w:r>
      <w:r w:rsidRPr="00620953">
        <w:rPr>
          <w:color w:val="006666"/>
        </w:rPr>
        <w:t>38</w:t>
      </w:r>
      <w:r w:rsidRPr="00620953">
        <w:t xml:space="preserve">                 </w:t>
      </w:r>
      <w:r w:rsidRPr="00620953">
        <w:rPr>
          <w:color w:val="666600"/>
        </w:rPr>
        <w:t>[</w:t>
      </w:r>
      <w:r w:rsidRPr="00620953">
        <w:t>OK</w:t>
      </w:r>
      <w:r w:rsidRPr="00620953">
        <w:rPr>
          <w:color w:val="666600"/>
        </w:rPr>
        <w:t>]</w:t>
      </w:r>
    </w:p>
    <w:p w:rsidR="00D74734" w:rsidRPr="00620953" w:rsidRDefault="00D74734" w:rsidP="00D74734">
      <w:r w:rsidRPr="00620953">
        <w:t>lwieske</w:t>
      </w:r>
      <w:r w:rsidRPr="00620953">
        <w:rPr>
          <w:color w:val="666600"/>
        </w:rPr>
        <w:t>/</w:t>
      </w:r>
      <w:r w:rsidRPr="00620953">
        <w:t>java</w:t>
      </w:r>
      <w:r w:rsidRPr="00620953">
        <w:rPr>
          <w:color w:val="666600"/>
        </w:rPr>
        <w:t>-</w:t>
      </w:r>
      <w:r w:rsidRPr="00620953">
        <w:rPr>
          <w:color w:val="006666"/>
        </w:rPr>
        <w:t>8</w:t>
      </w:r>
      <w:r w:rsidRPr="00620953">
        <w:t xml:space="preserve">        </w:t>
      </w:r>
      <w:r w:rsidRPr="00620953">
        <w:rPr>
          <w:color w:val="660066"/>
        </w:rPr>
        <w:t>Oracle</w:t>
      </w:r>
      <w:r w:rsidRPr="00620953">
        <w:t xml:space="preserve"> </w:t>
      </w:r>
      <w:r w:rsidRPr="00620953">
        <w:rPr>
          <w:color w:val="660066"/>
        </w:rPr>
        <w:t>Java</w:t>
      </w:r>
      <w:r w:rsidRPr="00620953">
        <w:t xml:space="preserve"> </w:t>
      </w:r>
      <w:r w:rsidRPr="00620953">
        <w:rPr>
          <w:color w:val="006666"/>
        </w:rPr>
        <w:t>8</w:t>
      </w:r>
      <w:r w:rsidRPr="00620953">
        <w:t xml:space="preserve"> </w:t>
      </w:r>
      <w:r w:rsidRPr="00620953">
        <w:rPr>
          <w:color w:val="660066"/>
        </w:rPr>
        <w:t>Container</w:t>
      </w:r>
      <w:r w:rsidRPr="00620953">
        <w:t xml:space="preserve"> </w:t>
      </w:r>
      <w:r w:rsidRPr="00620953">
        <w:rPr>
          <w:color w:val="666600"/>
        </w:rPr>
        <w:t>-</w:t>
      </w:r>
      <w:r w:rsidRPr="00620953">
        <w:t xml:space="preserve"> </w:t>
      </w:r>
      <w:r w:rsidRPr="00620953">
        <w:rPr>
          <w:color w:val="660066"/>
        </w:rPr>
        <w:t>Full</w:t>
      </w:r>
      <w:r w:rsidRPr="00620953">
        <w:t xml:space="preserve"> </w:t>
      </w:r>
      <w:r w:rsidRPr="00620953">
        <w:rPr>
          <w:color w:val="666600"/>
        </w:rPr>
        <w:t>+</w:t>
      </w:r>
      <w:r w:rsidRPr="00620953">
        <w:t xml:space="preserve"> </w:t>
      </w:r>
      <w:r w:rsidRPr="00620953">
        <w:rPr>
          <w:color w:val="666600"/>
        </w:rPr>
        <w:t>...</w:t>
      </w:r>
      <w:r w:rsidRPr="00620953">
        <w:t xml:space="preserve">   </w:t>
      </w:r>
      <w:r w:rsidRPr="00620953">
        <w:rPr>
          <w:color w:val="006666"/>
        </w:rPr>
        <w:t>27</w:t>
      </w:r>
      <w:r w:rsidRPr="00620953">
        <w:t xml:space="preserve">                 </w:t>
      </w:r>
      <w:r w:rsidRPr="00620953">
        <w:rPr>
          <w:color w:val="666600"/>
        </w:rPr>
        <w:t>[</w:t>
      </w:r>
      <w:r w:rsidRPr="00620953">
        <w:t>OK</w:t>
      </w:r>
      <w:r w:rsidRPr="00620953">
        <w:rPr>
          <w:color w:val="666600"/>
        </w:rPr>
        <w:t>]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t>nimmis</w:t>
      </w:r>
      <w:r w:rsidRPr="00620953">
        <w:rPr>
          <w:color w:val="666600"/>
        </w:rPr>
        <w:t>/</w:t>
      </w:r>
      <w:r w:rsidRPr="00620953">
        <w:t>java</w:t>
      </w:r>
      <w:r w:rsidRPr="00620953">
        <w:rPr>
          <w:color w:val="666600"/>
        </w:rPr>
        <w:t>-</w:t>
      </w:r>
      <w:r w:rsidRPr="00620953">
        <w:t xml:space="preserve">centos    </w:t>
      </w:r>
      <w:r w:rsidRPr="00620953">
        <w:rPr>
          <w:color w:val="660066"/>
        </w:rPr>
        <w:t>This</w:t>
      </w:r>
      <w:r w:rsidRPr="00620953">
        <w:t xml:space="preserve"> </w:t>
      </w:r>
      <w:r w:rsidRPr="00620953">
        <w:rPr>
          <w:color w:val="000088"/>
        </w:rPr>
        <w:t>is</w:t>
      </w:r>
      <w:r w:rsidRPr="00620953">
        <w:t xml:space="preserve"> docker images of </w:t>
      </w:r>
      <w:r w:rsidRPr="00620953">
        <w:rPr>
          <w:color w:val="660066"/>
        </w:rPr>
        <w:t>CentOS</w:t>
      </w:r>
      <w:r w:rsidRPr="00620953">
        <w:t xml:space="preserve"> </w:t>
      </w:r>
      <w:r w:rsidRPr="00620953">
        <w:rPr>
          <w:color w:val="006666"/>
        </w:rPr>
        <w:t>7.</w:t>
      </w:r>
      <w:r w:rsidRPr="00620953">
        <w:rPr>
          <w:color w:val="666600"/>
        </w:rPr>
        <w:t>..</w:t>
      </w:r>
      <w:r w:rsidRPr="00620953">
        <w:t xml:space="preserve">   </w:t>
      </w:r>
      <w:r w:rsidRPr="00620953">
        <w:rPr>
          <w:color w:val="006666"/>
        </w:rPr>
        <w:t>13</w:t>
      </w:r>
      <w:r w:rsidRPr="00620953">
        <w:t xml:space="preserve">                 </w:t>
      </w:r>
      <w:r w:rsidRPr="00620953">
        <w:rPr>
          <w:color w:val="666600"/>
        </w:rPr>
        <w:t>[</w:t>
      </w:r>
      <w:r w:rsidRPr="00620953">
        <w:t>OK</w:t>
      </w:r>
      <w:r w:rsidRPr="00620953">
        <w:rPr>
          <w:color w:val="666600"/>
        </w:rPr>
        <w:t>]</w:t>
      </w:r>
    </w:p>
    <w:p w:rsidR="00D74734" w:rsidRDefault="00D74734" w:rsidP="00D74734">
      <w:pPr>
        <w:pStyle w:val="1"/>
        <w:spacing w:after="400"/>
      </w:pPr>
      <w:r>
        <w:br w:type="page"/>
      </w:r>
      <w:r>
        <w:rPr>
          <w:rFonts w:hint="eastAsia"/>
        </w:rPr>
        <w:lastRenderedPageBreak/>
        <w:t>本地鏡像管理</w:t>
      </w:r>
    </w:p>
    <w:p w:rsidR="00D74734" w:rsidRPr="00620953" w:rsidRDefault="00D74734" w:rsidP="00D74734">
      <w:pPr>
        <w:pStyle w:val="2"/>
        <w:spacing w:before="200" w:after="200"/>
      </w:pPr>
      <w:r w:rsidRPr="00620953">
        <w:t xml:space="preserve">Docker images </w:t>
      </w:r>
      <w:r w:rsidRPr="00620953">
        <w:rPr>
          <w:rFonts w:hint="eastAsia"/>
        </w:rPr>
        <w:t>命令</w:t>
      </w:r>
    </w:p>
    <w:p w:rsidR="00D74734" w:rsidRPr="00620953" w:rsidRDefault="00D74734" w:rsidP="00D74734">
      <w:pPr>
        <w:rPr>
          <w:szCs w:val="16"/>
        </w:rPr>
      </w:pPr>
      <w:r w:rsidRPr="00620953">
        <w:t>docker images : </w:t>
      </w:r>
      <w:r w:rsidRPr="00620953">
        <w:rPr>
          <w:rFonts w:hint="eastAsia"/>
          <w:szCs w:val="16"/>
        </w:rPr>
        <w:t>列出本地鏡像。</w:t>
      </w:r>
    </w:p>
    <w:p w:rsidR="00D74734" w:rsidRPr="00620953" w:rsidRDefault="00D74734" w:rsidP="00D74734">
      <w:pPr>
        <w:pStyle w:val="3"/>
        <w:spacing w:before="200" w:after="80"/>
      </w:pPr>
      <w:r w:rsidRPr="00620953">
        <w:rPr>
          <w:rFonts w:hint="eastAsia"/>
        </w:rPr>
        <w:t>語法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t xml:space="preserve">docker images </w:t>
      </w:r>
      <w:r w:rsidRPr="00620953">
        <w:rPr>
          <w:color w:val="666600"/>
        </w:rPr>
        <w:t>[</w:t>
      </w:r>
      <w:r w:rsidRPr="00620953">
        <w:t>OPTIONS</w:t>
      </w:r>
      <w:r w:rsidRPr="00620953">
        <w:rPr>
          <w:color w:val="666600"/>
        </w:rPr>
        <w:t>]</w:t>
      </w:r>
      <w:r w:rsidRPr="00620953">
        <w:t xml:space="preserve"> </w:t>
      </w:r>
      <w:r w:rsidRPr="00620953">
        <w:rPr>
          <w:color w:val="666600"/>
        </w:rPr>
        <w:t>[</w:t>
      </w:r>
      <w:r w:rsidRPr="00620953">
        <w:t>REPOSITORY</w:t>
      </w:r>
      <w:r w:rsidRPr="00620953">
        <w:rPr>
          <w:color w:val="666600"/>
        </w:rPr>
        <w:t>[:</w:t>
      </w:r>
      <w:r w:rsidRPr="00620953">
        <w:t>TAG</w:t>
      </w:r>
      <w:r w:rsidRPr="00620953">
        <w:rPr>
          <w:color w:val="666600"/>
        </w:rPr>
        <w:t>]]</w:t>
      </w:r>
    </w:p>
    <w:p w:rsidR="00D74734" w:rsidRPr="00620953" w:rsidRDefault="00D74734" w:rsidP="00D74734">
      <w:pPr>
        <w:pStyle w:val="3"/>
        <w:spacing w:before="200" w:after="80"/>
      </w:pPr>
      <w:r w:rsidRPr="00620953">
        <w:t>OPTIONS</w:t>
      </w:r>
      <w:r w:rsidRPr="00620953">
        <w:rPr>
          <w:rFonts w:hint="eastAsia"/>
        </w:rPr>
        <w:t>說明：</w:t>
      </w:r>
    </w:p>
    <w:p w:rsidR="00D74734" w:rsidRPr="00620953" w:rsidRDefault="00D74734" w:rsidP="00D74734">
      <w:r w:rsidRPr="00620953">
        <w:rPr>
          <w:b/>
          <w:bCs/>
        </w:rPr>
        <w:t>-a :</w:t>
      </w:r>
      <w:r w:rsidRPr="00620953">
        <w:rPr>
          <w:rFonts w:hint="eastAsia"/>
        </w:rPr>
        <w:t>列出本地所有的鏡像（含中間映射層，預設情況下，過濾掉中間映射層）；</w:t>
      </w:r>
    </w:p>
    <w:p w:rsidR="00D74734" w:rsidRPr="00620953" w:rsidRDefault="00D74734" w:rsidP="00D74734">
      <w:pPr>
        <w:rPr>
          <w:szCs w:val="16"/>
        </w:rPr>
      </w:pPr>
      <w:r w:rsidRPr="00620953">
        <w:t>--digests :</w:t>
      </w:r>
      <w:r w:rsidRPr="00620953">
        <w:rPr>
          <w:rFonts w:hint="eastAsia"/>
          <w:szCs w:val="16"/>
        </w:rPr>
        <w:t>顯示鏡像的摘要資訊；</w:t>
      </w:r>
    </w:p>
    <w:p w:rsidR="00D74734" w:rsidRPr="00620953" w:rsidRDefault="00D74734" w:rsidP="00D74734">
      <w:r w:rsidRPr="00620953">
        <w:rPr>
          <w:b/>
          <w:bCs/>
        </w:rPr>
        <w:t>-f :</w:t>
      </w:r>
      <w:r w:rsidRPr="00620953">
        <w:rPr>
          <w:rFonts w:hint="eastAsia"/>
        </w:rPr>
        <w:t>顯示滿足條件的鏡像；</w:t>
      </w:r>
    </w:p>
    <w:p w:rsidR="00D74734" w:rsidRPr="00620953" w:rsidRDefault="00D74734" w:rsidP="00D74734">
      <w:r w:rsidRPr="00620953">
        <w:rPr>
          <w:b/>
          <w:bCs/>
        </w:rPr>
        <w:t>--format :</w:t>
      </w:r>
      <w:r w:rsidRPr="00620953">
        <w:rPr>
          <w:rFonts w:hint="eastAsia"/>
        </w:rPr>
        <w:t>指定返回值的範本檔；</w:t>
      </w:r>
    </w:p>
    <w:p w:rsidR="00D74734" w:rsidRPr="00620953" w:rsidRDefault="00D74734" w:rsidP="00D74734">
      <w:pPr>
        <w:rPr>
          <w:szCs w:val="16"/>
        </w:rPr>
      </w:pPr>
      <w:r w:rsidRPr="00620953">
        <w:t>--no-trunc :</w:t>
      </w:r>
      <w:r w:rsidRPr="00620953">
        <w:rPr>
          <w:rFonts w:hint="eastAsia"/>
          <w:szCs w:val="16"/>
        </w:rPr>
        <w:t>顯示完整的鏡像資訊；</w:t>
      </w:r>
    </w:p>
    <w:p w:rsidR="00D74734" w:rsidRPr="00620953" w:rsidRDefault="00D74734" w:rsidP="00D74734">
      <w:r w:rsidRPr="00620953">
        <w:rPr>
          <w:b/>
          <w:bCs/>
        </w:rPr>
        <w:t>-q :</w:t>
      </w:r>
      <w:r w:rsidRPr="00620953">
        <w:rPr>
          <w:rFonts w:hint="eastAsia"/>
        </w:rPr>
        <w:t>只顯示鏡像</w:t>
      </w:r>
      <w:r w:rsidRPr="00620953">
        <w:t>ID</w:t>
      </w:r>
      <w:r w:rsidRPr="00620953">
        <w:rPr>
          <w:rFonts w:hint="eastAsia"/>
        </w:rPr>
        <w:t>。</w:t>
      </w:r>
    </w:p>
    <w:p w:rsidR="00D74734" w:rsidRPr="00620953" w:rsidRDefault="00D74734" w:rsidP="00D74734">
      <w:pPr>
        <w:pStyle w:val="3"/>
        <w:spacing w:before="200" w:after="80"/>
      </w:pPr>
      <w:r w:rsidRPr="00620953">
        <w:rPr>
          <w:rFonts w:hint="eastAsia"/>
        </w:rPr>
        <w:t>實例</w:t>
      </w:r>
    </w:p>
    <w:p w:rsidR="00D74734" w:rsidRPr="00620953" w:rsidRDefault="00D74734" w:rsidP="00D74734">
      <w:r w:rsidRPr="00620953">
        <w:rPr>
          <w:rFonts w:hint="eastAsia"/>
        </w:rPr>
        <w:t>查看本地鏡像列表。</w:t>
      </w:r>
    </w:p>
    <w:p w:rsidR="00D74734" w:rsidRPr="00620953" w:rsidRDefault="00D74734" w:rsidP="00D74734">
      <w:r w:rsidRPr="00620953">
        <w:t>runoob@runoob</w:t>
      </w:r>
      <w:r w:rsidRPr="00620953">
        <w:rPr>
          <w:color w:val="666600"/>
        </w:rPr>
        <w:t>:~</w:t>
      </w:r>
      <w:r w:rsidRPr="00620953">
        <w:t>$ docker images</w:t>
      </w:r>
    </w:p>
    <w:p w:rsidR="00D74734" w:rsidRPr="00620953" w:rsidRDefault="00D74734" w:rsidP="00D74734">
      <w:r w:rsidRPr="00620953">
        <w:t>REPOSITORY              TAG                 IMAGE ID            CREATED             SIZE</w:t>
      </w:r>
    </w:p>
    <w:p w:rsidR="00D74734" w:rsidRPr="00620953" w:rsidRDefault="00D74734" w:rsidP="00D74734">
      <w:r w:rsidRPr="00620953">
        <w:t xml:space="preserve">mymysql                 v1                  </w:t>
      </w:r>
      <w:r w:rsidRPr="00620953">
        <w:rPr>
          <w:color w:val="006666"/>
        </w:rPr>
        <w:t>37af1236adef</w:t>
      </w:r>
      <w:r w:rsidRPr="00620953">
        <w:t xml:space="preserve">        </w:t>
      </w:r>
      <w:r w:rsidRPr="00620953">
        <w:rPr>
          <w:color w:val="006666"/>
        </w:rPr>
        <w:t>5</w:t>
      </w:r>
      <w:r w:rsidRPr="00620953">
        <w:t xml:space="preserve"> minutes ago       </w:t>
      </w:r>
      <w:r w:rsidRPr="00620953">
        <w:rPr>
          <w:color w:val="006666"/>
        </w:rPr>
        <w:t>329</w:t>
      </w:r>
      <w:r w:rsidRPr="00620953">
        <w:t xml:space="preserve"> MB</w:t>
      </w:r>
    </w:p>
    <w:p w:rsidR="00D74734" w:rsidRPr="00620953" w:rsidRDefault="00D74734" w:rsidP="00D74734">
      <w:r w:rsidRPr="00620953">
        <w:t>runoob</w:t>
      </w:r>
      <w:r w:rsidRPr="00620953">
        <w:rPr>
          <w:color w:val="666600"/>
        </w:rPr>
        <w:t>/</w:t>
      </w:r>
      <w:r w:rsidRPr="00620953">
        <w:t xml:space="preserve">ubuntu           v4                  </w:t>
      </w:r>
      <w:r w:rsidRPr="00620953">
        <w:rPr>
          <w:color w:val="006666"/>
        </w:rPr>
        <w:t>1c06aa18edee</w:t>
      </w:r>
      <w:r w:rsidRPr="00620953">
        <w:t xml:space="preserve">        </w:t>
      </w:r>
      <w:r w:rsidRPr="00620953">
        <w:rPr>
          <w:color w:val="006666"/>
        </w:rPr>
        <w:t>2</w:t>
      </w:r>
      <w:r w:rsidRPr="00620953">
        <w:t xml:space="preserve"> days ago          </w:t>
      </w:r>
      <w:r w:rsidRPr="00620953">
        <w:rPr>
          <w:color w:val="006666"/>
        </w:rPr>
        <w:t>142.1</w:t>
      </w:r>
      <w:r w:rsidRPr="00620953">
        <w:t xml:space="preserve"> MB</w:t>
      </w:r>
    </w:p>
    <w:p w:rsidR="00D74734" w:rsidRPr="00620953" w:rsidRDefault="00D74734" w:rsidP="00D74734">
      <w:r w:rsidRPr="00620953">
        <w:rPr>
          <w:color w:val="008800"/>
        </w:rPr>
        <w:t>&lt;none&gt;</w:t>
      </w:r>
      <w:r w:rsidRPr="00620953">
        <w:t xml:space="preserve">                  </w:t>
      </w:r>
      <w:r w:rsidRPr="00620953">
        <w:rPr>
          <w:color w:val="008800"/>
        </w:rPr>
        <w:t>&lt;none&gt;</w:t>
      </w:r>
      <w:r w:rsidRPr="00620953">
        <w:t xml:space="preserve">              </w:t>
      </w:r>
      <w:r w:rsidRPr="00620953">
        <w:rPr>
          <w:color w:val="006666"/>
        </w:rPr>
        <w:t>5c6e1090e771</w:t>
      </w:r>
      <w:r w:rsidRPr="00620953">
        <w:t xml:space="preserve">        </w:t>
      </w:r>
      <w:r w:rsidRPr="00620953">
        <w:rPr>
          <w:color w:val="006666"/>
        </w:rPr>
        <w:t>2</w:t>
      </w:r>
      <w:r w:rsidRPr="00620953">
        <w:t xml:space="preserve"> days ago          </w:t>
      </w:r>
      <w:r w:rsidRPr="00620953">
        <w:rPr>
          <w:color w:val="006666"/>
        </w:rPr>
        <w:t>165.9</w:t>
      </w:r>
      <w:r w:rsidRPr="00620953">
        <w:t xml:space="preserve"> MB</w:t>
      </w:r>
    </w:p>
    <w:p w:rsidR="00D74734" w:rsidRPr="00620953" w:rsidRDefault="00D74734" w:rsidP="00D74734">
      <w:r w:rsidRPr="00620953">
        <w:t xml:space="preserve">httpd                   latest              ed38aaffef30        </w:t>
      </w:r>
      <w:r w:rsidRPr="00620953">
        <w:rPr>
          <w:color w:val="006666"/>
        </w:rPr>
        <w:t>11</w:t>
      </w:r>
      <w:r w:rsidRPr="00620953">
        <w:t xml:space="preserve"> days ago         </w:t>
      </w:r>
      <w:r w:rsidRPr="00620953">
        <w:rPr>
          <w:color w:val="006666"/>
        </w:rPr>
        <w:t>195.1</w:t>
      </w:r>
      <w:r w:rsidRPr="00620953">
        <w:t xml:space="preserve"> MB</w:t>
      </w:r>
    </w:p>
    <w:p w:rsidR="00D74734" w:rsidRPr="00620953" w:rsidRDefault="00D74734" w:rsidP="00D74734">
      <w:r w:rsidRPr="00620953">
        <w:t xml:space="preserve">alpine                  latest              </w:t>
      </w:r>
      <w:r w:rsidRPr="00620953">
        <w:rPr>
          <w:color w:val="006666"/>
        </w:rPr>
        <w:t>4e38e38c8ce0</w:t>
      </w:r>
      <w:r w:rsidRPr="00620953">
        <w:t xml:space="preserve">        </w:t>
      </w:r>
      <w:r w:rsidRPr="00620953">
        <w:rPr>
          <w:color w:val="006666"/>
        </w:rPr>
        <w:t>2</w:t>
      </w:r>
      <w:r w:rsidRPr="00620953">
        <w:t xml:space="preserve"> weeks ago         </w:t>
      </w:r>
      <w:r w:rsidRPr="00620953">
        <w:rPr>
          <w:color w:val="006666"/>
        </w:rPr>
        <w:t>4.799</w:t>
      </w:r>
      <w:r w:rsidRPr="00620953">
        <w:t xml:space="preserve"> MB</w:t>
      </w:r>
    </w:p>
    <w:p w:rsidR="00D74734" w:rsidRPr="00620953" w:rsidRDefault="00D74734" w:rsidP="00D74734">
      <w:r w:rsidRPr="00620953">
        <w:t xml:space="preserve">mongo                   </w:t>
      </w:r>
      <w:r w:rsidRPr="00620953">
        <w:rPr>
          <w:color w:val="006666"/>
        </w:rPr>
        <w:t>3.2</w:t>
      </w:r>
      <w:r w:rsidRPr="00620953">
        <w:t xml:space="preserve">                 </w:t>
      </w:r>
      <w:r w:rsidRPr="00620953">
        <w:rPr>
          <w:color w:val="006666"/>
        </w:rPr>
        <w:t>282fd552add6</w:t>
      </w:r>
      <w:r w:rsidRPr="00620953">
        <w:t xml:space="preserve">        </w:t>
      </w:r>
      <w:r w:rsidRPr="00620953">
        <w:rPr>
          <w:color w:val="006666"/>
        </w:rPr>
        <w:t>3</w:t>
      </w:r>
      <w:r w:rsidRPr="00620953">
        <w:t xml:space="preserve"> weeks ago         </w:t>
      </w:r>
      <w:r w:rsidRPr="00620953">
        <w:rPr>
          <w:color w:val="006666"/>
        </w:rPr>
        <w:t>336.1</w:t>
      </w:r>
      <w:r w:rsidRPr="00620953">
        <w:t xml:space="preserve"> MB</w:t>
      </w:r>
    </w:p>
    <w:p w:rsidR="00D74734" w:rsidRPr="00620953" w:rsidRDefault="00D74734" w:rsidP="00D74734">
      <w:r w:rsidRPr="00620953">
        <w:t xml:space="preserve">redis                   latest              </w:t>
      </w:r>
      <w:r w:rsidRPr="00620953">
        <w:rPr>
          <w:color w:val="006666"/>
        </w:rPr>
        <w:t>4465e4bcad80</w:t>
      </w:r>
      <w:r w:rsidRPr="00620953">
        <w:t xml:space="preserve">        </w:t>
      </w:r>
      <w:r w:rsidRPr="00620953">
        <w:rPr>
          <w:color w:val="006666"/>
        </w:rPr>
        <w:t>3</w:t>
      </w:r>
      <w:r w:rsidRPr="00620953">
        <w:t xml:space="preserve"> weeks ago         </w:t>
      </w:r>
      <w:r w:rsidRPr="00620953">
        <w:rPr>
          <w:color w:val="006666"/>
        </w:rPr>
        <w:t>185.7</w:t>
      </w:r>
      <w:r w:rsidRPr="00620953">
        <w:t xml:space="preserve"> MB</w:t>
      </w:r>
    </w:p>
    <w:p w:rsidR="00D74734" w:rsidRPr="00620953" w:rsidRDefault="00D74734" w:rsidP="00D74734">
      <w:r w:rsidRPr="00620953">
        <w:t xml:space="preserve">php                     </w:t>
      </w:r>
      <w:r w:rsidRPr="00620953">
        <w:rPr>
          <w:color w:val="006666"/>
        </w:rPr>
        <w:t>5.6</w:t>
      </w:r>
      <w:r w:rsidRPr="00620953">
        <w:rPr>
          <w:color w:val="666600"/>
        </w:rPr>
        <w:t>-</w:t>
      </w:r>
      <w:r w:rsidRPr="00620953">
        <w:t xml:space="preserve">fpm             </w:t>
      </w:r>
      <w:r w:rsidRPr="00620953">
        <w:rPr>
          <w:color w:val="006666"/>
        </w:rPr>
        <w:t>025041cd3aa5</w:t>
      </w:r>
      <w:r w:rsidRPr="00620953">
        <w:t xml:space="preserve">        </w:t>
      </w:r>
      <w:r w:rsidRPr="00620953">
        <w:rPr>
          <w:color w:val="006666"/>
        </w:rPr>
        <w:t>3</w:t>
      </w:r>
      <w:r w:rsidRPr="00620953">
        <w:t xml:space="preserve"> weeks ago         </w:t>
      </w:r>
      <w:r w:rsidRPr="00620953">
        <w:rPr>
          <w:color w:val="006666"/>
        </w:rPr>
        <w:t>456.3</w:t>
      </w:r>
      <w:r w:rsidRPr="00620953">
        <w:t xml:space="preserve"> MB</w:t>
      </w:r>
    </w:p>
    <w:p w:rsidR="00D74734" w:rsidRPr="00620953" w:rsidRDefault="00D74734" w:rsidP="00D74734">
      <w:r w:rsidRPr="00620953">
        <w:t xml:space="preserve">python                  </w:t>
      </w:r>
      <w:r w:rsidRPr="00620953">
        <w:rPr>
          <w:color w:val="006666"/>
        </w:rPr>
        <w:t>3.5</w:t>
      </w:r>
      <w:r w:rsidRPr="00620953">
        <w:t xml:space="preserve">                 </w:t>
      </w:r>
      <w:r w:rsidRPr="00620953">
        <w:rPr>
          <w:color w:val="006666"/>
        </w:rPr>
        <w:t>045767ddf24a</w:t>
      </w:r>
      <w:r w:rsidRPr="00620953">
        <w:t xml:space="preserve">        </w:t>
      </w:r>
      <w:r w:rsidRPr="00620953">
        <w:rPr>
          <w:color w:val="006666"/>
        </w:rPr>
        <w:t>3</w:t>
      </w:r>
      <w:r w:rsidRPr="00620953">
        <w:t xml:space="preserve"> weeks ago         </w:t>
      </w:r>
      <w:r w:rsidRPr="00620953">
        <w:rPr>
          <w:color w:val="006666"/>
        </w:rPr>
        <w:t>684.1</w:t>
      </w:r>
      <w:r w:rsidRPr="00620953">
        <w:t xml:space="preserve"> MB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t>...</w:t>
      </w:r>
    </w:p>
    <w:p w:rsidR="00D74734" w:rsidRPr="00620953" w:rsidRDefault="00D74734" w:rsidP="00D74734">
      <w:r w:rsidRPr="00620953">
        <w:rPr>
          <w:rFonts w:hint="eastAsia"/>
        </w:rPr>
        <w:t>列出本地鏡像中</w:t>
      </w:r>
      <w:r w:rsidRPr="00620953">
        <w:t>REPOSITORY</w:t>
      </w:r>
      <w:r w:rsidRPr="00620953">
        <w:rPr>
          <w:rFonts w:hint="eastAsia"/>
        </w:rPr>
        <w:t>為</w:t>
      </w:r>
      <w:r w:rsidRPr="00620953">
        <w:t>ubuntu</w:t>
      </w:r>
      <w:r w:rsidRPr="00620953">
        <w:rPr>
          <w:rFonts w:hint="eastAsia"/>
        </w:rPr>
        <w:t>的鏡像列表。</w:t>
      </w:r>
    </w:p>
    <w:p w:rsidR="00D74734" w:rsidRPr="00620953" w:rsidRDefault="00D74734" w:rsidP="00D74734">
      <w:r w:rsidRPr="00620953">
        <w:t>root@runoob</w:t>
      </w:r>
      <w:r w:rsidRPr="00620953">
        <w:rPr>
          <w:color w:val="666600"/>
        </w:rPr>
        <w:t>:~#</w:t>
      </w:r>
      <w:r w:rsidRPr="00620953">
        <w:t xml:space="preserve"> docker images  ubuntu</w:t>
      </w:r>
    </w:p>
    <w:p w:rsidR="00D74734" w:rsidRPr="00620953" w:rsidRDefault="00D74734" w:rsidP="00D74734">
      <w:r w:rsidRPr="00620953">
        <w:t>REPOSITORY          TAG                 IMAGE ID            CREATED             SIZE</w:t>
      </w:r>
    </w:p>
    <w:p w:rsidR="00D74734" w:rsidRPr="00620953" w:rsidRDefault="00D74734" w:rsidP="00D74734">
      <w:r w:rsidRPr="00620953">
        <w:t xml:space="preserve">ubuntu              </w:t>
      </w:r>
      <w:r w:rsidRPr="00620953">
        <w:rPr>
          <w:color w:val="006666"/>
        </w:rPr>
        <w:t>14.04</w:t>
      </w:r>
      <w:r w:rsidRPr="00620953">
        <w:t xml:space="preserve">               </w:t>
      </w:r>
      <w:r w:rsidRPr="00620953">
        <w:rPr>
          <w:color w:val="006666"/>
        </w:rPr>
        <w:t>90d5884b1ee0</w:t>
      </w:r>
      <w:r w:rsidRPr="00620953">
        <w:t xml:space="preserve">        </w:t>
      </w:r>
      <w:r w:rsidRPr="00620953">
        <w:rPr>
          <w:color w:val="006666"/>
        </w:rPr>
        <w:t>9</w:t>
      </w:r>
      <w:r w:rsidRPr="00620953">
        <w:t xml:space="preserve"> weeks ago         </w:t>
      </w:r>
      <w:r w:rsidRPr="00620953">
        <w:rPr>
          <w:color w:val="006666"/>
        </w:rPr>
        <w:t>188</w:t>
      </w:r>
      <w:r w:rsidRPr="00620953">
        <w:t xml:space="preserve"> MB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t xml:space="preserve">ubuntu              </w:t>
      </w:r>
      <w:r w:rsidRPr="00620953">
        <w:rPr>
          <w:color w:val="006666"/>
        </w:rPr>
        <w:t>15.10</w:t>
      </w:r>
      <w:r w:rsidRPr="00620953">
        <w:t xml:space="preserve">               </w:t>
      </w:r>
      <w:r w:rsidRPr="00620953">
        <w:rPr>
          <w:color w:val="006666"/>
        </w:rPr>
        <w:t>4e3b13c8a266</w:t>
      </w:r>
      <w:r w:rsidRPr="00620953">
        <w:t xml:space="preserve">        </w:t>
      </w:r>
      <w:r w:rsidRPr="00620953">
        <w:rPr>
          <w:color w:val="006666"/>
        </w:rPr>
        <w:t>3</w:t>
      </w:r>
      <w:r w:rsidRPr="00620953">
        <w:t xml:space="preserve"> months ago        </w:t>
      </w:r>
      <w:r w:rsidRPr="00620953">
        <w:rPr>
          <w:color w:val="006666"/>
        </w:rPr>
        <w:t>136.3</w:t>
      </w:r>
      <w:r w:rsidRPr="00620953">
        <w:t xml:space="preserve"> MB</w:t>
      </w:r>
    </w:p>
    <w:p w:rsidR="00D74734" w:rsidRPr="00620953" w:rsidRDefault="00D74734" w:rsidP="00D74734">
      <w:pPr>
        <w:pStyle w:val="2"/>
        <w:spacing w:before="200" w:after="200"/>
      </w:pPr>
      <w:r>
        <w:rPr>
          <w:rFonts w:hint="eastAsia"/>
        </w:rPr>
        <w:lastRenderedPageBreak/>
        <w:t>Docker</w:t>
      </w:r>
      <w:r w:rsidRPr="00620953">
        <w:t xml:space="preserve"> rmi </w:t>
      </w:r>
      <w:r w:rsidRPr="00620953">
        <w:rPr>
          <w:rFonts w:hint="eastAsia"/>
        </w:rPr>
        <w:t>命令</w:t>
      </w:r>
    </w:p>
    <w:p w:rsidR="00D74734" w:rsidRPr="00620953" w:rsidRDefault="00D74734" w:rsidP="00D74734">
      <w:pPr>
        <w:rPr>
          <w:szCs w:val="16"/>
        </w:rPr>
      </w:pPr>
      <w:r w:rsidRPr="00620953">
        <w:t>docker rmi : </w:t>
      </w:r>
      <w:r w:rsidRPr="00620953">
        <w:rPr>
          <w:rFonts w:hint="eastAsia"/>
          <w:szCs w:val="16"/>
        </w:rPr>
        <w:t>刪除本地一個或多少鏡像。</w:t>
      </w:r>
    </w:p>
    <w:p w:rsidR="00D74734" w:rsidRPr="00620953" w:rsidRDefault="00D74734" w:rsidP="00D74734">
      <w:pPr>
        <w:pStyle w:val="3"/>
        <w:spacing w:before="200" w:after="80"/>
      </w:pPr>
      <w:r w:rsidRPr="00620953">
        <w:rPr>
          <w:rFonts w:hint="eastAsia"/>
        </w:rPr>
        <w:t>語法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t xml:space="preserve">docker rmi </w:t>
      </w:r>
      <w:r w:rsidRPr="00620953">
        <w:rPr>
          <w:color w:val="666600"/>
        </w:rPr>
        <w:t>[</w:t>
      </w:r>
      <w:r w:rsidRPr="00620953">
        <w:t>OPTIONS</w:t>
      </w:r>
      <w:r w:rsidRPr="00620953">
        <w:rPr>
          <w:color w:val="666600"/>
        </w:rPr>
        <w:t>]</w:t>
      </w:r>
      <w:r w:rsidRPr="00620953">
        <w:t xml:space="preserve"> IMAGE </w:t>
      </w:r>
      <w:r w:rsidRPr="00620953">
        <w:rPr>
          <w:color w:val="666600"/>
        </w:rPr>
        <w:t>[</w:t>
      </w:r>
      <w:r w:rsidRPr="00620953">
        <w:t>IMAGE</w:t>
      </w:r>
      <w:r w:rsidRPr="00620953">
        <w:rPr>
          <w:color w:val="666600"/>
        </w:rPr>
        <w:t>...]</w:t>
      </w:r>
    </w:p>
    <w:p w:rsidR="00D74734" w:rsidRPr="00620953" w:rsidRDefault="00D74734" w:rsidP="00D74734">
      <w:pPr>
        <w:pStyle w:val="3"/>
        <w:spacing w:before="200" w:after="80"/>
      </w:pPr>
      <w:r w:rsidRPr="00620953">
        <w:t>OPTIONS</w:t>
      </w:r>
      <w:r w:rsidRPr="00620953">
        <w:rPr>
          <w:rFonts w:hint="eastAsia"/>
        </w:rPr>
        <w:t>說明：</w:t>
      </w:r>
    </w:p>
    <w:p w:rsidR="00D74734" w:rsidRPr="00620953" w:rsidRDefault="00D74734" w:rsidP="00D74734">
      <w:r w:rsidRPr="00620953">
        <w:rPr>
          <w:b/>
          <w:bCs/>
        </w:rPr>
        <w:t>-f :</w:t>
      </w:r>
      <w:r w:rsidRPr="00620953">
        <w:rPr>
          <w:rFonts w:hint="eastAsia"/>
        </w:rPr>
        <w:t>強制刪除；</w:t>
      </w:r>
    </w:p>
    <w:p w:rsidR="00D74734" w:rsidRPr="00620953" w:rsidRDefault="00D74734" w:rsidP="00D74734">
      <w:r w:rsidRPr="00620953">
        <w:rPr>
          <w:b/>
          <w:bCs/>
        </w:rPr>
        <w:t>--no-prune :</w:t>
      </w:r>
      <w:r w:rsidRPr="00620953">
        <w:rPr>
          <w:rFonts w:hint="eastAsia"/>
        </w:rPr>
        <w:t>不移除該鏡像的過程鏡像，默認移除；</w:t>
      </w:r>
    </w:p>
    <w:p w:rsidR="00D74734" w:rsidRPr="00620953" w:rsidRDefault="00D74734" w:rsidP="00D74734">
      <w:pPr>
        <w:pStyle w:val="3"/>
        <w:spacing w:before="200" w:after="80"/>
      </w:pPr>
      <w:r w:rsidRPr="00620953">
        <w:rPr>
          <w:rFonts w:hint="eastAsia"/>
        </w:rPr>
        <w:t>實例</w:t>
      </w:r>
    </w:p>
    <w:p w:rsidR="00D74734" w:rsidRPr="00620953" w:rsidRDefault="00D74734" w:rsidP="00D74734">
      <w:r w:rsidRPr="00620953">
        <w:rPr>
          <w:rFonts w:hint="eastAsia"/>
        </w:rPr>
        <w:t>強制刪除本地鏡像</w:t>
      </w:r>
      <w:r w:rsidRPr="00620953">
        <w:t>runoob/ubuntu:v4</w:t>
      </w:r>
      <w:r w:rsidRPr="00620953">
        <w:rPr>
          <w:rFonts w:hint="eastAsia"/>
        </w:rPr>
        <w:t>。</w:t>
      </w:r>
    </w:p>
    <w:p w:rsidR="00D74734" w:rsidRPr="00620953" w:rsidRDefault="00D74734" w:rsidP="00D74734">
      <w:r w:rsidRPr="00620953">
        <w:t>root@runoob</w:t>
      </w:r>
      <w:r w:rsidRPr="00620953">
        <w:rPr>
          <w:color w:val="666600"/>
        </w:rPr>
        <w:t>:~#</w:t>
      </w:r>
      <w:r w:rsidRPr="00620953">
        <w:t xml:space="preserve"> docker rmi </w:t>
      </w:r>
      <w:r w:rsidRPr="00620953">
        <w:rPr>
          <w:color w:val="666600"/>
        </w:rPr>
        <w:t>-</w:t>
      </w:r>
      <w:r w:rsidRPr="00620953">
        <w:t>f runoob</w:t>
      </w:r>
      <w:r w:rsidRPr="00620953">
        <w:rPr>
          <w:color w:val="666600"/>
        </w:rPr>
        <w:t>/</w:t>
      </w:r>
      <w:r w:rsidRPr="00620953">
        <w:t>ubuntu</w:t>
      </w:r>
      <w:r w:rsidRPr="00620953">
        <w:rPr>
          <w:color w:val="666600"/>
        </w:rPr>
        <w:t>:</w:t>
      </w:r>
      <w:r w:rsidRPr="00620953">
        <w:t>v4</w:t>
      </w:r>
    </w:p>
    <w:p w:rsidR="00D74734" w:rsidRPr="00620953" w:rsidRDefault="00D74734" w:rsidP="00D74734">
      <w:r w:rsidRPr="00620953">
        <w:rPr>
          <w:color w:val="660066"/>
        </w:rPr>
        <w:t>Untagged</w:t>
      </w:r>
      <w:r w:rsidRPr="00620953">
        <w:rPr>
          <w:color w:val="666600"/>
        </w:rPr>
        <w:t>:</w:t>
      </w:r>
      <w:r w:rsidRPr="00620953">
        <w:t xml:space="preserve"> runoob</w:t>
      </w:r>
      <w:r w:rsidRPr="00620953">
        <w:rPr>
          <w:color w:val="666600"/>
        </w:rPr>
        <w:t>/</w:t>
      </w:r>
      <w:r w:rsidRPr="00620953">
        <w:t>ubuntu</w:t>
      </w:r>
      <w:r w:rsidRPr="00620953">
        <w:rPr>
          <w:color w:val="666600"/>
        </w:rPr>
        <w:t>:</w:t>
      </w:r>
      <w:r w:rsidRPr="00620953">
        <w:t>v4</w:t>
      </w:r>
    </w:p>
    <w:p w:rsidR="00D74734" w:rsidRPr="00620953" w:rsidRDefault="00D74734" w:rsidP="00D74734">
      <w:pPr>
        <w:rPr>
          <w:color w:val="000000"/>
        </w:rPr>
      </w:pPr>
      <w:r w:rsidRPr="00620953">
        <w:rPr>
          <w:color w:val="660066"/>
        </w:rPr>
        <w:t>Deleted</w:t>
      </w:r>
      <w:r w:rsidRPr="00620953">
        <w:rPr>
          <w:color w:val="666600"/>
        </w:rPr>
        <w:t>:</w:t>
      </w:r>
      <w:r w:rsidRPr="00620953">
        <w:rPr>
          <w:color w:val="000000"/>
        </w:rPr>
        <w:t xml:space="preserve"> sha256</w:t>
      </w:r>
      <w:r w:rsidRPr="00620953">
        <w:rPr>
          <w:color w:val="666600"/>
        </w:rPr>
        <w:t>:</w:t>
      </w:r>
      <w:r w:rsidRPr="00620953">
        <w:t>1c06aa18edee44230f93a90a7d88139235de12cd4c089d41eed8419b503072be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rPr>
          <w:color w:val="660066"/>
        </w:rPr>
        <w:t>Deleted</w:t>
      </w:r>
      <w:r w:rsidRPr="00620953">
        <w:rPr>
          <w:color w:val="666600"/>
        </w:rPr>
        <w:t>:</w:t>
      </w:r>
      <w:r w:rsidRPr="00620953">
        <w:rPr>
          <w:color w:val="000000"/>
        </w:rPr>
        <w:t xml:space="preserve"> sha256</w:t>
      </w:r>
      <w:r w:rsidRPr="00620953">
        <w:rPr>
          <w:color w:val="666600"/>
        </w:rPr>
        <w:t>:</w:t>
      </w:r>
      <w:r w:rsidRPr="00620953">
        <w:t>85feb446e89a28d58ee7d80ea5ce367eebb7cec70f0ec18aa4faa874cbd97c73</w:t>
      </w:r>
    </w:p>
    <w:p w:rsidR="00D74734" w:rsidRPr="00620953" w:rsidRDefault="00D74734" w:rsidP="00D74734">
      <w:pPr>
        <w:pStyle w:val="2"/>
        <w:spacing w:before="200" w:after="200"/>
      </w:pPr>
      <w:r>
        <w:rPr>
          <w:rFonts w:hint="eastAsia"/>
        </w:rPr>
        <w:t>Docker</w:t>
      </w:r>
      <w:r w:rsidRPr="00620953">
        <w:t xml:space="preserve"> tag </w:t>
      </w:r>
      <w:r w:rsidRPr="00620953">
        <w:rPr>
          <w:rFonts w:hint="eastAsia"/>
        </w:rPr>
        <w:t>命令</w:t>
      </w:r>
    </w:p>
    <w:p w:rsidR="00D74734" w:rsidRPr="00620953" w:rsidRDefault="00D74734" w:rsidP="00D74734">
      <w:r w:rsidRPr="00620953">
        <w:rPr>
          <w:b/>
          <w:bCs/>
        </w:rPr>
        <w:t>docker tag : </w:t>
      </w:r>
      <w:r w:rsidRPr="00620953">
        <w:rPr>
          <w:rFonts w:hint="eastAsia"/>
        </w:rPr>
        <w:t>標記本地鏡像，將其歸入某一倉庫。</w:t>
      </w:r>
    </w:p>
    <w:p w:rsidR="00D74734" w:rsidRPr="00620953" w:rsidRDefault="00D74734" w:rsidP="00D74734">
      <w:pPr>
        <w:pStyle w:val="3"/>
        <w:spacing w:before="200" w:after="80"/>
      </w:pPr>
      <w:r w:rsidRPr="00620953">
        <w:rPr>
          <w:rFonts w:hint="eastAsia"/>
        </w:rPr>
        <w:t>語法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t xml:space="preserve">docker tag </w:t>
      </w:r>
      <w:r w:rsidRPr="00620953">
        <w:rPr>
          <w:color w:val="666600"/>
        </w:rPr>
        <w:t>[</w:t>
      </w:r>
      <w:r w:rsidRPr="00620953">
        <w:t>OPTIONS</w:t>
      </w:r>
      <w:r w:rsidRPr="00620953">
        <w:rPr>
          <w:color w:val="666600"/>
        </w:rPr>
        <w:t>]</w:t>
      </w:r>
      <w:r w:rsidRPr="00620953">
        <w:t xml:space="preserve"> IMAGE</w:t>
      </w:r>
      <w:r w:rsidRPr="00620953">
        <w:rPr>
          <w:color w:val="666600"/>
        </w:rPr>
        <w:t>[:</w:t>
      </w:r>
      <w:r w:rsidRPr="00620953">
        <w:t>TAG</w:t>
      </w:r>
      <w:r w:rsidRPr="00620953">
        <w:rPr>
          <w:color w:val="666600"/>
        </w:rPr>
        <w:t>]</w:t>
      </w:r>
      <w:r w:rsidRPr="00620953">
        <w:t xml:space="preserve"> </w:t>
      </w:r>
      <w:r w:rsidRPr="00620953">
        <w:rPr>
          <w:color w:val="666600"/>
        </w:rPr>
        <w:t>[</w:t>
      </w:r>
      <w:r w:rsidRPr="00620953">
        <w:t>REGISTRYHOST</w:t>
      </w:r>
      <w:r w:rsidRPr="00620953">
        <w:rPr>
          <w:color w:val="666600"/>
        </w:rPr>
        <w:t>/][</w:t>
      </w:r>
      <w:r w:rsidRPr="00620953">
        <w:t>USERNAME</w:t>
      </w:r>
      <w:r w:rsidRPr="00620953">
        <w:rPr>
          <w:color w:val="666600"/>
        </w:rPr>
        <w:t>/]</w:t>
      </w:r>
      <w:r w:rsidRPr="00620953">
        <w:t>NAME</w:t>
      </w:r>
      <w:r w:rsidRPr="00620953">
        <w:rPr>
          <w:color w:val="666600"/>
        </w:rPr>
        <w:t>[:</w:t>
      </w:r>
      <w:r w:rsidRPr="00620953">
        <w:t>TAG</w:t>
      </w:r>
      <w:r w:rsidRPr="00620953">
        <w:rPr>
          <w:color w:val="666600"/>
        </w:rPr>
        <w:t>]</w:t>
      </w:r>
    </w:p>
    <w:p w:rsidR="00D74734" w:rsidRPr="00620953" w:rsidRDefault="00D74734" w:rsidP="00D74734">
      <w:pPr>
        <w:pStyle w:val="3"/>
        <w:spacing w:before="200" w:after="80"/>
      </w:pPr>
      <w:r w:rsidRPr="00620953">
        <w:rPr>
          <w:rFonts w:hint="eastAsia"/>
        </w:rPr>
        <w:t>實例</w:t>
      </w:r>
    </w:p>
    <w:p w:rsidR="00D74734" w:rsidRPr="00620953" w:rsidRDefault="00D74734" w:rsidP="00D74734">
      <w:r w:rsidRPr="00620953">
        <w:rPr>
          <w:rFonts w:hint="eastAsia"/>
        </w:rPr>
        <w:t>將鏡像</w:t>
      </w:r>
      <w:r w:rsidRPr="00620953">
        <w:t>ubuntu:15.10</w:t>
      </w:r>
      <w:r w:rsidRPr="00620953">
        <w:rPr>
          <w:rFonts w:hint="eastAsia"/>
        </w:rPr>
        <w:t>標記為</w:t>
      </w:r>
      <w:r w:rsidRPr="00620953">
        <w:t xml:space="preserve"> runoob/ubuntu:v3 </w:t>
      </w:r>
      <w:r w:rsidRPr="00620953">
        <w:rPr>
          <w:rFonts w:hint="eastAsia"/>
        </w:rPr>
        <w:t>鏡像。</w:t>
      </w:r>
    </w:p>
    <w:p w:rsidR="00D74734" w:rsidRPr="00620953" w:rsidRDefault="00D74734" w:rsidP="00D74734">
      <w:r w:rsidRPr="00620953">
        <w:t>root@runoob</w:t>
      </w:r>
      <w:r w:rsidRPr="00620953">
        <w:rPr>
          <w:color w:val="666600"/>
        </w:rPr>
        <w:t>:~#</w:t>
      </w:r>
      <w:r w:rsidRPr="00620953">
        <w:t xml:space="preserve"> docker tag ubuntu</w:t>
      </w:r>
      <w:r w:rsidRPr="00620953">
        <w:rPr>
          <w:color w:val="666600"/>
        </w:rPr>
        <w:t>:</w:t>
      </w:r>
      <w:r w:rsidRPr="00620953">
        <w:rPr>
          <w:color w:val="006666"/>
        </w:rPr>
        <w:t>15.10</w:t>
      </w:r>
      <w:r w:rsidRPr="00620953">
        <w:t xml:space="preserve"> runoob</w:t>
      </w:r>
      <w:r w:rsidRPr="00620953">
        <w:rPr>
          <w:color w:val="666600"/>
        </w:rPr>
        <w:t>/</w:t>
      </w:r>
      <w:r w:rsidRPr="00620953">
        <w:t>ubuntu</w:t>
      </w:r>
      <w:r w:rsidRPr="00620953">
        <w:rPr>
          <w:color w:val="666600"/>
        </w:rPr>
        <w:t>:</w:t>
      </w:r>
      <w:r w:rsidRPr="00620953">
        <w:t>v3</w:t>
      </w:r>
    </w:p>
    <w:p w:rsidR="00D74734" w:rsidRPr="00620953" w:rsidRDefault="00D74734" w:rsidP="00D74734">
      <w:r w:rsidRPr="00620953">
        <w:t>root@runoob</w:t>
      </w:r>
      <w:r w:rsidRPr="00620953">
        <w:rPr>
          <w:color w:val="666600"/>
        </w:rPr>
        <w:t>:~#</w:t>
      </w:r>
      <w:r w:rsidRPr="00620953">
        <w:t xml:space="preserve"> docker images   runoob</w:t>
      </w:r>
      <w:r w:rsidRPr="00620953">
        <w:rPr>
          <w:color w:val="666600"/>
        </w:rPr>
        <w:t>/</w:t>
      </w:r>
      <w:r w:rsidRPr="00620953">
        <w:t>ubuntu</w:t>
      </w:r>
      <w:r w:rsidRPr="00620953">
        <w:rPr>
          <w:color w:val="666600"/>
        </w:rPr>
        <w:t>:</w:t>
      </w:r>
      <w:r w:rsidRPr="00620953">
        <w:t>v3</w:t>
      </w:r>
    </w:p>
    <w:p w:rsidR="00D74734" w:rsidRPr="00620953" w:rsidRDefault="00D74734" w:rsidP="00D74734">
      <w:r w:rsidRPr="00620953">
        <w:t>REPOSITORY          TAG                 IMAGE ID            CREATED             SIZE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t>runoob</w:t>
      </w:r>
      <w:r w:rsidRPr="00620953">
        <w:rPr>
          <w:color w:val="666600"/>
        </w:rPr>
        <w:t>/</w:t>
      </w:r>
      <w:r w:rsidRPr="00620953">
        <w:t xml:space="preserve">ubuntu       v3                  </w:t>
      </w:r>
      <w:r w:rsidRPr="00620953">
        <w:rPr>
          <w:color w:val="006666"/>
        </w:rPr>
        <w:t>4e3b13c8a266</w:t>
      </w:r>
      <w:r w:rsidRPr="00620953">
        <w:t xml:space="preserve">        </w:t>
      </w:r>
      <w:r w:rsidRPr="00620953">
        <w:rPr>
          <w:color w:val="006666"/>
        </w:rPr>
        <w:t>3</w:t>
      </w:r>
      <w:r w:rsidRPr="00620953">
        <w:t xml:space="preserve"> months ago        </w:t>
      </w:r>
      <w:r w:rsidRPr="00620953">
        <w:rPr>
          <w:color w:val="006666"/>
        </w:rPr>
        <w:t>136.3</w:t>
      </w:r>
      <w:r w:rsidRPr="00620953">
        <w:t xml:space="preserve"> MB</w:t>
      </w:r>
    </w:p>
    <w:p w:rsidR="00D74734" w:rsidRPr="00620953" w:rsidRDefault="00D74734" w:rsidP="00D74734">
      <w:pPr>
        <w:pStyle w:val="2"/>
        <w:spacing w:before="200" w:after="200"/>
      </w:pPr>
      <w:r>
        <w:rPr>
          <w:rFonts w:hint="eastAsia"/>
        </w:rPr>
        <w:t>Docker</w:t>
      </w:r>
      <w:r w:rsidRPr="00620953">
        <w:t xml:space="preserve"> build </w:t>
      </w:r>
      <w:r w:rsidRPr="00620953">
        <w:rPr>
          <w:rFonts w:hint="eastAsia"/>
        </w:rPr>
        <w:t>命令</w:t>
      </w:r>
    </w:p>
    <w:p w:rsidR="00D74734" w:rsidRPr="00620953" w:rsidRDefault="00D74734" w:rsidP="00D74734">
      <w:r w:rsidRPr="00620953">
        <w:rPr>
          <w:b/>
          <w:bCs/>
        </w:rPr>
        <w:t>docker build : </w:t>
      </w:r>
      <w:r w:rsidRPr="00620953">
        <w:rPr>
          <w:rFonts w:hint="eastAsia"/>
        </w:rPr>
        <w:t>使用</w:t>
      </w:r>
      <w:r w:rsidRPr="00620953">
        <w:t>Dockerfile</w:t>
      </w:r>
      <w:r w:rsidRPr="00620953">
        <w:rPr>
          <w:rFonts w:hint="eastAsia"/>
        </w:rPr>
        <w:t>創建鏡像。</w:t>
      </w:r>
    </w:p>
    <w:p w:rsidR="00D74734" w:rsidRPr="00620953" w:rsidRDefault="00D74734" w:rsidP="00D74734">
      <w:pPr>
        <w:pStyle w:val="3"/>
        <w:spacing w:before="200" w:after="80"/>
      </w:pPr>
      <w:r w:rsidRPr="00620953">
        <w:rPr>
          <w:rFonts w:hint="eastAsia"/>
        </w:rPr>
        <w:t>語法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t xml:space="preserve">docker build </w:t>
      </w:r>
      <w:r w:rsidRPr="00620953">
        <w:rPr>
          <w:color w:val="666600"/>
        </w:rPr>
        <w:t>[</w:t>
      </w:r>
      <w:r w:rsidRPr="00620953">
        <w:t>OPTIONS</w:t>
      </w:r>
      <w:r w:rsidRPr="00620953">
        <w:rPr>
          <w:color w:val="666600"/>
        </w:rPr>
        <w:t>]</w:t>
      </w:r>
      <w:r w:rsidRPr="00620953">
        <w:t xml:space="preserve"> PATH </w:t>
      </w:r>
      <w:r w:rsidRPr="00620953">
        <w:rPr>
          <w:color w:val="666600"/>
        </w:rPr>
        <w:t>|</w:t>
      </w:r>
      <w:r w:rsidRPr="00620953">
        <w:t xml:space="preserve"> URL </w:t>
      </w:r>
      <w:r w:rsidRPr="00620953">
        <w:rPr>
          <w:color w:val="666600"/>
        </w:rPr>
        <w:t>|</w:t>
      </w:r>
      <w:r w:rsidRPr="00620953">
        <w:t xml:space="preserve"> </w:t>
      </w:r>
      <w:r w:rsidRPr="00620953">
        <w:rPr>
          <w:color w:val="666600"/>
        </w:rPr>
        <w:t>-</w:t>
      </w:r>
    </w:p>
    <w:p w:rsidR="00D74734" w:rsidRPr="00620953" w:rsidRDefault="00D74734" w:rsidP="00D74734">
      <w:pPr>
        <w:pStyle w:val="3"/>
        <w:spacing w:before="200" w:after="80"/>
      </w:pPr>
      <w:r w:rsidRPr="00620953">
        <w:t>OPTIONS</w:t>
      </w:r>
      <w:r w:rsidRPr="00620953">
        <w:rPr>
          <w:rFonts w:hint="eastAsia"/>
        </w:rPr>
        <w:t>說明：</w:t>
      </w:r>
    </w:p>
    <w:p w:rsidR="00D74734" w:rsidRPr="00620953" w:rsidRDefault="00D74734" w:rsidP="00D74734">
      <w:pPr>
        <w:rPr>
          <w:szCs w:val="16"/>
        </w:rPr>
      </w:pPr>
      <w:r w:rsidRPr="00620953">
        <w:t>--build-arg=[] :</w:t>
      </w:r>
      <w:r w:rsidRPr="00620953">
        <w:rPr>
          <w:rFonts w:hint="eastAsia"/>
          <w:szCs w:val="16"/>
        </w:rPr>
        <w:t>設置鏡像創建時的變數；</w:t>
      </w:r>
    </w:p>
    <w:p w:rsidR="00D74734" w:rsidRPr="00620953" w:rsidRDefault="00D74734" w:rsidP="00D74734">
      <w:pPr>
        <w:rPr>
          <w:szCs w:val="16"/>
        </w:rPr>
      </w:pPr>
      <w:r w:rsidRPr="00620953">
        <w:t>--cpu-shares :</w:t>
      </w:r>
      <w:r w:rsidRPr="00620953">
        <w:rPr>
          <w:rFonts w:hint="eastAsia"/>
          <w:szCs w:val="16"/>
        </w:rPr>
        <w:t>設置</w:t>
      </w:r>
      <w:r w:rsidRPr="00620953">
        <w:rPr>
          <w:szCs w:val="16"/>
        </w:rPr>
        <w:t xml:space="preserve"> cpu </w:t>
      </w:r>
      <w:r w:rsidRPr="00620953">
        <w:rPr>
          <w:rFonts w:hint="eastAsia"/>
          <w:szCs w:val="16"/>
        </w:rPr>
        <w:t>使用權重；</w:t>
      </w:r>
    </w:p>
    <w:p w:rsidR="00D74734" w:rsidRPr="00620953" w:rsidRDefault="00D74734" w:rsidP="00D74734">
      <w:pPr>
        <w:rPr>
          <w:szCs w:val="16"/>
        </w:rPr>
      </w:pPr>
      <w:r w:rsidRPr="00620953">
        <w:t>--cpu-period :</w:t>
      </w:r>
      <w:r w:rsidRPr="00620953">
        <w:rPr>
          <w:rFonts w:hint="eastAsia"/>
          <w:szCs w:val="16"/>
        </w:rPr>
        <w:t>限制</w:t>
      </w:r>
      <w:r w:rsidRPr="00620953">
        <w:rPr>
          <w:szCs w:val="16"/>
        </w:rPr>
        <w:t xml:space="preserve"> CPU CFS</w:t>
      </w:r>
      <w:r w:rsidRPr="00620953">
        <w:rPr>
          <w:rFonts w:hint="eastAsia"/>
          <w:szCs w:val="16"/>
        </w:rPr>
        <w:t>週期；</w:t>
      </w:r>
    </w:p>
    <w:p w:rsidR="00D74734" w:rsidRPr="00620953" w:rsidRDefault="00D74734" w:rsidP="00D74734">
      <w:r w:rsidRPr="00620953">
        <w:rPr>
          <w:b/>
          <w:bCs/>
        </w:rPr>
        <w:t>--cpu-quota :</w:t>
      </w:r>
      <w:r w:rsidRPr="00620953">
        <w:rPr>
          <w:rFonts w:hint="eastAsia"/>
        </w:rPr>
        <w:t>限制</w:t>
      </w:r>
      <w:r w:rsidRPr="00620953">
        <w:t xml:space="preserve"> CPU CFS</w:t>
      </w:r>
      <w:r w:rsidRPr="00620953">
        <w:rPr>
          <w:rFonts w:hint="eastAsia"/>
        </w:rPr>
        <w:t>配額；</w:t>
      </w:r>
    </w:p>
    <w:p w:rsidR="00D74734" w:rsidRPr="00620953" w:rsidRDefault="00D74734" w:rsidP="00D74734">
      <w:pPr>
        <w:rPr>
          <w:szCs w:val="16"/>
        </w:rPr>
      </w:pPr>
      <w:r w:rsidRPr="00620953">
        <w:lastRenderedPageBreak/>
        <w:t>--cpuset-cpus :</w:t>
      </w:r>
      <w:r w:rsidRPr="00620953">
        <w:rPr>
          <w:rFonts w:hint="eastAsia"/>
          <w:szCs w:val="16"/>
        </w:rPr>
        <w:t>指定使用的</w:t>
      </w:r>
      <w:r w:rsidRPr="00620953">
        <w:rPr>
          <w:szCs w:val="16"/>
        </w:rPr>
        <w:t>CPU id</w:t>
      </w:r>
      <w:r w:rsidRPr="00620953">
        <w:rPr>
          <w:rFonts w:hint="eastAsia"/>
          <w:szCs w:val="16"/>
        </w:rPr>
        <w:t>；</w:t>
      </w:r>
    </w:p>
    <w:p w:rsidR="00D74734" w:rsidRPr="00620953" w:rsidRDefault="00D74734" w:rsidP="00D74734">
      <w:pPr>
        <w:rPr>
          <w:szCs w:val="16"/>
        </w:rPr>
      </w:pPr>
      <w:r w:rsidRPr="00620953">
        <w:t>--cpuset-mems :</w:t>
      </w:r>
      <w:r w:rsidRPr="00620953">
        <w:rPr>
          <w:rFonts w:hint="eastAsia"/>
          <w:szCs w:val="16"/>
        </w:rPr>
        <w:t>指定使用的記憶體</w:t>
      </w:r>
      <w:r w:rsidRPr="00620953">
        <w:rPr>
          <w:szCs w:val="16"/>
        </w:rPr>
        <w:t xml:space="preserve"> id</w:t>
      </w:r>
      <w:r w:rsidRPr="00620953">
        <w:rPr>
          <w:rFonts w:hint="eastAsia"/>
          <w:szCs w:val="16"/>
        </w:rPr>
        <w:t>；</w:t>
      </w:r>
    </w:p>
    <w:p w:rsidR="00D74734" w:rsidRPr="00620953" w:rsidRDefault="00D74734" w:rsidP="00D74734">
      <w:pPr>
        <w:rPr>
          <w:szCs w:val="16"/>
        </w:rPr>
      </w:pPr>
      <w:r w:rsidRPr="00620953">
        <w:t>--disable-content-trust :</w:t>
      </w:r>
      <w:r w:rsidRPr="00620953">
        <w:rPr>
          <w:rFonts w:hint="eastAsia"/>
          <w:szCs w:val="16"/>
        </w:rPr>
        <w:t>忽略校驗，默認開啟；</w:t>
      </w:r>
    </w:p>
    <w:p w:rsidR="00D74734" w:rsidRPr="00620953" w:rsidRDefault="00D74734" w:rsidP="00D74734">
      <w:r w:rsidRPr="00620953">
        <w:rPr>
          <w:b/>
          <w:bCs/>
        </w:rPr>
        <w:t>-f :</w:t>
      </w:r>
      <w:r w:rsidRPr="00620953">
        <w:rPr>
          <w:rFonts w:hint="eastAsia"/>
        </w:rPr>
        <w:t>指定要使用的</w:t>
      </w:r>
      <w:r w:rsidRPr="00620953">
        <w:t>Dockerfile</w:t>
      </w:r>
      <w:r w:rsidRPr="00620953">
        <w:rPr>
          <w:rFonts w:hint="eastAsia"/>
        </w:rPr>
        <w:t>路徑；</w:t>
      </w:r>
    </w:p>
    <w:p w:rsidR="00D74734" w:rsidRPr="00620953" w:rsidRDefault="00D74734" w:rsidP="00D74734">
      <w:r w:rsidRPr="00620953">
        <w:rPr>
          <w:b/>
          <w:bCs/>
        </w:rPr>
        <w:t>--force-rm :</w:t>
      </w:r>
      <w:r w:rsidRPr="00620953">
        <w:rPr>
          <w:rFonts w:hint="eastAsia"/>
        </w:rPr>
        <w:t>設置鏡像過程中刪除中間容器；</w:t>
      </w:r>
    </w:p>
    <w:p w:rsidR="00D74734" w:rsidRPr="00620953" w:rsidRDefault="00D74734" w:rsidP="00D74734">
      <w:pPr>
        <w:rPr>
          <w:szCs w:val="16"/>
        </w:rPr>
      </w:pPr>
      <w:r w:rsidRPr="00620953">
        <w:t>--isolation :</w:t>
      </w:r>
      <w:r w:rsidRPr="00620953">
        <w:rPr>
          <w:rFonts w:hint="eastAsia"/>
          <w:szCs w:val="16"/>
        </w:rPr>
        <w:t>使用容器隔離技術；</w:t>
      </w:r>
    </w:p>
    <w:p w:rsidR="00D74734" w:rsidRPr="00620953" w:rsidRDefault="00D74734" w:rsidP="00D74734">
      <w:pPr>
        <w:rPr>
          <w:szCs w:val="16"/>
        </w:rPr>
      </w:pPr>
      <w:r w:rsidRPr="00620953">
        <w:t>--label=[] :</w:t>
      </w:r>
      <w:r w:rsidRPr="00620953">
        <w:rPr>
          <w:rFonts w:hint="eastAsia"/>
          <w:szCs w:val="16"/>
        </w:rPr>
        <w:t>設置鏡像使用的中繼資料；</w:t>
      </w:r>
    </w:p>
    <w:p w:rsidR="00D74734" w:rsidRPr="00620953" w:rsidRDefault="00D74734" w:rsidP="00D74734">
      <w:r w:rsidRPr="00620953">
        <w:rPr>
          <w:b/>
          <w:bCs/>
        </w:rPr>
        <w:t>-m :</w:t>
      </w:r>
      <w:r w:rsidRPr="00620953">
        <w:rPr>
          <w:rFonts w:hint="eastAsia"/>
        </w:rPr>
        <w:t>設置記憶體最大值；</w:t>
      </w:r>
    </w:p>
    <w:p w:rsidR="00D74734" w:rsidRPr="00620953" w:rsidRDefault="00D74734" w:rsidP="00D74734">
      <w:r w:rsidRPr="00620953">
        <w:rPr>
          <w:b/>
          <w:bCs/>
        </w:rPr>
        <w:t>--memory-swap :</w:t>
      </w:r>
      <w:r w:rsidRPr="00620953">
        <w:rPr>
          <w:rFonts w:hint="eastAsia"/>
        </w:rPr>
        <w:t>設置</w:t>
      </w:r>
      <w:r w:rsidRPr="00620953">
        <w:t>Swap</w:t>
      </w:r>
      <w:r w:rsidRPr="00620953">
        <w:rPr>
          <w:rFonts w:hint="eastAsia"/>
        </w:rPr>
        <w:t>的最大值為記憶體</w:t>
      </w:r>
      <w:r w:rsidRPr="00620953">
        <w:t>+swap</w:t>
      </w:r>
      <w:r w:rsidRPr="00620953">
        <w:rPr>
          <w:rFonts w:hint="eastAsia"/>
        </w:rPr>
        <w:t>，</w:t>
      </w:r>
      <w:r w:rsidRPr="00620953">
        <w:t>"-1"</w:t>
      </w:r>
      <w:r w:rsidRPr="00620953">
        <w:rPr>
          <w:rFonts w:hint="eastAsia"/>
        </w:rPr>
        <w:t>表示不限</w:t>
      </w:r>
      <w:r w:rsidRPr="00620953">
        <w:t>swap</w:t>
      </w:r>
      <w:r w:rsidRPr="00620953">
        <w:rPr>
          <w:rFonts w:hint="eastAsia"/>
        </w:rPr>
        <w:t>；</w:t>
      </w:r>
    </w:p>
    <w:p w:rsidR="00D74734" w:rsidRPr="00620953" w:rsidRDefault="00D74734" w:rsidP="00D74734">
      <w:r w:rsidRPr="00620953">
        <w:rPr>
          <w:b/>
          <w:bCs/>
        </w:rPr>
        <w:t>--no-cache :</w:t>
      </w:r>
      <w:r w:rsidRPr="00620953">
        <w:rPr>
          <w:rFonts w:hint="eastAsia"/>
        </w:rPr>
        <w:t>創建鏡像的過程不使用緩存；</w:t>
      </w:r>
    </w:p>
    <w:p w:rsidR="00D74734" w:rsidRPr="00620953" w:rsidRDefault="00D74734" w:rsidP="00D74734">
      <w:r w:rsidRPr="00620953">
        <w:rPr>
          <w:b/>
          <w:bCs/>
        </w:rPr>
        <w:t>--pull :</w:t>
      </w:r>
      <w:r w:rsidRPr="00620953">
        <w:rPr>
          <w:rFonts w:hint="eastAsia"/>
        </w:rPr>
        <w:t>嘗試去更新鏡像的新版本；</w:t>
      </w:r>
    </w:p>
    <w:p w:rsidR="00D74734" w:rsidRPr="00620953" w:rsidRDefault="00D74734" w:rsidP="00D74734">
      <w:r w:rsidRPr="00620953">
        <w:rPr>
          <w:b/>
          <w:bCs/>
        </w:rPr>
        <w:t>-q :</w:t>
      </w:r>
      <w:r w:rsidRPr="00620953">
        <w:rPr>
          <w:rFonts w:hint="eastAsia"/>
        </w:rPr>
        <w:t>安靜模式，成功後只輸出鏡像</w:t>
      </w:r>
      <w:r w:rsidRPr="00620953">
        <w:t>ID</w:t>
      </w:r>
      <w:r w:rsidRPr="00620953">
        <w:rPr>
          <w:rFonts w:hint="eastAsia"/>
        </w:rPr>
        <w:t>；</w:t>
      </w:r>
    </w:p>
    <w:p w:rsidR="00D74734" w:rsidRPr="00620953" w:rsidRDefault="00D74734" w:rsidP="00D74734">
      <w:r w:rsidRPr="00620953">
        <w:rPr>
          <w:b/>
          <w:bCs/>
        </w:rPr>
        <w:t>--rm :</w:t>
      </w:r>
      <w:r w:rsidRPr="00620953">
        <w:rPr>
          <w:rFonts w:hint="eastAsia"/>
        </w:rPr>
        <w:t>設置鏡像成功後刪除中間容器；</w:t>
      </w:r>
    </w:p>
    <w:p w:rsidR="00D74734" w:rsidRPr="00620953" w:rsidRDefault="00D74734" w:rsidP="00D74734">
      <w:r w:rsidRPr="00620953">
        <w:rPr>
          <w:b/>
          <w:bCs/>
        </w:rPr>
        <w:t>--shm-size :</w:t>
      </w:r>
      <w:r w:rsidRPr="00620953">
        <w:rPr>
          <w:rFonts w:hint="eastAsia"/>
        </w:rPr>
        <w:t>設置</w:t>
      </w:r>
      <w:r w:rsidRPr="00620953">
        <w:t>/dev/shm</w:t>
      </w:r>
      <w:r w:rsidRPr="00620953">
        <w:rPr>
          <w:rFonts w:hint="eastAsia"/>
        </w:rPr>
        <w:t>的大小，預設值是</w:t>
      </w:r>
      <w:r w:rsidRPr="00620953">
        <w:t>64M</w:t>
      </w:r>
      <w:r w:rsidRPr="00620953">
        <w:rPr>
          <w:rFonts w:hint="eastAsia"/>
        </w:rPr>
        <w:t>；</w:t>
      </w:r>
    </w:p>
    <w:p w:rsidR="00D74734" w:rsidRPr="00620953" w:rsidRDefault="00D74734" w:rsidP="00D74734">
      <w:pPr>
        <w:rPr>
          <w:szCs w:val="16"/>
        </w:rPr>
      </w:pPr>
      <w:r w:rsidRPr="00620953">
        <w:t>--ulimit :</w:t>
      </w:r>
      <w:r w:rsidRPr="00620953">
        <w:rPr>
          <w:szCs w:val="16"/>
        </w:rPr>
        <w:t>Ulimit</w:t>
      </w:r>
      <w:r w:rsidRPr="00620953">
        <w:rPr>
          <w:rFonts w:hint="eastAsia"/>
          <w:szCs w:val="16"/>
        </w:rPr>
        <w:t>配置。</w:t>
      </w:r>
    </w:p>
    <w:p w:rsidR="00D74734" w:rsidRPr="00620953" w:rsidRDefault="00D74734" w:rsidP="00D74734">
      <w:pPr>
        <w:pStyle w:val="3"/>
        <w:spacing w:before="200" w:after="80"/>
      </w:pPr>
      <w:r w:rsidRPr="00620953">
        <w:rPr>
          <w:rFonts w:hint="eastAsia"/>
        </w:rPr>
        <w:t>實例</w:t>
      </w:r>
    </w:p>
    <w:p w:rsidR="00D74734" w:rsidRPr="00620953" w:rsidRDefault="00D74734" w:rsidP="00D74734">
      <w:r w:rsidRPr="00620953">
        <w:rPr>
          <w:rFonts w:hint="eastAsia"/>
        </w:rPr>
        <w:t>使用目前的目錄的</w:t>
      </w:r>
      <w:r w:rsidRPr="00620953">
        <w:t>Dockerfile</w:t>
      </w:r>
      <w:r w:rsidRPr="00620953">
        <w:rPr>
          <w:rFonts w:hint="eastAsia"/>
        </w:rPr>
        <w:t>創建鏡像。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t xml:space="preserve">docker build </w:t>
      </w:r>
      <w:r w:rsidRPr="00620953">
        <w:rPr>
          <w:color w:val="666600"/>
        </w:rPr>
        <w:t>-</w:t>
      </w:r>
      <w:r w:rsidRPr="00620953">
        <w:t>t runoob</w:t>
      </w:r>
      <w:r w:rsidRPr="00620953">
        <w:rPr>
          <w:color w:val="666600"/>
        </w:rPr>
        <w:t>/</w:t>
      </w:r>
      <w:r w:rsidRPr="00620953">
        <w:t>ubuntu</w:t>
      </w:r>
      <w:r w:rsidRPr="00620953">
        <w:rPr>
          <w:color w:val="666600"/>
        </w:rPr>
        <w:t>:</w:t>
      </w:r>
      <w:r w:rsidRPr="00620953">
        <w:t xml:space="preserve">v1 </w:t>
      </w:r>
      <w:r w:rsidRPr="00620953">
        <w:rPr>
          <w:color w:val="666600"/>
        </w:rPr>
        <w:t>.</w:t>
      </w:r>
      <w:r w:rsidRPr="00620953">
        <w:t xml:space="preserve"> </w:t>
      </w:r>
    </w:p>
    <w:p w:rsidR="00D74734" w:rsidRPr="00620953" w:rsidRDefault="00D74734" w:rsidP="00D74734">
      <w:pPr>
        <w:rPr>
          <w:szCs w:val="16"/>
        </w:rPr>
      </w:pPr>
      <w:r w:rsidRPr="00620953">
        <w:rPr>
          <w:rFonts w:hint="eastAsia"/>
          <w:szCs w:val="16"/>
        </w:rPr>
        <w:t>使用</w:t>
      </w:r>
      <w:r w:rsidRPr="00620953">
        <w:rPr>
          <w:szCs w:val="16"/>
        </w:rPr>
        <w:t>URL </w:t>
      </w:r>
      <w:r w:rsidRPr="00620953">
        <w:t>github.com/creack/docker-firefox</w:t>
      </w:r>
      <w:r w:rsidRPr="00620953">
        <w:rPr>
          <w:szCs w:val="16"/>
        </w:rPr>
        <w:t> </w:t>
      </w:r>
      <w:r w:rsidRPr="00620953">
        <w:rPr>
          <w:rFonts w:hint="eastAsia"/>
          <w:szCs w:val="16"/>
        </w:rPr>
        <w:t>的</w:t>
      </w:r>
      <w:r w:rsidRPr="00620953">
        <w:rPr>
          <w:szCs w:val="16"/>
        </w:rPr>
        <w:t xml:space="preserve"> Dockerfile </w:t>
      </w:r>
      <w:r w:rsidRPr="00620953">
        <w:rPr>
          <w:rFonts w:hint="eastAsia"/>
          <w:szCs w:val="16"/>
        </w:rPr>
        <w:t>創建鏡像。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t>docker build github</w:t>
      </w:r>
      <w:r w:rsidRPr="00620953">
        <w:rPr>
          <w:color w:val="666600"/>
        </w:rPr>
        <w:t>.</w:t>
      </w:r>
      <w:r w:rsidRPr="00620953">
        <w:t>com</w:t>
      </w:r>
      <w:r w:rsidRPr="00620953">
        <w:rPr>
          <w:color w:val="666600"/>
        </w:rPr>
        <w:t>/</w:t>
      </w:r>
      <w:r w:rsidRPr="00620953">
        <w:t>creack</w:t>
      </w:r>
      <w:r w:rsidRPr="00620953">
        <w:rPr>
          <w:color w:val="666600"/>
        </w:rPr>
        <w:t>/</w:t>
      </w:r>
      <w:r w:rsidRPr="00620953">
        <w:t>docker</w:t>
      </w:r>
      <w:r w:rsidRPr="00620953">
        <w:rPr>
          <w:color w:val="666600"/>
        </w:rPr>
        <w:t>-</w:t>
      </w:r>
      <w:r w:rsidRPr="00620953">
        <w:t>firefox</w:t>
      </w:r>
    </w:p>
    <w:p w:rsidR="00D74734" w:rsidRPr="00620953" w:rsidRDefault="00D74734" w:rsidP="00D74734">
      <w:pPr>
        <w:pStyle w:val="2"/>
        <w:spacing w:before="200" w:after="200"/>
      </w:pPr>
      <w:r>
        <w:rPr>
          <w:rFonts w:hint="eastAsia"/>
        </w:rPr>
        <w:t>Docker</w:t>
      </w:r>
      <w:r w:rsidRPr="00620953">
        <w:t xml:space="preserve"> history </w:t>
      </w:r>
      <w:r w:rsidRPr="00620953">
        <w:rPr>
          <w:rFonts w:hint="eastAsia"/>
        </w:rPr>
        <w:t>命令</w:t>
      </w:r>
    </w:p>
    <w:p w:rsidR="00D74734" w:rsidRPr="00620953" w:rsidRDefault="00D74734" w:rsidP="00D74734">
      <w:pPr>
        <w:rPr>
          <w:szCs w:val="16"/>
        </w:rPr>
      </w:pPr>
      <w:r w:rsidRPr="00620953">
        <w:t>docker history : </w:t>
      </w:r>
      <w:r w:rsidRPr="00620953">
        <w:rPr>
          <w:rFonts w:hint="eastAsia"/>
          <w:szCs w:val="16"/>
        </w:rPr>
        <w:t>查看指定鏡像的創建歷史。</w:t>
      </w:r>
    </w:p>
    <w:p w:rsidR="00D74734" w:rsidRPr="00620953" w:rsidRDefault="00D74734" w:rsidP="00D74734">
      <w:pPr>
        <w:pStyle w:val="3"/>
        <w:spacing w:before="200" w:after="80"/>
      </w:pPr>
      <w:r w:rsidRPr="00620953">
        <w:rPr>
          <w:rFonts w:hint="eastAsia"/>
        </w:rPr>
        <w:t>語法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t xml:space="preserve">docker history </w:t>
      </w:r>
      <w:r w:rsidRPr="00620953">
        <w:rPr>
          <w:color w:val="666600"/>
        </w:rPr>
        <w:t>[</w:t>
      </w:r>
      <w:r w:rsidRPr="00620953">
        <w:t>OPTIONS</w:t>
      </w:r>
      <w:r w:rsidRPr="00620953">
        <w:rPr>
          <w:color w:val="666600"/>
        </w:rPr>
        <w:t>]</w:t>
      </w:r>
      <w:r w:rsidRPr="00620953">
        <w:t xml:space="preserve"> IMAGE</w:t>
      </w:r>
    </w:p>
    <w:p w:rsidR="00D74734" w:rsidRPr="00620953" w:rsidRDefault="00D74734" w:rsidP="00D74734">
      <w:pPr>
        <w:pStyle w:val="3"/>
        <w:spacing w:before="200" w:after="80"/>
      </w:pPr>
      <w:r w:rsidRPr="00620953">
        <w:t>OPTIONS</w:t>
      </w:r>
      <w:r w:rsidRPr="00620953">
        <w:rPr>
          <w:rFonts w:hint="eastAsia"/>
        </w:rPr>
        <w:t>說明：</w:t>
      </w:r>
    </w:p>
    <w:p w:rsidR="00D74734" w:rsidRPr="00620953" w:rsidRDefault="00D74734" w:rsidP="00D74734">
      <w:r w:rsidRPr="00620953">
        <w:rPr>
          <w:b/>
          <w:bCs/>
        </w:rPr>
        <w:t>-H :</w:t>
      </w:r>
      <w:r w:rsidRPr="00620953">
        <w:rPr>
          <w:rFonts w:hint="eastAsia"/>
        </w:rPr>
        <w:t>以可讀的格式列印鏡像大小和日期，默認為</w:t>
      </w:r>
      <w:r w:rsidRPr="00620953">
        <w:t>true</w:t>
      </w:r>
      <w:r w:rsidRPr="00620953">
        <w:rPr>
          <w:rFonts w:hint="eastAsia"/>
        </w:rPr>
        <w:t>；</w:t>
      </w:r>
    </w:p>
    <w:p w:rsidR="00D74734" w:rsidRPr="00620953" w:rsidRDefault="00D74734" w:rsidP="00D74734">
      <w:pPr>
        <w:rPr>
          <w:szCs w:val="16"/>
        </w:rPr>
      </w:pPr>
      <w:r w:rsidRPr="00620953">
        <w:t>--no-trunc :</w:t>
      </w:r>
      <w:r w:rsidRPr="00620953">
        <w:rPr>
          <w:rFonts w:hint="eastAsia"/>
          <w:szCs w:val="16"/>
        </w:rPr>
        <w:t>顯示完整的提交記錄；</w:t>
      </w:r>
    </w:p>
    <w:p w:rsidR="00D74734" w:rsidRPr="00620953" w:rsidRDefault="00D74734" w:rsidP="00D74734">
      <w:r w:rsidRPr="00620953">
        <w:rPr>
          <w:b/>
          <w:bCs/>
        </w:rPr>
        <w:t>-q :</w:t>
      </w:r>
      <w:r w:rsidRPr="00620953">
        <w:rPr>
          <w:rFonts w:hint="eastAsia"/>
        </w:rPr>
        <w:t>僅列出提交記錄</w:t>
      </w:r>
      <w:r w:rsidRPr="00620953">
        <w:t>ID</w:t>
      </w:r>
      <w:r w:rsidRPr="00620953">
        <w:rPr>
          <w:rFonts w:hint="eastAsia"/>
        </w:rPr>
        <w:t>。</w:t>
      </w:r>
    </w:p>
    <w:p w:rsidR="00D74734" w:rsidRPr="00620953" w:rsidRDefault="00D74734" w:rsidP="00D74734">
      <w:pPr>
        <w:pStyle w:val="3"/>
        <w:spacing w:before="200" w:after="80"/>
      </w:pPr>
      <w:r w:rsidRPr="00620953">
        <w:rPr>
          <w:rFonts w:hint="eastAsia"/>
        </w:rPr>
        <w:t>實例</w:t>
      </w:r>
    </w:p>
    <w:p w:rsidR="00D74734" w:rsidRPr="00620953" w:rsidRDefault="00D74734" w:rsidP="00D74734">
      <w:r w:rsidRPr="00620953">
        <w:rPr>
          <w:rFonts w:hint="eastAsia"/>
        </w:rPr>
        <w:t>查看本地鏡像</w:t>
      </w:r>
      <w:r w:rsidRPr="00620953">
        <w:t>runoob/ubuntu:v3</w:t>
      </w:r>
      <w:r w:rsidRPr="00620953">
        <w:rPr>
          <w:rFonts w:hint="eastAsia"/>
        </w:rPr>
        <w:t>的創建歷史。</w:t>
      </w:r>
    </w:p>
    <w:p w:rsidR="00D74734" w:rsidRPr="00620953" w:rsidRDefault="00D74734" w:rsidP="00D74734">
      <w:r w:rsidRPr="00620953">
        <w:t>root@runoob</w:t>
      </w:r>
      <w:r w:rsidRPr="00620953">
        <w:rPr>
          <w:color w:val="666600"/>
        </w:rPr>
        <w:t>:~#</w:t>
      </w:r>
      <w:r w:rsidRPr="00620953">
        <w:t xml:space="preserve"> docker history runoob</w:t>
      </w:r>
      <w:r w:rsidRPr="00620953">
        <w:rPr>
          <w:color w:val="666600"/>
        </w:rPr>
        <w:t>/</w:t>
      </w:r>
      <w:r w:rsidRPr="00620953">
        <w:t>ubuntu</w:t>
      </w:r>
      <w:r w:rsidRPr="00620953">
        <w:rPr>
          <w:color w:val="666600"/>
        </w:rPr>
        <w:t>:</w:t>
      </w:r>
      <w:r w:rsidRPr="00620953">
        <w:t>v3</w:t>
      </w:r>
    </w:p>
    <w:p w:rsidR="00D74734" w:rsidRPr="00620953" w:rsidRDefault="00D74734" w:rsidP="00D74734">
      <w:r w:rsidRPr="00620953">
        <w:t>IMAGE             CREATED           CREATED BY                                      SIZE      COMMENT</w:t>
      </w:r>
    </w:p>
    <w:p w:rsidR="00D74734" w:rsidRPr="00620953" w:rsidRDefault="00D74734" w:rsidP="00D74734">
      <w:pPr>
        <w:rPr>
          <w:color w:val="000000"/>
        </w:rPr>
      </w:pPr>
      <w:r w:rsidRPr="00620953">
        <w:rPr>
          <w:color w:val="006666"/>
        </w:rPr>
        <w:t>4e3b13c8a266</w:t>
      </w:r>
      <w:r w:rsidRPr="00620953">
        <w:rPr>
          <w:color w:val="000000"/>
        </w:rPr>
        <w:t xml:space="preserve">      </w:t>
      </w:r>
      <w:r w:rsidRPr="00620953">
        <w:rPr>
          <w:color w:val="006666"/>
        </w:rPr>
        <w:t>3</w:t>
      </w:r>
      <w:r w:rsidRPr="00620953">
        <w:rPr>
          <w:color w:val="000000"/>
        </w:rPr>
        <w:t xml:space="preserve"> months ago      </w:t>
      </w:r>
      <w:r w:rsidRPr="00620953">
        <w:rPr>
          <w:color w:val="666600"/>
        </w:rPr>
        <w:t>/</w:t>
      </w:r>
      <w:r w:rsidRPr="00620953">
        <w:rPr>
          <w:color w:val="000000"/>
        </w:rPr>
        <w:t>bin</w:t>
      </w:r>
      <w:r w:rsidRPr="00620953">
        <w:rPr>
          <w:color w:val="666600"/>
        </w:rPr>
        <w:t>/</w:t>
      </w:r>
      <w:r w:rsidRPr="00620953">
        <w:rPr>
          <w:color w:val="000000"/>
        </w:rPr>
        <w:t xml:space="preserve">sh </w:t>
      </w:r>
      <w:r w:rsidRPr="00620953">
        <w:rPr>
          <w:color w:val="666600"/>
        </w:rPr>
        <w:t>-</w:t>
      </w:r>
      <w:r w:rsidRPr="00620953">
        <w:rPr>
          <w:color w:val="000000"/>
        </w:rPr>
        <w:t xml:space="preserve">c </w:t>
      </w:r>
      <w:r w:rsidRPr="00620953">
        <w:t>#(nop) CMD ["/bin/bash"]             0 B</w:t>
      </w:r>
      <w:r w:rsidRPr="00620953">
        <w:t xml:space="preserve">                 </w:t>
      </w:r>
    </w:p>
    <w:p w:rsidR="00D74734" w:rsidRPr="00620953" w:rsidRDefault="00D74734" w:rsidP="00D74734">
      <w:r w:rsidRPr="00620953">
        <w:t>&lt;missing&gt;</w:t>
      </w:r>
      <w:r w:rsidRPr="00620953">
        <w:rPr>
          <w:color w:val="000000"/>
        </w:rPr>
        <w:t xml:space="preserve">         </w:t>
      </w:r>
      <w:r w:rsidRPr="00620953">
        <w:rPr>
          <w:color w:val="006666"/>
        </w:rPr>
        <w:t>3</w:t>
      </w:r>
      <w:r w:rsidRPr="00620953">
        <w:rPr>
          <w:color w:val="000000"/>
        </w:rPr>
        <w:t xml:space="preserve"> months ago      </w:t>
      </w:r>
      <w:r w:rsidRPr="00620953">
        <w:rPr>
          <w:color w:val="666600"/>
        </w:rPr>
        <w:t>/</w:t>
      </w:r>
      <w:r w:rsidRPr="00620953">
        <w:rPr>
          <w:color w:val="000000"/>
        </w:rPr>
        <w:t>bin</w:t>
      </w:r>
      <w:r w:rsidRPr="00620953">
        <w:rPr>
          <w:color w:val="666600"/>
        </w:rPr>
        <w:t>/</w:t>
      </w:r>
      <w:r w:rsidRPr="00620953">
        <w:rPr>
          <w:color w:val="000000"/>
        </w:rPr>
        <w:t xml:space="preserve">sh </w:t>
      </w:r>
      <w:r w:rsidRPr="00620953">
        <w:rPr>
          <w:color w:val="666600"/>
        </w:rPr>
        <w:t>-</w:t>
      </w:r>
      <w:r w:rsidRPr="00620953">
        <w:rPr>
          <w:color w:val="000000"/>
        </w:rPr>
        <w:t xml:space="preserve">c sed </w:t>
      </w:r>
      <w:r w:rsidRPr="00620953">
        <w:rPr>
          <w:color w:val="666600"/>
        </w:rPr>
        <w:t>-</w:t>
      </w:r>
      <w:r w:rsidRPr="00620953">
        <w:rPr>
          <w:color w:val="000000"/>
        </w:rPr>
        <w:t xml:space="preserve">i </w:t>
      </w:r>
      <w:r w:rsidRPr="00620953">
        <w:t>'s/^#\s*\(deb.*universe\)$/   1.863 kB</w:t>
      </w:r>
      <w:r w:rsidRPr="00620953">
        <w:t xml:space="preserve">            </w:t>
      </w:r>
    </w:p>
    <w:p w:rsidR="00D74734" w:rsidRPr="00620953" w:rsidRDefault="00D74734" w:rsidP="00D74734">
      <w:pPr>
        <w:rPr>
          <w:color w:val="000000"/>
        </w:rPr>
      </w:pPr>
      <w:r w:rsidRPr="00620953">
        <w:lastRenderedPageBreak/>
        <w:t>&lt;missing&gt;         3 months ago      /bin/sh -c set -xe   &amp;&amp; echo '</w:t>
      </w:r>
      <w:r w:rsidRPr="00620953">
        <w:rPr>
          <w:color w:val="880000"/>
        </w:rPr>
        <w:t>#!/bin/sh' &gt; /u   701 B</w:t>
      </w:r>
      <w:r w:rsidRPr="00620953">
        <w:rPr>
          <w:color w:val="880000"/>
        </w:rPr>
        <w:t xml:space="preserve">               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rPr>
          <w:color w:val="008800"/>
        </w:rPr>
        <w:t>&lt;missing&gt;</w:t>
      </w:r>
      <w:r w:rsidRPr="00620953">
        <w:rPr>
          <w:color w:val="000000"/>
        </w:rPr>
        <w:t xml:space="preserve">         </w:t>
      </w:r>
      <w:r w:rsidRPr="00620953">
        <w:rPr>
          <w:color w:val="006666"/>
        </w:rPr>
        <w:t>3</w:t>
      </w:r>
      <w:r w:rsidRPr="00620953">
        <w:rPr>
          <w:color w:val="000000"/>
        </w:rPr>
        <w:t xml:space="preserve"> months ago      </w:t>
      </w:r>
      <w:r w:rsidRPr="00620953">
        <w:rPr>
          <w:color w:val="666600"/>
        </w:rPr>
        <w:t>/</w:t>
      </w:r>
      <w:r w:rsidRPr="00620953">
        <w:rPr>
          <w:color w:val="000000"/>
        </w:rPr>
        <w:t>bin</w:t>
      </w:r>
      <w:r w:rsidRPr="00620953">
        <w:rPr>
          <w:color w:val="666600"/>
        </w:rPr>
        <w:t>/</w:t>
      </w:r>
      <w:r w:rsidRPr="00620953">
        <w:rPr>
          <w:color w:val="000000"/>
        </w:rPr>
        <w:t xml:space="preserve">sh </w:t>
      </w:r>
      <w:r w:rsidRPr="00620953">
        <w:rPr>
          <w:color w:val="666600"/>
        </w:rPr>
        <w:t>-</w:t>
      </w:r>
      <w:r w:rsidRPr="00620953">
        <w:rPr>
          <w:color w:val="000000"/>
        </w:rPr>
        <w:t xml:space="preserve">c </w:t>
      </w:r>
      <w:r w:rsidRPr="00620953">
        <w:t>#(nop) ADD file:43cb048516c6b80f22   136.3 MB</w:t>
      </w:r>
    </w:p>
    <w:p w:rsidR="00D74734" w:rsidRPr="00620953" w:rsidRDefault="00D74734" w:rsidP="00D74734">
      <w:pPr>
        <w:pStyle w:val="2"/>
        <w:spacing w:before="200" w:after="200"/>
      </w:pPr>
      <w:r>
        <w:rPr>
          <w:rFonts w:hint="eastAsia"/>
        </w:rPr>
        <w:t>Docker</w:t>
      </w:r>
      <w:r w:rsidRPr="00620953">
        <w:t xml:space="preserve"> save </w:t>
      </w:r>
      <w:r w:rsidRPr="00620953">
        <w:rPr>
          <w:rFonts w:hint="eastAsia"/>
        </w:rPr>
        <w:t>命令</w:t>
      </w:r>
    </w:p>
    <w:p w:rsidR="00D74734" w:rsidRPr="00620953" w:rsidRDefault="00D74734" w:rsidP="00D74734">
      <w:r w:rsidRPr="00620953">
        <w:rPr>
          <w:b/>
          <w:bCs/>
        </w:rPr>
        <w:t>docker save : </w:t>
      </w:r>
      <w:r w:rsidRPr="00620953">
        <w:rPr>
          <w:rFonts w:hint="eastAsia"/>
        </w:rPr>
        <w:t>將指定鏡像保存成</w:t>
      </w:r>
      <w:r w:rsidRPr="00620953">
        <w:t xml:space="preserve"> tar </w:t>
      </w:r>
      <w:r w:rsidRPr="00620953">
        <w:rPr>
          <w:rFonts w:hint="eastAsia"/>
        </w:rPr>
        <w:t>歸檔檔。</w:t>
      </w:r>
    </w:p>
    <w:p w:rsidR="00D74734" w:rsidRPr="00620953" w:rsidRDefault="00D74734" w:rsidP="00D74734">
      <w:pPr>
        <w:pStyle w:val="3"/>
        <w:spacing w:before="200" w:after="80"/>
      </w:pPr>
      <w:r w:rsidRPr="00620953">
        <w:rPr>
          <w:rFonts w:hint="eastAsia"/>
        </w:rPr>
        <w:t>語法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t xml:space="preserve">docker save </w:t>
      </w:r>
      <w:r w:rsidRPr="00620953">
        <w:rPr>
          <w:color w:val="666600"/>
        </w:rPr>
        <w:t>[</w:t>
      </w:r>
      <w:r w:rsidRPr="00620953">
        <w:t>OPTIONS</w:t>
      </w:r>
      <w:r w:rsidRPr="00620953">
        <w:rPr>
          <w:color w:val="666600"/>
        </w:rPr>
        <w:t>]</w:t>
      </w:r>
      <w:r w:rsidRPr="00620953">
        <w:t xml:space="preserve"> IMAGE </w:t>
      </w:r>
      <w:r w:rsidRPr="00620953">
        <w:rPr>
          <w:color w:val="666600"/>
        </w:rPr>
        <w:t>[</w:t>
      </w:r>
      <w:r w:rsidRPr="00620953">
        <w:t>IMAGE</w:t>
      </w:r>
      <w:r w:rsidRPr="00620953">
        <w:rPr>
          <w:color w:val="666600"/>
        </w:rPr>
        <w:t>...]</w:t>
      </w:r>
    </w:p>
    <w:p w:rsidR="00D74734" w:rsidRPr="00620953" w:rsidRDefault="00D74734" w:rsidP="00D74734">
      <w:pPr>
        <w:pStyle w:val="3"/>
        <w:spacing w:before="200" w:after="80"/>
      </w:pPr>
      <w:r w:rsidRPr="00620953">
        <w:t>OPTIONS</w:t>
      </w:r>
      <w:r w:rsidRPr="00620953">
        <w:rPr>
          <w:rFonts w:hint="eastAsia"/>
        </w:rPr>
        <w:t>說明：</w:t>
      </w:r>
    </w:p>
    <w:p w:rsidR="00D74734" w:rsidRPr="00620953" w:rsidRDefault="00D74734" w:rsidP="00D74734">
      <w:r w:rsidRPr="00620953">
        <w:rPr>
          <w:b/>
          <w:bCs/>
        </w:rPr>
        <w:t>-o :</w:t>
      </w:r>
      <w:r w:rsidRPr="00620953">
        <w:rPr>
          <w:rFonts w:hint="eastAsia"/>
        </w:rPr>
        <w:t>輸出到的檔。</w:t>
      </w:r>
    </w:p>
    <w:p w:rsidR="00D74734" w:rsidRPr="00620953" w:rsidRDefault="00D74734" w:rsidP="00D74734">
      <w:pPr>
        <w:pStyle w:val="3"/>
        <w:spacing w:before="200" w:after="80"/>
      </w:pPr>
      <w:r w:rsidRPr="00620953">
        <w:rPr>
          <w:rFonts w:hint="eastAsia"/>
        </w:rPr>
        <w:t>實例</w:t>
      </w:r>
    </w:p>
    <w:p w:rsidR="00D74734" w:rsidRPr="00620953" w:rsidRDefault="00D74734" w:rsidP="00D74734">
      <w:r w:rsidRPr="00620953">
        <w:rPr>
          <w:rFonts w:hint="eastAsia"/>
        </w:rPr>
        <w:t>將鏡像</w:t>
      </w:r>
      <w:r w:rsidRPr="00620953">
        <w:t xml:space="preserve">runoob/ubuntu:v3 </w:t>
      </w:r>
      <w:r w:rsidRPr="00620953">
        <w:rPr>
          <w:rFonts w:hint="eastAsia"/>
        </w:rPr>
        <w:t>生成</w:t>
      </w:r>
      <w:r w:rsidRPr="00620953">
        <w:t>my_ubuntu_v3.tar</w:t>
      </w:r>
      <w:r w:rsidRPr="00620953">
        <w:rPr>
          <w:rFonts w:hint="eastAsia"/>
        </w:rPr>
        <w:t>文檔</w:t>
      </w:r>
    </w:p>
    <w:p w:rsidR="00D74734" w:rsidRPr="00620953" w:rsidRDefault="00D74734" w:rsidP="00D74734">
      <w:r w:rsidRPr="00620953">
        <w:t>runoob@runoob</w:t>
      </w:r>
      <w:r w:rsidRPr="00620953">
        <w:rPr>
          <w:color w:val="666600"/>
        </w:rPr>
        <w:t>:~</w:t>
      </w:r>
      <w:r w:rsidRPr="00620953">
        <w:t xml:space="preserve">$ docker save </w:t>
      </w:r>
      <w:r w:rsidRPr="00620953">
        <w:rPr>
          <w:color w:val="666600"/>
        </w:rPr>
        <w:t>-</w:t>
      </w:r>
      <w:r w:rsidRPr="00620953">
        <w:t>o my_ubuntu_v3</w:t>
      </w:r>
      <w:r w:rsidRPr="00620953">
        <w:rPr>
          <w:color w:val="666600"/>
        </w:rPr>
        <w:t>.</w:t>
      </w:r>
      <w:r w:rsidRPr="00620953">
        <w:t>tar runoob</w:t>
      </w:r>
      <w:r w:rsidRPr="00620953">
        <w:rPr>
          <w:color w:val="666600"/>
        </w:rPr>
        <w:t>/</w:t>
      </w:r>
      <w:r w:rsidRPr="00620953">
        <w:t>ubuntu</w:t>
      </w:r>
      <w:r w:rsidRPr="00620953">
        <w:rPr>
          <w:color w:val="666600"/>
        </w:rPr>
        <w:t>:</w:t>
      </w:r>
      <w:r w:rsidRPr="00620953">
        <w:t>v3</w:t>
      </w:r>
    </w:p>
    <w:p w:rsidR="00D74734" w:rsidRPr="00620953" w:rsidRDefault="00D74734" w:rsidP="00D74734">
      <w:r w:rsidRPr="00620953">
        <w:t>runoob@runoob</w:t>
      </w:r>
      <w:r w:rsidRPr="00620953">
        <w:rPr>
          <w:color w:val="666600"/>
        </w:rPr>
        <w:t>:~</w:t>
      </w:r>
      <w:r w:rsidRPr="00620953">
        <w:t>$ ll my_ubuntu_v3</w:t>
      </w:r>
      <w:r w:rsidRPr="00620953">
        <w:rPr>
          <w:color w:val="666600"/>
        </w:rPr>
        <w:t>.</w:t>
      </w:r>
      <w:r w:rsidRPr="00620953">
        <w:t>tar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rPr>
          <w:color w:val="666600"/>
        </w:rPr>
        <w:t>-</w:t>
      </w:r>
      <w:r w:rsidRPr="00620953">
        <w:t>rw</w:t>
      </w:r>
      <w:r w:rsidRPr="00620953">
        <w:rPr>
          <w:color w:val="666600"/>
        </w:rPr>
        <w:t>-------</w:t>
      </w:r>
      <w:r w:rsidRPr="00620953">
        <w:t xml:space="preserve"> </w:t>
      </w:r>
      <w:r w:rsidRPr="00620953">
        <w:rPr>
          <w:color w:val="006666"/>
        </w:rPr>
        <w:t>1</w:t>
      </w:r>
      <w:r w:rsidRPr="00620953">
        <w:t xml:space="preserve"> runoob runoob </w:t>
      </w:r>
      <w:r w:rsidRPr="00620953">
        <w:rPr>
          <w:color w:val="006666"/>
        </w:rPr>
        <w:t>142102016</w:t>
      </w:r>
      <w:r w:rsidRPr="00620953">
        <w:t xml:space="preserve"> </w:t>
      </w:r>
      <w:r w:rsidRPr="00620953">
        <w:rPr>
          <w:color w:val="660066"/>
        </w:rPr>
        <w:t>Jul</w:t>
      </w:r>
      <w:r w:rsidRPr="00620953">
        <w:t xml:space="preserve"> </w:t>
      </w:r>
      <w:r w:rsidRPr="00620953">
        <w:rPr>
          <w:color w:val="006666"/>
        </w:rPr>
        <w:t>11</w:t>
      </w:r>
      <w:r w:rsidRPr="00620953">
        <w:t xml:space="preserve"> </w:t>
      </w:r>
      <w:r w:rsidRPr="00620953">
        <w:rPr>
          <w:color w:val="006666"/>
        </w:rPr>
        <w:t>01</w:t>
      </w:r>
      <w:r w:rsidRPr="00620953">
        <w:rPr>
          <w:color w:val="666600"/>
        </w:rPr>
        <w:t>:</w:t>
      </w:r>
      <w:r w:rsidRPr="00620953">
        <w:rPr>
          <w:color w:val="006666"/>
        </w:rPr>
        <w:t>37</w:t>
      </w:r>
      <w:r w:rsidRPr="00620953">
        <w:t xml:space="preserve"> my_ubuntu_v3</w:t>
      </w:r>
      <w:r w:rsidRPr="00620953">
        <w:rPr>
          <w:color w:val="666600"/>
        </w:rPr>
        <w:t>.</w:t>
      </w:r>
      <w:r w:rsidRPr="00620953">
        <w:t>ta</w:t>
      </w:r>
    </w:p>
    <w:p w:rsidR="00D74734" w:rsidRPr="00620953" w:rsidRDefault="00D74734" w:rsidP="00D74734">
      <w:pPr>
        <w:pStyle w:val="2"/>
        <w:spacing w:before="200" w:after="200"/>
      </w:pPr>
      <w:r>
        <w:rPr>
          <w:rFonts w:hint="eastAsia"/>
        </w:rPr>
        <w:t>Docker</w:t>
      </w:r>
      <w:r w:rsidRPr="00620953">
        <w:t xml:space="preserve"> save </w:t>
      </w:r>
      <w:r w:rsidRPr="00620953">
        <w:rPr>
          <w:rFonts w:hint="eastAsia"/>
        </w:rPr>
        <w:t>命令</w:t>
      </w:r>
    </w:p>
    <w:p w:rsidR="00D74734" w:rsidRPr="00620953" w:rsidRDefault="00D74734" w:rsidP="00D74734">
      <w:r w:rsidRPr="00620953">
        <w:rPr>
          <w:b/>
          <w:bCs/>
        </w:rPr>
        <w:t>docker save : </w:t>
      </w:r>
      <w:r w:rsidRPr="00620953">
        <w:rPr>
          <w:rFonts w:hint="eastAsia"/>
        </w:rPr>
        <w:t>將指定鏡像保存成</w:t>
      </w:r>
      <w:r w:rsidRPr="00620953">
        <w:t xml:space="preserve"> tar </w:t>
      </w:r>
      <w:r w:rsidRPr="00620953">
        <w:rPr>
          <w:rFonts w:hint="eastAsia"/>
        </w:rPr>
        <w:t>歸檔檔。</w:t>
      </w:r>
    </w:p>
    <w:p w:rsidR="00D74734" w:rsidRPr="00620953" w:rsidRDefault="00D74734" w:rsidP="00D74734">
      <w:pPr>
        <w:pStyle w:val="3"/>
        <w:spacing w:before="200" w:after="80"/>
      </w:pPr>
      <w:r w:rsidRPr="00620953">
        <w:rPr>
          <w:rFonts w:hint="eastAsia"/>
        </w:rPr>
        <w:t>語法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t xml:space="preserve">docker save </w:t>
      </w:r>
      <w:r w:rsidRPr="00620953">
        <w:rPr>
          <w:color w:val="666600"/>
        </w:rPr>
        <w:t>[</w:t>
      </w:r>
      <w:r w:rsidRPr="00620953">
        <w:t>OPTIONS</w:t>
      </w:r>
      <w:r w:rsidRPr="00620953">
        <w:rPr>
          <w:color w:val="666600"/>
        </w:rPr>
        <w:t>]</w:t>
      </w:r>
      <w:r w:rsidRPr="00620953">
        <w:t xml:space="preserve"> IMAGE </w:t>
      </w:r>
      <w:r w:rsidRPr="00620953">
        <w:rPr>
          <w:color w:val="666600"/>
        </w:rPr>
        <w:t>[</w:t>
      </w:r>
      <w:r w:rsidRPr="00620953">
        <w:t>IMAGE</w:t>
      </w:r>
      <w:r w:rsidRPr="00620953">
        <w:rPr>
          <w:color w:val="666600"/>
        </w:rPr>
        <w:t>...]</w:t>
      </w:r>
    </w:p>
    <w:p w:rsidR="00D74734" w:rsidRPr="00620953" w:rsidRDefault="00D74734" w:rsidP="00D74734">
      <w:pPr>
        <w:pStyle w:val="3"/>
        <w:spacing w:before="200" w:after="80"/>
      </w:pPr>
      <w:r w:rsidRPr="00620953">
        <w:t>OPTIONS</w:t>
      </w:r>
      <w:r w:rsidRPr="00620953">
        <w:rPr>
          <w:rFonts w:hint="eastAsia"/>
        </w:rPr>
        <w:t>說明：</w:t>
      </w:r>
    </w:p>
    <w:p w:rsidR="00D74734" w:rsidRPr="00620953" w:rsidRDefault="00D74734" w:rsidP="00D74734">
      <w:r w:rsidRPr="00620953">
        <w:rPr>
          <w:b/>
          <w:bCs/>
        </w:rPr>
        <w:t>-o :</w:t>
      </w:r>
      <w:r w:rsidRPr="00620953">
        <w:rPr>
          <w:rFonts w:hint="eastAsia"/>
        </w:rPr>
        <w:t>輸出到的檔。</w:t>
      </w:r>
    </w:p>
    <w:p w:rsidR="00D74734" w:rsidRPr="00620953" w:rsidRDefault="00D74734" w:rsidP="00D74734">
      <w:pPr>
        <w:pStyle w:val="3"/>
        <w:spacing w:before="200" w:after="80"/>
      </w:pPr>
      <w:r w:rsidRPr="00620953">
        <w:rPr>
          <w:rFonts w:hint="eastAsia"/>
        </w:rPr>
        <w:t>實例</w:t>
      </w:r>
    </w:p>
    <w:p w:rsidR="00D74734" w:rsidRPr="00620953" w:rsidRDefault="00D74734" w:rsidP="00D74734">
      <w:r w:rsidRPr="00620953">
        <w:rPr>
          <w:rFonts w:hint="eastAsia"/>
        </w:rPr>
        <w:t>將鏡像</w:t>
      </w:r>
      <w:r w:rsidRPr="00620953">
        <w:t xml:space="preserve">runoob/ubuntu:v3 </w:t>
      </w:r>
      <w:r w:rsidRPr="00620953">
        <w:rPr>
          <w:rFonts w:hint="eastAsia"/>
        </w:rPr>
        <w:t>生成</w:t>
      </w:r>
      <w:r w:rsidRPr="00620953">
        <w:t>my_ubuntu_v3.tar</w:t>
      </w:r>
      <w:r w:rsidRPr="00620953">
        <w:rPr>
          <w:rFonts w:hint="eastAsia"/>
        </w:rPr>
        <w:t>文檔</w:t>
      </w:r>
    </w:p>
    <w:p w:rsidR="00D74734" w:rsidRPr="00620953" w:rsidRDefault="00D74734" w:rsidP="00D74734">
      <w:r w:rsidRPr="00620953">
        <w:t>runoob@runoob</w:t>
      </w:r>
      <w:r w:rsidRPr="00620953">
        <w:rPr>
          <w:color w:val="666600"/>
        </w:rPr>
        <w:t>:~</w:t>
      </w:r>
      <w:r w:rsidRPr="00620953">
        <w:t xml:space="preserve">$ docker save </w:t>
      </w:r>
      <w:r w:rsidRPr="00620953">
        <w:rPr>
          <w:color w:val="666600"/>
        </w:rPr>
        <w:t>-</w:t>
      </w:r>
      <w:r w:rsidRPr="00620953">
        <w:t>o my_ubuntu_v3</w:t>
      </w:r>
      <w:r w:rsidRPr="00620953">
        <w:rPr>
          <w:color w:val="666600"/>
        </w:rPr>
        <w:t>.</w:t>
      </w:r>
      <w:r w:rsidRPr="00620953">
        <w:t>tar runoob</w:t>
      </w:r>
      <w:r w:rsidRPr="00620953">
        <w:rPr>
          <w:color w:val="666600"/>
        </w:rPr>
        <w:t>/</w:t>
      </w:r>
      <w:r w:rsidRPr="00620953">
        <w:t>ubuntu</w:t>
      </w:r>
      <w:r w:rsidRPr="00620953">
        <w:rPr>
          <w:color w:val="666600"/>
        </w:rPr>
        <w:t>:</w:t>
      </w:r>
      <w:r w:rsidRPr="00620953">
        <w:t>v3</w:t>
      </w:r>
    </w:p>
    <w:p w:rsidR="00D74734" w:rsidRPr="00620953" w:rsidRDefault="00D74734" w:rsidP="00D74734">
      <w:r w:rsidRPr="00620953">
        <w:t>runoob@runoob</w:t>
      </w:r>
      <w:r w:rsidRPr="00620953">
        <w:rPr>
          <w:color w:val="666600"/>
        </w:rPr>
        <w:t>:~</w:t>
      </w:r>
      <w:r w:rsidRPr="00620953">
        <w:t>$ ll my_ubuntu_v3</w:t>
      </w:r>
      <w:r w:rsidRPr="00620953">
        <w:rPr>
          <w:color w:val="666600"/>
        </w:rPr>
        <w:t>.</w:t>
      </w:r>
      <w:r w:rsidRPr="00620953">
        <w:t>tar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rPr>
          <w:color w:val="666600"/>
        </w:rPr>
        <w:t>-</w:t>
      </w:r>
      <w:r w:rsidRPr="00620953">
        <w:t>rw</w:t>
      </w:r>
      <w:r w:rsidRPr="00620953">
        <w:rPr>
          <w:color w:val="666600"/>
        </w:rPr>
        <w:t>-------</w:t>
      </w:r>
      <w:r w:rsidRPr="00620953">
        <w:t xml:space="preserve"> </w:t>
      </w:r>
      <w:r w:rsidRPr="00620953">
        <w:rPr>
          <w:color w:val="006666"/>
        </w:rPr>
        <w:t>1</w:t>
      </w:r>
      <w:r w:rsidRPr="00620953">
        <w:t xml:space="preserve"> runoob runoob </w:t>
      </w:r>
      <w:r w:rsidRPr="00620953">
        <w:rPr>
          <w:color w:val="006666"/>
        </w:rPr>
        <w:t>142102016</w:t>
      </w:r>
      <w:r w:rsidRPr="00620953">
        <w:t xml:space="preserve"> </w:t>
      </w:r>
      <w:r w:rsidRPr="00620953">
        <w:rPr>
          <w:color w:val="660066"/>
        </w:rPr>
        <w:t>Jul</w:t>
      </w:r>
      <w:r w:rsidRPr="00620953">
        <w:t xml:space="preserve"> </w:t>
      </w:r>
      <w:r w:rsidRPr="00620953">
        <w:rPr>
          <w:color w:val="006666"/>
        </w:rPr>
        <w:t>11</w:t>
      </w:r>
      <w:r w:rsidRPr="00620953">
        <w:t xml:space="preserve"> </w:t>
      </w:r>
      <w:r w:rsidRPr="00620953">
        <w:rPr>
          <w:color w:val="006666"/>
        </w:rPr>
        <w:t>01</w:t>
      </w:r>
      <w:r w:rsidRPr="00620953">
        <w:rPr>
          <w:color w:val="666600"/>
        </w:rPr>
        <w:t>:</w:t>
      </w:r>
      <w:r w:rsidRPr="00620953">
        <w:rPr>
          <w:color w:val="006666"/>
        </w:rPr>
        <w:t>37</w:t>
      </w:r>
      <w:r w:rsidRPr="00620953">
        <w:t xml:space="preserve"> my_ubuntu_v3</w:t>
      </w:r>
      <w:r w:rsidRPr="00620953">
        <w:rPr>
          <w:color w:val="666600"/>
        </w:rPr>
        <w:t>.</w:t>
      </w:r>
      <w:r w:rsidRPr="00620953">
        <w:t>ta</w:t>
      </w:r>
    </w:p>
    <w:p w:rsidR="00D74734" w:rsidRPr="00620953" w:rsidRDefault="00D74734" w:rsidP="00D74734">
      <w:pPr>
        <w:pStyle w:val="2"/>
        <w:spacing w:before="200" w:after="200"/>
      </w:pPr>
      <w:r>
        <w:rPr>
          <w:rFonts w:hint="eastAsia"/>
        </w:rPr>
        <w:t>Docker</w:t>
      </w:r>
      <w:r w:rsidRPr="00620953">
        <w:t xml:space="preserve"> import </w:t>
      </w:r>
      <w:r w:rsidRPr="00620953">
        <w:rPr>
          <w:rFonts w:hint="eastAsia"/>
        </w:rPr>
        <w:t>命令</w:t>
      </w:r>
    </w:p>
    <w:p w:rsidR="00D74734" w:rsidRPr="00620953" w:rsidRDefault="00D74734" w:rsidP="00D74734">
      <w:pPr>
        <w:rPr>
          <w:szCs w:val="16"/>
        </w:rPr>
      </w:pPr>
      <w:r w:rsidRPr="00620953">
        <w:t>docker import :</w:t>
      </w:r>
      <w:r w:rsidRPr="00620953">
        <w:rPr>
          <w:szCs w:val="16"/>
        </w:rPr>
        <w:t> </w:t>
      </w:r>
      <w:r w:rsidRPr="00620953">
        <w:rPr>
          <w:rFonts w:hint="eastAsia"/>
          <w:szCs w:val="16"/>
        </w:rPr>
        <w:t>從歸檔檔中創建鏡像。</w:t>
      </w:r>
    </w:p>
    <w:p w:rsidR="00D74734" w:rsidRPr="00620953" w:rsidRDefault="00D74734" w:rsidP="00D74734">
      <w:pPr>
        <w:pStyle w:val="3"/>
        <w:spacing w:before="200" w:after="80"/>
      </w:pPr>
      <w:r w:rsidRPr="00620953">
        <w:rPr>
          <w:rFonts w:hint="eastAsia"/>
        </w:rPr>
        <w:t>語法</w:t>
      </w:r>
    </w:p>
    <w:p w:rsidR="00D74734" w:rsidRPr="00620953" w:rsidRDefault="00D74734" w:rsidP="00D74734">
      <w:r w:rsidRPr="00620953">
        <w:t>docker import [OPTIONS] file|URL|- [REPOSITORY[:TAG]]</w:t>
      </w:r>
    </w:p>
    <w:p w:rsidR="00D74734" w:rsidRPr="00620953" w:rsidRDefault="00D74734" w:rsidP="00D74734">
      <w:pPr>
        <w:pStyle w:val="3"/>
        <w:spacing w:before="200" w:after="80"/>
      </w:pPr>
      <w:r w:rsidRPr="00620953">
        <w:t>OPTIONS</w:t>
      </w:r>
      <w:r w:rsidRPr="00620953">
        <w:rPr>
          <w:rFonts w:hint="eastAsia"/>
        </w:rPr>
        <w:t>說明：</w:t>
      </w:r>
    </w:p>
    <w:p w:rsidR="00D74734" w:rsidRPr="00620953" w:rsidRDefault="00D74734" w:rsidP="00D74734">
      <w:r w:rsidRPr="00620953">
        <w:rPr>
          <w:b/>
          <w:bCs/>
        </w:rPr>
        <w:t>-c :</w:t>
      </w:r>
      <w:r w:rsidRPr="00620953">
        <w:rPr>
          <w:rFonts w:hint="eastAsia"/>
        </w:rPr>
        <w:t>應用</w:t>
      </w:r>
      <w:r w:rsidRPr="00620953">
        <w:t xml:space="preserve">docker </w:t>
      </w:r>
      <w:r w:rsidRPr="00620953">
        <w:rPr>
          <w:rFonts w:hint="eastAsia"/>
        </w:rPr>
        <w:t>指令創建鏡像；</w:t>
      </w:r>
    </w:p>
    <w:p w:rsidR="00D74734" w:rsidRPr="00620953" w:rsidRDefault="00D74734" w:rsidP="00D74734">
      <w:r w:rsidRPr="00620953">
        <w:rPr>
          <w:b/>
          <w:bCs/>
        </w:rPr>
        <w:t>-m :</w:t>
      </w:r>
      <w:r w:rsidRPr="00620953">
        <w:rPr>
          <w:rFonts w:hint="eastAsia"/>
        </w:rPr>
        <w:t>提交時的說明文字；</w:t>
      </w:r>
    </w:p>
    <w:p w:rsidR="00D74734" w:rsidRPr="00620953" w:rsidRDefault="00D74734" w:rsidP="00D74734">
      <w:pPr>
        <w:pStyle w:val="3"/>
        <w:spacing w:before="200" w:after="80"/>
      </w:pPr>
      <w:r w:rsidRPr="00620953">
        <w:rPr>
          <w:rFonts w:hint="eastAsia"/>
        </w:rPr>
        <w:lastRenderedPageBreak/>
        <w:t>實例</w:t>
      </w:r>
    </w:p>
    <w:p w:rsidR="00D74734" w:rsidRPr="00620953" w:rsidRDefault="00D74734" w:rsidP="00D74734">
      <w:r w:rsidRPr="00620953">
        <w:rPr>
          <w:rFonts w:hint="eastAsia"/>
        </w:rPr>
        <w:t>從鏡像歸檔檔</w:t>
      </w:r>
      <w:r w:rsidRPr="00620953">
        <w:t>my_ubuntu_v3.tar</w:t>
      </w:r>
      <w:r w:rsidRPr="00620953">
        <w:rPr>
          <w:rFonts w:hint="eastAsia"/>
        </w:rPr>
        <w:t>創建鏡像，命名為</w:t>
      </w:r>
      <w:r w:rsidRPr="00620953">
        <w:t>runoob/ubuntu:v4</w:t>
      </w:r>
    </w:p>
    <w:p w:rsidR="00D74734" w:rsidRPr="00620953" w:rsidRDefault="00D74734" w:rsidP="00D74734">
      <w:r w:rsidRPr="00620953">
        <w:t>runoob@runoob:~$ docker import  my_ubuntu_v3.tar runoob/ubuntu:v4</w:t>
      </w:r>
      <w:r w:rsidRPr="00620953">
        <w:t xml:space="preserve">  </w:t>
      </w:r>
    </w:p>
    <w:p w:rsidR="00D74734" w:rsidRPr="00620953" w:rsidRDefault="00D74734" w:rsidP="00D74734">
      <w:r w:rsidRPr="00620953">
        <w:t>sha256:63ce4a6d6bc3fabb95dbd6c561404a309b7bdfc4e21c1d59fe9fe4299cbfea39</w:t>
      </w:r>
    </w:p>
    <w:p w:rsidR="00D74734" w:rsidRPr="00620953" w:rsidRDefault="00D74734" w:rsidP="00D74734">
      <w:r w:rsidRPr="00620953">
        <w:t>runoob@runoob:~$ docker images runoob/ubuntu:v4</w:t>
      </w:r>
    </w:p>
    <w:p w:rsidR="00D74734" w:rsidRPr="00620953" w:rsidRDefault="00D74734" w:rsidP="00D74734">
      <w:r w:rsidRPr="00620953">
        <w:t>REPOSITORY          TAG                 IMAGE ID            CREATED             SIZE</w:t>
      </w:r>
    </w:p>
    <w:p w:rsidR="00D74734" w:rsidRPr="00620953" w:rsidRDefault="00D74734" w:rsidP="00D74734">
      <w:r w:rsidRPr="00620953">
        <w:t>runoob/ubuntu       v4                  63ce4a6d6bc3        20 seconds ago      142.1 MB</w:t>
      </w:r>
    </w:p>
    <w:p w:rsidR="00D74734" w:rsidRDefault="00D74734" w:rsidP="00D74734">
      <w:pPr>
        <w:pStyle w:val="1"/>
        <w:spacing w:after="400"/>
      </w:pPr>
      <w:r>
        <w:br w:type="page"/>
      </w:r>
      <w:r>
        <w:lastRenderedPageBreak/>
        <w:t>Info/</w:t>
      </w:r>
      <w:bookmarkStart w:id="0" w:name="_GoBack"/>
      <w:bookmarkEnd w:id="0"/>
      <w:r>
        <w:t>version</w:t>
      </w:r>
    </w:p>
    <w:p w:rsidR="00D74734" w:rsidRPr="00620953" w:rsidRDefault="00D74734" w:rsidP="00D74734">
      <w:r w:rsidRPr="00620953">
        <w:t xml:space="preserve">Docker info </w:t>
      </w:r>
      <w:r w:rsidRPr="00620953">
        <w:rPr>
          <w:rFonts w:hint="eastAsia"/>
        </w:rPr>
        <w:t>命令</w:t>
      </w:r>
    </w:p>
    <w:p w:rsidR="00D74734" w:rsidRPr="00620953" w:rsidRDefault="00D74734" w:rsidP="00D74734">
      <w:r w:rsidRPr="00620953">
        <w:t xml:space="preserve">docker info : </w:t>
      </w:r>
      <w:r w:rsidRPr="00620953">
        <w:rPr>
          <w:rFonts w:hint="eastAsia"/>
        </w:rPr>
        <w:t>顯示</w:t>
      </w:r>
      <w:r w:rsidRPr="00620953">
        <w:t xml:space="preserve"> Docker </w:t>
      </w:r>
      <w:r w:rsidRPr="00620953">
        <w:rPr>
          <w:rFonts w:hint="eastAsia"/>
        </w:rPr>
        <w:t>系統資訊，包括鏡像和容器數。。</w:t>
      </w:r>
    </w:p>
    <w:p w:rsidR="00D74734" w:rsidRPr="00620953" w:rsidRDefault="00D74734" w:rsidP="00D74734">
      <w:pPr>
        <w:pStyle w:val="3"/>
        <w:spacing w:before="200" w:after="80"/>
      </w:pPr>
      <w:r w:rsidRPr="00620953">
        <w:rPr>
          <w:rFonts w:hint="eastAsia"/>
        </w:rPr>
        <w:t>語法</w:t>
      </w:r>
    </w:p>
    <w:p w:rsidR="00D74734" w:rsidRPr="00620953" w:rsidRDefault="00D74734" w:rsidP="00D74734">
      <w:pPr>
        <w:rPr>
          <w:color w:val="333333"/>
          <w:szCs w:val="14"/>
        </w:rPr>
      </w:pPr>
      <w:r w:rsidRPr="00620953">
        <w:t xml:space="preserve">docker info </w:t>
      </w:r>
      <w:r w:rsidRPr="00620953">
        <w:rPr>
          <w:color w:val="666600"/>
        </w:rPr>
        <w:t>[</w:t>
      </w:r>
      <w:r w:rsidRPr="00620953">
        <w:t>OPTIONS</w:t>
      </w:r>
      <w:r w:rsidRPr="00620953">
        <w:rPr>
          <w:color w:val="666600"/>
        </w:rPr>
        <w:t>]</w:t>
      </w:r>
    </w:p>
    <w:p w:rsidR="00D74734" w:rsidRPr="00620953" w:rsidRDefault="00D74734" w:rsidP="00D74734">
      <w:pPr>
        <w:pStyle w:val="3"/>
        <w:spacing w:before="200" w:after="80"/>
      </w:pPr>
      <w:r w:rsidRPr="00620953">
        <w:rPr>
          <w:rFonts w:hint="eastAsia"/>
        </w:rPr>
        <w:t>實例</w:t>
      </w:r>
    </w:p>
    <w:p w:rsidR="00D74734" w:rsidRPr="00620953" w:rsidRDefault="00D74734" w:rsidP="00D74734">
      <w:r w:rsidRPr="00620953">
        <w:rPr>
          <w:rFonts w:hint="eastAsia"/>
        </w:rPr>
        <w:t>查看</w:t>
      </w:r>
      <w:r w:rsidRPr="00620953">
        <w:t>docker</w:t>
      </w:r>
      <w:r w:rsidRPr="00620953">
        <w:rPr>
          <w:rFonts w:hint="eastAsia"/>
        </w:rPr>
        <w:t>系統資訊。</w:t>
      </w:r>
    </w:p>
    <w:p w:rsidR="00D74734" w:rsidRPr="00620953" w:rsidRDefault="00D74734" w:rsidP="00D74734">
      <w:pPr>
        <w:pStyle w:val="2"/>
        <w:spacing w:before="200" w:after="200"/>
      </w:pPr>
      <w:r>
        <w:rPr>
          <w:rFonts w:hint="eastAsia"/>
        </w:rPr>
        <w:t>Docker</w:t>
      </w:r>
      <w:r w:rsidRPr="00620953">
        <w:t xml:space="preserve"> version </w:t>
      </w:r>
      <w:r w:rsidRPr="00620953">
        <w:rPr>
          <w:rFonts w:hint="eastAsia"/>
        </w:rPr>
        <w:t>命令</w:t>
      </w:r>
    </w:p>
    <w:p w:rsidR="00D74734" w:rsidRPr="00620953" w:rsidRDefault="00D74734" w:rsidP="00D74734">
      <w:r w:rsidRPr="00620953">
        <w:t>docker version :</w:t>
      </w:r>
      <w:r w:rsidRPr="00620953">
        <w:rPr>
          <w:rFonts w:hint="eastAsia"/>
        </w:rPr>
        <w:t>顯示</w:t>
      </w:r>
      <w:r w:rsidRPr="00620953">
        <w:t xml:space="preserve"> Docker </w:t>
      </w:r>
      <w:r w:rsidRPr="00620953">
        <w:rPr>
          <w:rFonts w:hint="eastAsia"/>
        </w:rPr>
        <w:t>版本資訊。</w:t>
      </w:r>
    </w:p>
    <w:p w:rsidR="00D74734" w:rsidRPr="00620953" w:rsidRDefault="00D74734" w:rsidP="00D74734">
      <w:pPr>
        <w:pStyle w:val="3"/>
        <w:spacing w:before="200" w:after="80"/>
      </w:pPr>
      <w:r w:rsidRPr="00620953">
        <w:rPr>
          <w:rFonts w:hint="eastAsia"/>
        </w:rPr>
        <w:t>語法</w:t>
      </w:r>
    </w:p>
    <w:p w:rsidR="00D74734" w:rsidRPr="00620953" w:rsidRDefault="00D74734" w:rsidP="00D74734">
      <w:r w:rsidRPr="00620953">
        <w:t>docker version [OPTIONS]</w:t>
      </w:r>
    </w:p>
    <w:p w:rsidR="00D74734" w:rsidRPr="00620953" w:rsidRDefault="00D74734" w:rsidP="00D74734">
      <w:pPr>
        <w:pStyle w:val="3"/>
        <w:spacing w:before="200" w:after="80"/>
      </w:pPr>
      <w:r w:rsidRPr="00620953">
        <w:t>OPTIONS</w:t>
      </w:r>
      <w:r w:rsidRPr="00620953">
        <w:rPr>
          <w:rFonts w:hint="eastAsia"/>
        </w:rPr>
        <w:t>說明：</w:t>
      </w:r>
    </w:p>
    <w:p w:rsidR="00D74734" w:rsidRPr="00620953" w:rsidRDefault="00D74734" w:rsidP="00D74734">
      <w:r w:rsidRPr="00620953">
        <w:rPr>
          <w:b/>
          <w:bCs/>
        </w:rPr>
        <w:t>-f :</w:t>
      </w:r>
      <w:r w:rsidRPr="00620953">
        <w:rPr>
          <w:rFonts w:hint="eastAsia"/>
        </w:rPr>
        <w:t>指定返回值的範本檔。</w:t>
      </w:r>
    </w:p>
    <w:p w:rsidR="00D74734" w:rsidRPr="00620953" w:rsidRDefault="00D74734" w:rsidP="00D74734">
      <w:pPr>
        <w:pStyle w:val="3"/>
        <w:spacing w:before="200" w:after="80"/>
      </w:pPr>
      <w:r w:rsidRPr="00620953">
        <w:rPr>
          <w:rFonts w:hint="eastAsia"/>
        </w:rPr>
        <w:t>實例</w:t>
      </w:r>
    </w:p>
    <w:p w:rsidR="00D74734" w:rsidRPr="00620953" w:rsidRDefault="00D74734" w:rsidP="00D74734">
      <w:r w:rsidRPr="00620953">
        <w:rPr>
          <w:rFonts w:hint="eastAsia"/>
        </w:rPr>
        <w:t>顯示</w:t>
      </w:r>
      <w:r w:rsidRPr="00620953">
        <w:t xml:space="preserve"> Docker </w:t>
      </w:r>
      <w:r w:rsidRPr="00620953">
        <w:rPr>
          <w:rFonts w:hint="eastAsia"/>
        </w:rPr>
        <w:t>版本資訊。</w:t>
      </w:r>
    </w:p>
    <w:p w:rsidR="00D74734" w:rsidRPr="00620953" w:rsidRDefault="00D74734" w:rsidP="00D74734">
      <w:r w:rsidRPr="00620953">
        <w:t>$ docker version</w:t>
      </w:r>
    </w:p>
    <w:p w:rsidR="00D74734" w:rsidRPr="00620953" w:rsidRDefault="00D74734" w:rsidP="00D74734">
      <w:r w:rsidRPr="00620953">
        <w:t>Client:</w:t>
      </w:r>
    </w:p>
    <w:p w:rsidR="00D74734" w:rsidRPr="00620953" w:rsidRDefault="00D74734" w:rsidP="00D74734">
      <w:r w:rsidRPr="00620953">
        <w:t xml:space="preserve"> Version:      1.8.2</w:t>
      </w:r>
    </w:p>
    <w:p w:rsidR="00D74734" w:rsidRPr="00620953" w:rsidRDefault="00D74734" w:rsidP="00D74734">
      <w:r w:rsidRPr="00620953">
        <w:t xml:space="preserve"> API version:  1.20</w:t>
      </w:r>
    </w:p>
    <w:p w:rsidR="00D74734" w:rsidRPr="00620953" w:rsidRDefault="00D74734" w:rsidP="00D74734">
      <w:r w:rsidRPr="00620953">
        <w:t xml:space="preserve"> Go version:   go1.4.2</w:t>
      </w:r>
    </w:p>
    <w:p w:rsidR="00D74734" w:rsidRPr="00620953" w:rsidRDefault="00D74734" w:rsidP="00D74734">
      <w:r w:rsidRPr="00620953">
        <w:t xml:space="preserve"> Git commit:   0a8c2e3</w:t>
      </w:r>
    </w:p>
    <w:p w:rsidR="00D74734" w:rsidRPr="00620953" w:rsidRDefault="00D74734" w:rsidP="00D74734">
      <w:r w:rsidRPr="00620953">
        <w:t xml:space="preserve"> Built:        Thu Sep 10 19:19:00 UTC 2015</w:t>
      </w:r>
    </w:p>
    <w:p w:rsidR="00D74734" w:rsidRPr="00620953" w:rsidRDefault="00D74734" w:rsidP="00D74734">
      <w:r w:rsidRPr="00620953">
        <w:t xml:space="preserve"> OS/Arch:      linux/amd64</w:t>
      </w:r>
    </w:p>
    <w:p w:rsidR="00D74734" w:rsidRPr="00620953" w:rsidRDefault="00D74734" w:rsidP="00D74734"/>
    <w:p w:rsidR="00D74734" w:rsidRPr="00620953" w:rsidRDefault="00D74734" w:rsidP="00D74734">
      <w:r w:rsidRPr="00620953">
        <w:t>Server:</w:t>
      </w:r>
    </w:p>
    <w:p w:rsidR="00D74734" w:rsidRPr="00620953" w:rsidRDefault="00D74734" w:rsidP="00D74734">
      <w:r w:rsidRPr="00620953">
        <w:t xml:space="preserve"> Version:      1.8.2</w:t>
      </w:r>
    </w:p>
    <w:p w:rsidR="00D74734" w:rsidRPr="00620953" w:rsidRDefault="00D74734" w:rsidP="00D74734">
      <w:r w:rsidRPr="00620953">
        <w:t xml:space="preserve"> API version:  1.20</w:t>
      </w:r>
    </w:p>
    <w:p w:rsidR="00D74734" w:rsidRPr="00620953" w:rsidRDefault="00D74734" w:rsidP="00D74734">
      <w:r w:rsidRPr="00620953">
        <w:t xml:space="preserve"> Go version:   go1.4.2</w:t>
      </w:r>
    </w:p>
    <w:p w:rsidR="00D74734" w:rsidRPr="00620953" w:rsidRDefault="00D74734" w:rsidP="00D74734">
      <w:r w:rsidRPr="00620953">
        <w:t xml:space="preserve"> Git commit:   0a8c2e3</w:t>
      </w:r>
    </w:p>
    <w:p w:rsidR="00D74734" w:rsidRPr="00620953" w:rsidRDefault="00D74734" w:rsidP="00D74734">
      <w:r w:rsidRPr="00620953">
        <w:t xml:space="preserve"> Built:        Thu Sep 10 19:19:00 UTC 2015</w:t>
      </w:r>
    </w:p>
    <w:p w:rsidR="00D74734" w:rsidRPr="00620953" w:rsidRDefault="00D74734" w:rsidP="00D74734">
      <w:r w:rsidRPr="00620953">
        <w:t xml:space="preserve"> OS/Arch:      linux/amd64</w:t>
      </w:r>
    </w:p>
    <w:sectPr w:rsidR="00D74734" w:rsidRPr="00620953" w:rsidSect="00FE4C2D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567" w:right="567" w:bottom="567" w:left="567" w:header="284" w:footer="284" w:gutter="0"/>
      <w:cols w:sep="1" w:space="620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78FB" w:rsidRDefault="003A78FB" w:rsidP="00697497">
      <w:pPr>
        <w:ind w:firstLine="240"/>
      </w:pPr>
      <w:r>
        <w:separator/>
      </w:r>
    </w:p>
  </w:endnote>
  <w:endnote w:type="continuationSeparator" w:id="0">
    <w:p w:rsidR="003A78FB" w:rsidRDefault="003A78FB" w:rsidP="00697497">
      <w:pPr>
        <w:ind w:firstLine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全真中明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510" w:rsidRDefault="00D74734" w:rsidP="00FE4C2D">
    <w:pPr>
      <w:pStyle w:val="a8"/>
      <w:rPr>
        <w:rFonts w:hint="eastAsia"/>
      </w:rPr>
    </w:pPr>
    <w:r>
      <w:rPr>
        <w:rStyle w:val="a7"/>
      </w:rPr>
      <w:t xml:space="preserve">– </w:t>
    </w:r>
    <w:r w:rsidR="004B4510">
      <w:rPr>
        <w:rStyle w:val="a7"/>
      </w:rPr>
      <w:fldChar w:fldCharType="begin"/>
    </w:r>
    <w:r w:rsidR="004B4510">
      <w:rPr>
        <w:rStyle w:val="a7"/>
      </w:rPr>
      <w:instrText xml:space="preserve"> PAGE </w:instrText>
    </w:r>
    <w:r w:rsidR="004B4510">
      <w:rPr>
        <w:rStyle w:val="a7"/>
      </w:rPr>
      <w:fldChar w:fldCharType="separate"/>
    </w:r>
    <w:r>
      <w:rPr>
        <w:rStyle w:val="a7"/>
      </w:rPr>
      <w:t>20</w:t>
    </w:r>
    <w:r w:rsidR="004B4510">
      <w:rPr>
        <w:rStyle w:val="a7"/>
      </w:rPr>
      <w:fldChar w:fldCharType="end"/>
    </w:r>
    <w:r>
      <w:rPr>
        <w:rStyle w:val="a7"/>
      </w:rPr>
      <w:t xml:space="preserve"> –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510" w:rsidRDefault="00D74734" w:rsidP="00FE4C2D">
    <w:pPr>
      <w:pStyle w:val="a8"/>
      <w:rPr>
        <w:rFonts w:hint="eastAsia"/>
      </w:rPr>
    </w:pPr>
    <w:r>
      <w:rPr>
        <w:rStyle w:val="a7"/>
      </w:rPr>
      <w:t xml:space="preserve">– </w:t>
    </w:r>
    <w:r w:rsidR="004B4510">
      <w:rPr>
        <w:rStyle w:val="a7"/>
      </w:rPr>
      <w:fldChar w:fldCharType="begin"/>
    </w:r>
    <w:r w:rsidR="004B4510">
      <w:rPr>
        <w:rStyle w:val="a7"/>
      </w:rPr>
      <w:instrText xml:space="preserve"> PAGE </w:instrText>
    </w:r>
    <w:r w:rsidR="004B4510">
      <w:rPr>
        <w:rStyle w:val="a7"/>
      </w:rPr>
      <w:fldChar w:fldCharType="separate"/>
    </w:r>
    <w:r>
      <w:rPr>
        <w:rStyle w:val="a7"/>
      </w:rPr>
      <w:t>19</w:t>
    </w:r>
    <w:r w:rsidR="004B4510">
      <w:rPr>
        <w:rStyle w:val="a7"/>
      </w:rPr>
      <w:fldChar w:fldCharType="end"/>
    </w:r>
    <w:r>
      <w:rPr>
        <w:rStyle w:val="a7"/>
      </w:rPr>
      <w:t xml:space="preserve"> 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78FB" w:rsidRDefault="003A78FB" w:rsidP="00697497">
      <w:pPr>
        <w:ind w:firstLine="240"/>
      </w:pPr>
      <w:r>
        <w:separator/>
      </w:r>
    </w:p>
  </w:footnote>
  <w:footnote w:type="continuationSeparator" w:id="0">
    <w:p w:rsidR="003A78FB" w:rsidRDefault="003A78FB" w:rsidP="00697497">
      <w:pPr>
        <w:ind w:firstLine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510" w:rsidRDefault="004B4510" w:rsidP="00FE4C2D">
    <w:pPr>
      <w:pStyle w:val="a6"/>
      <w:ind w:left="567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510" w:rsidRDefault="004B4510">
    <w:pPr>
      <w:pStyle w:val="a6"/>
      <w:ind w:right="567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34808"/>
    <w:multiLevelType w:val="hybridMultilevel"/>
    <w:tmpl w:val="5AEA34BA"/>
    <w:lvl w:ilvl="0" w:tplc="B0D09220">
      <w:start w:val="1"/>
      <w:numFmt w:val="bullet"/>
      <w:pStyle w:val="5"/>
      <w:lvlText w:val=""/>
      <w:lvlJc w:val="left"/>
      <w:pPr>
        <w:tabs>
          <w:tab w:val="num" w:pos="1247"/>
        </w:tabs>
        <w:ind w:left="1247" w:hanging="5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E982D32"/>
    <w:multiLevelType w:val="multilevel"/>
    <w:tmpl w:val="EA2AD3A4"/>
    <w:lvl w:ilvl="0">
      <w:start w:val="1"/>
      <w:numFmt w:val="decimal"/>
      <w:pStyle w:val="1"/>
      <w:lvlText w:val="CH %1  "/>
      <w:lvlJc w:val="right"/>
      <w:pPr>
        <w:tabs>
          <w:tab w:val="num" w:pos="794"/>
        </w:tabs>
        <w:ind w:left="794" w:hanging="114"/>
      </w:pPr>
      <w:rPr>
        <w:rFonts w:cs="Times New Roman" w:hint="eastAsia"/>
      </w:rPr>
    </w:lvl>
    <w:lvl w:ilvl="1">
      <w:start w:val="1"/>
      <w:numFmt w:val="decimal"/>
      <w:pStyle w:val="2"/>
      <w:lvlText w:val="%2."/>
      <w:lvlJc w:val="right"/>
      <w:pPr>
        <w:tabs>
          <w:tab w:val="num" w:pos="-341"/>
        </w:tabs>
        <w:ind w:left="567" w:hanging="113"/>
      </w:pPr>
      <w:rPr>
        <w:rFonts w:cs="Times New Roman" w:hint="eastAsia"/>
      </w:rPr>
    </w:lvl>
    <w:lvl w:ilvl="2">
      <w:start w:val="1"/>
      <w:numFmt w:val="decimal"/>
      <w:pStyle w:val="3"/>
      <w:lvlText w:val="%3)"/>
      <w:lvlJc w:val="right"/>
      <w:pPr>
        <w:tabs>
          <w:tab w:val="num" w:pos="680"/>
        </w:tabs>
        <w:ind w:left="680" w:hanging="113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4."/>
      <w:lvlJc w:val="right"/>
      <w:pPr>
        <w:tabs>
          <w:tab w:val="num" w:pos="794"/>
        </w:tabs>
        <w:ind w:left="794" w:hanging="114"/>
      </w:pPr>
      <w:rPr>
        <w:rFonts w:cs="Times New Roman" w:hint="eastAsia"/>
      </w:rPr>
    </w:lvl>
    <w:lvl w:ilvl="4">
      <w:start w:val="1"/>
      <w:numFmt w:val="decimal"/>
      <w:pStyle w:val="50"/>
      <w:lvlText w:val="%5)"/>
      <w:lvlJc w:val="right"/>
      <w:pPr>
        <w:tabs>
          <w:tab w:val="num" w:pos="907"/>
        </w:tabs>
        <w:ind w:left="907" w:hanging="113"/>
      </w:pPr>
      <w:rPr>
        <w:rFonts w:cs="Times New Roman" w:hint="eastAsia"/>
      </w:rPr>
    </w:lvl>
    <w:lvl w:ilvl="5">
      <w:start w:val="1"/>
      <w:numFmt w:val="lowerRoman"/>
      <w:pStyle w:val="6"/>
      <w:lvlText w:val="%6."/>
      <w:lvlJc w:val="right"/>
      <w:pPr>
        <w:tabs>
          <w:tab w:val="num" w:pos="1021"/>
        </w:tabs>
        <w:ind w:left="1021" w:hanging="114"/>
      </w:pPr>
      <w:rPr>
        <w:rFonts w:cs="Times New Roman" w:hint="eastAsia"/>
      </w:rPr>
    </w:lvl>
    <w:lvl w:ilvl="6">
      <w:start w:val="1"/>
      <w:numFmt w:val="decimal"/>
      <w:lvlRestart w:val="0"/>
      <w:pStyle w:val="7"/>
      <w:lvlText w:val="式(%7)"/>
      <w:lvlJc w:val="right"/>
      <w:pPr>
        <w:tabs>
          <w:tab w:val="num" w:pos="-134"/>
        </w:tabs>
        <w:ind w:left="1134" w:hanging="113"/>
      </w:pPr>
      <w:rPr>
        <w:rFonts w:cs="Times New Roman" w:hint="eastAsia"/>
      </w:rPr>
    </w:lvl>
    <w:lvl w:ilvl="7">
      <w:start w:val="1"/>
      <w:numFmt w:val="decimal"/>
      <w:lvlRestart w:val="0"/>
      <w:pStyle w:val="8"/>
      <w:lvlText w:val="表%8. "/>
      <w:lvlJc w:val="right"/>
      <w:pPr>
        <w:tabs>
          <w:tab w:val="num" w:pos="680"/>
        </w:tabs>
        <w:ind w:left="680" w:hanging="113"/>
      </w:pPr>
      <w:rPr>
        <w:rFonts w:cs="Times New Roman" w:hint="eastAsia"/>
      </w:rPr>
    </w:lvl>
    <w:lvl w:ilvl="8">
      <w:start w:val="1"/>
      <w:numFmt w:val="decimal"/>
      <w:lvlRestart w:val="0"/>
      <w:pStyle w:val="9"/>
      <w:lvlText w:val="圖%9."/>
      <w:lvlJc w:val="right"/>
      <w:pPr>
        <w:tabs>
          <w:tab w:val="num" w:pos="680"/>
        </w:tabs>
        <w:ind w:left="680" w:hanging="113"/>
      </w:pPr>
      <w:rPr>
        <w:rFonts w:cs="Times New Roman" w:hint="eastAsia"/>
      </w:rPr>
    </w:lvl>
  </w:abstractNum>
  <w:abstractNum w:abstractNumId="2" w15:restartNumberingAfterBreak="0">
    <w:nsid w:val="397041AA"/>
    <w:multiLevelType w:val="multilevel"/>
    <w:tmpl w:val="6890D988"/>
    <w:lvl w:ilvl="0">
      <w:start w:val="1"/>
      <w:numFmt w:val="decimal"/>
      <w:pStyle w:val="a"/>
      <w:lvlText w:val="%1."/>
      <w:lvlJc w:val="right"/>
      <w:pPr>
        <w:tabs>
          <w:tab w:val="num" w:pos="397"/>
        </w:tabs>
        <w:ind w:left="397" w:hanging="113"/>
      </w:pPr>
      <w:rPr>
        <w:rFonts w:cs="Times New Roman" w:hint="eastAsia"/>
      </w:rPr>
    </w:lvl>
    <w:lvl w:ilvl="1">
      <w:start w:val="1"/>
      <w:numFmt w:val="decimal"/>
      <w:pStyle w:val="20"/>
      <w:lvlText w:val="(%2)"/>
      <w:lvlJc w:val="right"/>
      <w:pPr>
        <w:tabs>
          <w:tab w:val="num" w:pos="624"/>
        </w:tabs>
        <w:ind w:left="624" w:hanging="114"/>
      </w:pPr>
      <w:rPr>
        <w:rFonts w:cs="Times New Roman" w:hint="eastAsia"/>
      </w:rPr>
    </w:lvl>
    <w:lvl w:ilvl="2">
      <w:start w:val="1"/>
      <w:numFmt w:val="decimal"/>
      <w:pStyle w:val="30"/>
      <w:lvlText w:val="%3)"/>
      <w:lvlJc w:val="right"/>
      <w:pPr>
        <w:tabs>
          <w:tab w:val="num" w:pos="851"/>
        </w:tabs>
        <w:ind w:left="851" w:hanging="114"/>
      </w:pPr>
      <w:rPr>
        <w:rFonts w:cs="Times New Roman" w:hint="eastAsia"/>
      </w:rPr>
    </w:lvl>
    <w:lvl w:ilvl="3">
      <w:start w:val="1"/>
      <w:numFmt w:val="decimal"/>
      <w:pStyle w:val="40"/>
      <w:lvlText w:val="%4-"/>
      <w:lvlJc w:val="right"/>
      <w:pPr>
        <w:tabs>
          <w:tab w:val="num" w:pos="1077"/>
        </w:tabs>
        <w:ind w:left="1077" w:hanging="113"/>
      </w:pPr>
      <w:rPr>
        <w:rFonts w:cs="Times New Roman" w:hint="eastAsia"/>
      </w:rPr>
    </w:lvl>
    <w:lvl w:ilvl="4">
      <w:start w:val="1"/>
      <w:numFmt w:val="decimal"/>
      <w:pStyle w:val="51"/>
      <w:lvlText w:val="%5]"/>
      <w:lvlJc w:val="right"/>
      <w:pPr>
        <w:tabs>
          <w:tab w:val="num" w:pos="1304"/>
        </w:tabs>
        <w:ind w:left="1304" w:hanging="113"/>
      </w:pPr>
      <w:rPr>
        <w:rFonts w:cs="Times New Roman" w:hint="eastAsia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tabs>
          <w:tab w:val="num" w:pos="-340"/>
        </w:tabs>
        <w:ind w:left="0" w:firstLine="0"/>
      </w:pPr>
      <w:rPr>
        <w:rFonts w:cs="Times New Roman" w:hint="eastAsia"/>
      </w:rPr>
    </w:lvl>
    <w:lvl w:ilvl="8">
      <w:start w:val="1"/>
      <w:numFmt w:val="none"/>
      <w:lvlText w:val=""/>
      <w:lvlJc w:val="left"/>
      <w:pPr>
        <w:tabs>
          <w:tab w:val="num" w:pos="-340"/>
        </w:tabs>
        <w:ind w:left="0" w:firstLine="0"/>
      </w:pPr>
      <w:rPr>
        <w:rFonts w:cs="Times New Roman" w:hint="eastAsia"/>
      </w:rPr>
    </w:lvl>
  </w:abstractNum>
  <w:abstractNum w:abstractNumId="3" w15:restartNumberingAfterBreak="0">
    <w:nsid w:val="44A951B9"/>
    <w:multiLevelType w:val="hybridMultilevel"/>
    <w:tmpl w:val="DDACB60A"/>
    <w:lvl w:ilvl="0" w:tplc="8FBA4EFC">
      <w:start w:val="1"/>
      <w:numFmt w:val="bullet"/>
      <w:pStyle w:val="a0"/>
      <w:lvlText w:val=""/>
      <w:lvlJc w:val="left"/>
      <w:pPr>
        <w:tabs>
          <w:tab w:val="num" w:pos="340"/>
        </w:tabs>
        <w:ind w:left="340" w:hanging="5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3135A10"/>
    <w:multiLevelType w:val="hybridMultilevel"/>
    <w:tmpl w:val="FC2A6BD6"/>
    <w:lvl w:ilvl="0" w:tplc="7C84440C">
      <w:start w:val="1"/>
      <w:numFmt w:val="bullet"/>
      <w:pStyle w:val="31"/>
      <w:lvlText w:val=""/>
      <w:lvlJc w:val="left"/>
      <w:pPr>
        <w:tabs>
          <w:tab w:val="num" w:pos="794"/>
        </w:tabs>
        <w:ind w:left="794" w:hanging="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45B68DB"/>
    <w:multiLevelType w:val="hybridMultilevel"/>
    <w:tmpl w:val="AA1687AE"/>
    <w:lvl w:ilvl="0" w:tplc="C36243BA">
      <w:start w:val="1"/>
      <w:numFmt w:val="bullet"/>
      <w:pStyle w:val="41"/>
      <w:lvlText w:val=""/>
      <w:lvlJc w:val="left"/>
      <w:pPr>
        <w:tabs>
          <w:tab w:val="num" w:pos="1021"/>
        </w:tabs>
        <w:ind w:left="1021" w:hanging="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56F288C"/>
    <w:multiLevelType w:val="hybridMultilevel"/>
    <w:tmpl w:val="F25E91F0"/>
    <w:lvl w:ilvl="0" w:tplc="4D505D62">
      <w:start w:val="1"/>
      <w:numFmt w:val="bullet"/>
      <w:pStyle w:val="21"/>
      <w:lvlText w:val=""/>
      <w:lvlJc w:val="left"/>
      <w:pPr>
        <w:tabs>
          <w:tab w:val="num" w:pos="567"/>
        </w:tabs>
        <w:ind w:left="567" w:hanging="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mirrorMargins/>
  <w:bordersDoNotSurroundHeader/>
  <w:bordersDoNotSurroundFooter/>
  <w:attachedTemplate r:id="rId1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stylePaneSortMethod w:val="0000"/>
  <w:defaultTabStop w:val="480"/>
  <w:autoHyphenation/>
  <w:evenAndOddHeaders/>
  <w:drawingGridHorizontalSpacing w:val="100"/>
  <w:drawingGridVerticalSpacing w:val="200"/>
  <w:displayHorizontalDrawingGridEvery w:val="0"/>
  <w:displayVerticalDrawingGridEvery w:val="2"/>
  <w:characterSpacingControl w:val="compressPunctuation"/>
  <w:noLineBreaksAfter w:lang="zh-TW" w:val="([{£¥‘“‵〈《「『【〔〝︵︷︹︻︽︿﹁﹃﹙﹛﹝（｛"/>
  <w:noLineBreaksBefore w:lang="zh-TW" w:val="!),.:;?]}¢°·–—’”•‥…‧′╴、。〉》」』】〕〞︰︱︳︴︶︸︺︼︾﹀﹂﹄﹏﹐﹑﹒﹔﹕﹖﹗﹚﹜﹞！），．：；？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734"/>
    <w:rsid w:val="0000071F"/>
    <w:rsid w:val="00001482"/>
    <w:rsid w:val="00001939"/>
    <w:rsid w:val="000042E1"/>
    <w:rsid w:val="0000585C"/>
    <w:rsid w:val="00006D22"/>
    <w:rsid w:val="000101DB"/>
    <w:rsid w:val="000108BA"/>
    <w:rsid w:val="0001116F"/>
    <w:rsid w:val="0001123C"/>
    <w:rsid w:val="00012460"/>
    <w:rsid w:val="00012C44"/>
    <w:rsid w:val="0001371F"/>
    <w:rsid w:val="0001735A"/>
    <w:rsid w:val="00017E35"/>
    <w:rsid w:val="00023EB9"/>
    <w:rsid w:val="00024B76"/>
    <w:rsid w:val="00025922"/>
    <w:rsid w:val="000270A0"/>
    <w:rsid w:val="00030851"/>
    <w:rsid w:val="000308AA"/>
    <w:rsid w:val="000339B8"/>
    <w:rsid w:val="00033DBD"/>
    <w:rsid w:val="00037CDF"/>
    <w:rsid w:val="00037F92"/>
    <w:rsid w:val="000412D8"/>
    <w:rsid w:val="0004150F"/>
    <w:rsid w:val="00042E98"/>
    <w:rsid w:val="0005200A"/>
    <w:rsid w:val="00054615"/>
    <w:rsid w:val="00057637"/>
    <w:rsid w:val="000603C5"/>
    <w:rsid w:val="0006196A"/>
    <w:rsid w:val="00061DAC"/>
    <w:rsid w:val="00062964"/>
    <w:rsid w:val="00064F30"/>
    <w:rsid w:val="000669BC"/>
    <w:rsid w:val="00067591"/>
    <w:rsid w:val="00074C51"/>
    <w:rsid w:val="00074D9A"/>
    <w:rsid w:val="0007553E"/>
    <w:rsid w:val="00080010"/>
    <w:rsid w:val="00081805"/>
    <w:rsid w:val="00084104"/>
    <w:rsid w:val="000921D9"/>
    <w:rsid w:val="00095590"/>
    <w:rsid w:val="000968D0"/>
    <w:rsid w:val="00096F76"/>
    <w:rsid w:val="00097503"/>
    <w:rsid w:val="000A0468"/>
    <w:rsid w:val="000A3127"/>
    <w:rsid w:val="000A3332"/>
    <w:rsid w:val="000A3404"/>
    <w:rsid w:val="000A43FF"/>
    <w:rsid w:val="000A741E"/>
    <w:rsid w:val="000A7D31"/>
    <w:rsid w:val="000B0930"/>
    <w:rsid w:val="000B0FA4"/>
    <w:rsid w:val="000B158B"/>
    <w:rsid w:val="000B257F"/>
    <w:rsid w:val="000B2B98"/>
    <w:rsid w:val="000B5523"/>
    <w:rsid w:val="000B6EA2"/>
    <w:rsid w:val="000B6FE2"/>
    <w:rsid w:val="000C1DE2"/>
    <w:rsid w:val="000C28F9"/>
    <w:rsid w:val="000C454E"/>
    <w:rsid w:val="000D2083"/>
    <w:rsid w:val="000D3BBC"/>
    <w:rsid w:val="000D4BCE"/>
    <w:rsid w:val="000E0C43"/>
    <w:rsid w:val="000E32B4"/>
    <w:rsid w:val="000E4176"/>
    <w:rsid w:val="000E4E47"/>
    <w:rsid w:val="000E758B"/>
    <w:rsid w:val="000E7C51"/>
    <w:rsid w:val="000F0E80"/>
    <w:rsid w:val="000F18E7"/>
    <w:rsid w:val="000F1C31"/>
    <w:rsid w:val="000F3048"/>
    <w:rsid w:val="000F38AA"/>
    <w:rsid w:val="00100A88"/>
    <w:rsid w:val="0010245F"/>
    <w:rsid w:val="00104323"/>
    <w:rsid w:val="00107A2D"/>
    <w:rsid w:val="00110E35"/>
    <w:rsid w:val="00112CCE"/>
    <w:rsid w:val="00113DED"/>
    <w:rsid w:val="00115E36"/>
    <w:rsid w:val="00117430"/>
    <w:rsid w:val="00120155"/>
    <w:rsid w:val="00120229"/>
    <w:rsid w:val="001210D6"/>
    <w:rsid w:val="001219E0"/>
    <w:rsid w:val="001233DF"/>
    <w:rsid w:val="0012360E"/>
    <w:rsid w:val="00127401"/>
    <w:rsid w:val="001304E2"/>
    <w:rsid w:val="00133520"/>
    <w:rsid w:val="00134CB6"/>
    <w:rsid w:val="00137568"/>
    <w:rsid w:val="0013768E"/>
    <w:rsid w:val="00137B45"/>
    <w:rsid w:val="00141F32"/>
    <w:rsid w:val="001446A2"/>
    <w:rsid w:val="00145BB2"/>
    <w:rsid w:val="00146C7A"/>
    <w:rsid w:val="001474DC"/>
    <w:rsid w:val="00150F09"/>
    <w:rsid w:val="00151EA2"/>
    <w:rsid w:val="00152B17"/>
    <w:rsid w:val="00152CE6"/>
    <w:rsid w:val="00152F1A"/>
    <w:rsid w:val="00153BA0"/>
    <w:rsid w:val="00154BEF"/>
    <w:rsid w:val="00154EB0"/>
    <w:rsid w:val="00156094"/>
    <w:rsid w:val="00164060"/>
    <w:rsid w:val="001646EB"/>
    <w:rsid w:val="00166D85"/>
    <w:rsid w:val="00167A12"/>
    <w:rsid w:val="00171A78"/>
    <w:rsid w:val="0017437B"/>
    <w:rsid w:val="0017476E"/>
    <w:rsid w:val="00175CFB"/>
    <w:rsid w:val="0017612B"/>
    <w:rsid w:val="001811FF"/>
    <w:rsid w:val="001833B5"/>
    <w:rsid w:val="001833FC"/>
    <w:rsid w:val="00184319"/>
    <w:rsid w:val="00184632"/>
    <w:rsid w:val="001846B4"/>
    <w:rsid w:val="001847B7"/>
    <w:rsid w:val="00184ADF"/>
    <w:rsid w:val="001851E7"/>
    <w:rsid w:val="001852C6"/>
    <w:rsid w:val="00185E46"/>
    <w:rsid w:val="001877A2"/>
    <w:rsid w:val="00187987"/>
    <w:rsid w:val="00190A36"/>
    <w:rsid w:val="001915A4"/>
    <w:rsid w:val="00191DA3"/>
    <w:rsid w:val="001927AF"/>
    <w:rsid w:val="001939F9"/>
    <w:rsid w:val="00194547"/>
    <w:rsid w:val="00196975"/>
    <w:rsid w:val="001973A3"/>
    <w:rsid w:val="001A1002"/>
    <w:rsid w:val="001A1BB1"/>
    <w:rsid w:val="001A21B8"/>
    <w:rsid w:val="001A21C1"/>
    <w:rsid w:val="001A22A8"/>
    <w:rsid w:val="001A2458"/>
    <w:rsid w:val="001A2F30"/>
    <w:rsid w:val="001A32C2"/>
    <w:rsid w:val="001A492B"/>
    <w:rsid w:val="001A63DC"/>
    <w:rsid w:val="001A65B9"/>
    <w:rsid w:val="001B051E"/>
    <w:rsid w:val="001B0981"/>
    <w:rsid w:val="001B1180"/>
    <w:rsid w:val="001B15E5"/>
    <w:rsid w:val="001B40B5"/>
    <w:rsid w:val="001C0831"/>
    <w:rsid w:val="001C166E"/>
    <w:rsid w:val="001C2DCA"/>
    <w:rsid w:val="001C38D5"/>
    <w:rsid w:val="001C4222"/>
    <w:rsid w:val="001C7DC4"/>
    <w:rsid w:val="001D0BC9"/>
    <w:rsid w:val="001D1A86"/>
    <w:rsid w:val="001D3DB6"/>
    <w:rsid w:val="001E031E"/>
    <w:rsid w:val="001E16DF"/>
    <w:rsid w:val="001E199E"/>
    <w:rsid w:val="001E36B8"/>
    <w:rsid w:val="001E5DE8"/>
    <w:rsid w:val="001F0ECB"/>
    <w:rsid w:val="001F4B5F"/>
    <w:rsid w:val="001F5FEB"/>
    <w:rsid w:val="001F6387"/>
    <w:rsid w:val="001F6647"/>
    <w:rsid w:val="001F7A74"/>
    <w:rsid w:val="001F7FD2"/>
    <w:rsid w:val="00200022"/>
    <w:rsid w:val="0020171A"/>
    <w:rsid w:val="00201E4F"/>
    <w:rsid w:val="00203318"/>
    <w:rsid w:val="0020343A"/>
    <w:rsid w:val="00204E9F"/>
    <w:rsid w:val="002054F7"/>
    <w:rsid w:val="002055A5"/>
    <w:rsid w:val="00211DBA"/>
    <w:rsid w:val="00212061"/>
    <w:rsid w:val="00212ABE"/>
    <w:rsid w:val="00214C3D"/>
    <w:rsid w:val="00222487"/>
    <w:rsid w:val="00227A22"/>
    <w:rsid w:val="0023178F"/>
    <w:rsid w:val="00233CB0"/>
    <w:rsid w:val="0023408B"/>
    <w:rsid w:val="002356F3"/>
    <w:rsid w:val="00236F6C"/>
    <w:rsid w:val="00244D81"/>
    <w:rsid w:val="00245DCA"/>
    <w:rsid w:val="00246950"/>
    <w:rsid w:val="00246D2B"/>
    <w:rsid w:val="002470D5"/>
    <w:rsid w:val="002503EB"/>
    <w:rsid w:val="00250A1C"/>
    <w:rsid w:val="00250B4B"/>
    <w:rsid w:val="00250FB5"/>
    <w:rsid w:val="002522C1"/>
    <w:rsid w:val="0025293E"/>
    <w:rsid w:val="00253BF9"/>
    <w:rsid w:val="00254287"/>
    <w:rsid w:val="00255246"/>
    <w:rsid w:val="0025709A"/>
    <w:rsid w:val="00260C7E"/>
    <w:rsid w:val="00260F1C"/>
    <w:rsid w:val="00263C14"/>
    <w:rsid w:val="002665E5"/>
    <w:rsid w:val="00266AFC"/>
    <w:rsid w:val="00273009"/>
    <w:rsid w:val="00274EA3"/>
    <w:rsid w:val="002757E5"/>
    <w:rsid w:val="0027733D"/>
    <w:rsid w:val="002806FC"/>
    <w:rsid w:val="00281C52"/>
    <w:rsid w:val="00281F09"/>
    <w:rsid w:val="002824A0"/>
    <w:rsid w:val="00282A06"/>
    <w:rsid w:val="00283F4F"/>
    <w:rsid w:val="0028584E"/>
    <w:rsid w:val="00285C91"/>
    <w:rsid w:val="00287A55"/>
    <w:rsid w:val="00287BF4"/>
    <w:rsid w:val="00292A55"/>
    <w:rsid w:val="002930CE"/>
    <w:rsid w:val="00294522"/>
    <w:rsid w:val="00296337"/>
    <w:rsid w:val="00296729"/>
    <w:rsid w:val="00296BF4"/>
    <w:rsid w:val="00297556"/>
    <w:rsid w:val="002A2F10"/>
    <w:rsid w:val="002A50F1"/>
    <w:rsid w:val="002A5723"/>
    <w:rsid w:val="002A5DEF"/>
    <w:rsid w:val="002A69A7"/>
    <w:rsid w:val="002A728F"/>
    <w:rsid w:val="002A73EC"/>
    <w:rsid w:val="002B05B1"/>
    <w:rsid w:val="002B0D52"/>
    <w:rsid w:val="002B3E02"/>
    <w:rsid w:val="002B4B02"/>
    <w:rsid w:val="002B7ABD"/>
    <w:rsid w:val="002C1CDD"/>
    <w:rsid w:val="002C1CFF"/>
    <w:rsid w:val="002C2671"/>
    <w:rsid w:val="002C2D82"/>
    <w:rsid w:val="002C2E91"/>
    <w:rsid w:val="002C3F9E"/>
    <w:rsid w:val="002C587F"/>
    <w:rsid w:val="002C7AFC"/>
    <w:rsid w:val="002D053B"/>
    <w:rsid w:val="002D28CE"/>
    <w:rsid w:val="002D41E6"/>
    <w:rsid w:val="002D5AE3"/>
    <w:rsid w:val="002D6273"/>
    <w:rsid w:val="002D6346"/>
    <w:rsid w:val="002D78C8"/>
    <w:rsid w:val="002E0456"/>
    <w:rsid w:val="002E2B99"/>
    <w:rsid w:val="002E7876"/>
    <w:rsid w:val="002F167E"/>
    <w:rsid w:val="002F2034"/>
    <w:rsid w:val="002F465F"/>
    <w:rsid w:val="002F5E39"/>
    <w:rsid w:val="00301186"/>
    <w:rsid w:val="0030274A"/>
    <w:rsid w:val="00302983"/>
    <w:rsid w:val="003038DB"/>
    <w:rsid w:val="00304425"/>
    <w:rsid w:val="0030671D"/>
    <w:rsid w:val="00307E8F"/>
    <w:rsid w:val="00307FAB"/>
    <w:rsid w:val="00315C41"/>
    <w:rsid w:val="00315C95"/>
    <w:rsid w:val="00315EB7"/>
    <w:rsid w:val="00316B6B"/>
    <w:rsid w:val="0031767B"/>
    <w:rsid w:val="003204D6"/>
    <w:rsid w:val="00320D54"/>
    <w:rsid w:val="00323E43"/>
    <w:rsid w:val="00324983"/>
    <w:rsid w:val="0032505B"/>
    <w:rsid w:val="003252F7"/>
    <w:rsid w:val="00325D56"/>
    <w:rsid w:val="00326224"/>
    <w:rsid w:val="00326A90"/>
    <w:rsid w:val="00332152"/>
    <w:rsid w:val="00332BF8"/>
    <w:rsid w:val="00351153"/>
    <w:rsid w:val="003542A3"/>
    <w:rsid w:val="003560B0"/>
    <w:rsid w:val="0035691C"/>
    <w:rsid w:val="0036428C"/>
    <w:rsid w:val="00364C91"/>
    <w:rsid w:val="00365163"/>
    <w:rsid w:val="00365406"/>
    <w:rsid w:val="00367D43"/>
    <w:rsid w:val="00370A28"/>
    <w:rsid w:val="00374AAF"/>
    <w:rsid w:val="00375609"/>
    <w:rsid w:val="0037785E"/>
    <w:rsid w:val="00382058"/>
    <w:rsid w:val="003826B2"/>
    <w:rsid w:val="003843C4"/>
    <w:rsid w:val="00387255"/>
    <w:rsid w:val="00390E2B"/>
    <w:rsid w:val="00392884"/>
    <w:rsid w:val="00392982"/>
    <w:rsid w:val="00392A20"/>
    <w:rsid w:val="00393DBE"/>
    <w:rsid w:val="0039670C"/>
    <w:rsid w:val="00396A19"/>
    <w:rsid w:val="003A1EAC"/>
    <w:rsid w:val="003A38D7"/>
    <w:rsid w:val="003A3F81"/>
    <w:rsid w:val="003A4489"/>
    <w:rsid w:val="003A4B68"/>
    <w:rsid w:val="003A5867"/>
    <w:rsid w:val="003A78FB"/>
    <w:rsid w:val="003A7B3E"/>
    <w:rsid w:val="003B2215"/>
    <w:rsid w:val="003B490C"/>
    <w:rsid w:val="003B4C1E"/>
    <w:rsid w:val="003B666F"/>
    <w:rsid w:val="003B68F3"/>
    <w:rsid w:val="003B7AE2"/>
    <w:rsid w:val="003C021C"/>
    <w:rsid w:val="003C4935"/>
    <w:rsid w:val="003C6713"/>
    <w:rsid w:val="003C71D1"/>
    <w:rsid w:val="003D0FF4"/>
    <w:rsid w:val="003D5AF7"/>
    <w:rsid w:val="003D6972"/>
    <w:rsid w:val="003D6E55"/>
    <w:rsid w:val="003E18F9"/>
    <w:rsid w:val="003E1BA3"/>
    <w:rsid w:val="003E1DE4"/>
    <w:rsid w:val="003E27D1"/>
    <w:rsid w:val="003E30D7"/>
    <w:rsid w:val="003E396E"/>
    <w:rsid w:val="003E3D45"/>
    <w:rsid w:val="003E500C"/>
    <w:rsid w:val="003E5F93"/>
    <w:rsid w:val="003E68D3"/>
    <w:rsid w:val="003F0067"/>
    <w:rsid w:val="003F2C41"/>
    <w:rsid w:val="003F4CA0"/>
    <w:rsid w:val="003F734E"/>
    <w:rsid w:val="00402882"/>
    <w:rsid w:val="00413362"/>
    <w:rsid w:val="004157E6"/>
    <w:rsid w:val="0041627F"/>
    <w:rsid w:val="004173A4"/>
    <w:rsid w:val="00420FDE"/>
    <w:rsid w:val="0042117B"/>
    <w:rsid w:val="00421C55"/>
    <w:rsid w:val="004224AE"/>
    <w:rsid w:val="00422DE7"/>
    <w:rsid w:val="00423029"/>
    <w:rsid w:val="004236C1"/>
    <w:rsid w:val="00424A4C"/>
    <w:rsid w:val="00424D35"/>
    <w:rsid w:val="00426510"/>
    <w:rsid w:val="00432285"/>
    <w:rsid w:val="00434E76"/>
    <w:rsid w:val="0043570B"/>
    <w:rsid w:val="004369A4"/>
    <w:rsid w:val="004410C0"/>
    <w:rsid w:val="00441E6F"/>
    <w:rsid w:val="00444427"/>
    <w:rsid w:val="00447862"/>
    <w:rsid w:val="004508C0"/>
    <w:rsid w:val="004516E2"/>
    <w:rsid w:val="00453761"/>
    <w:rsid w:val="004542C6"/>
    <w:rsid w:val="00457AD2"/>
    <w:rsid w:val="00464659"/>
    <w:rsid w:val="00466160"/>
    <w:rsid w:val="00470732"/>
    <w:rsid w:val="004714E4"/>
    <w:rsid w:val="00475897"/>
    <w:rsid w:val="00475993"/>
    <w:rsid w:val="004762B3"/>
    <w:rsid w:val="0047727D"/>
    <w:rsid w:val="004772A4"/>
    <w:rsid w:val="00481220"/>
    <w:rsid w:val="0048143B"/>
    <w:rsid w:val="004825C3"/>
    <w:rsid w:val="004872C1"/>
    <w:rsid w:val="00487747"/>
    <w:rsid w:val="004910C2"/>
    <w:rsid w:val="0049140F"/>
    <w:rsid w:val="00492C78"/>
    <w:rsid w:val="00496F63"/>
    <w:rsid w:val="00497498"/>
    <w:rsid w:val="004A00C7"/>
    <w:rsid w:val="004A1B15"/>
    <w:rsid w:val="004A21FC"/>
    <w:rsid w:val="004A379D"/>
    <w:rsid w:val="004A714E"/>
    <w:rsid w:val="004B0C21"/>
    <w:rsid w:val="004B1584"/>
    <w:rsid w:val="004B2629"/>
    <w:rsid w:val="004B278B"/>
    <w:rsid w:val="004B2B9A"/>
    <w:rsid w:val="004B2C79"/>
    <w:rsid w:val="004B3A47"/>
    <w:rsid w:val="004B4510"/>
    <w:rsid w:val="004B4785"/>
    <w:rsid w:val="004B59DE"/>
    <w:rsid w:val="004B5B2D"/>
    <w:rsid w:val="004C047E"/>
    <w:rsid w:val="004C0D89"/>
    <w:rsid w:val="004C2C73"/>
    <w:rsid w:val="004C3321"/>
    <w:rsid w:val="004C34D7"/>
    <w:rsid w:val="004C43D9"/>
    <w:rsid w:val="004C5457"/>
    <w:rsid w:val="004C7944"/>
    <w:rsid w:val="004D0527"/>
    <w:rsid w:val="004D1E3A"/>
    <w:rsid w:val="004D2306"/>
    <w:rsid w:val="004D4F52"/>
    <w:rsid w:val="004D5097"/>
    <w:rsid w:val="004D5972"/>
    <w:rsid w:val="004E02EA"/>
    <w:rsid w:val="004E3645"/>
    <w:rsid w:val="004E3DE6"/>
    <w:rsid w:val="004E5FAC"/>
    <w:rsid w:val="004E6907"/>
    <w:rsid w:val="004E7B18"/>
    <w:rsid w:val="004F3F42"/>
    <w:rsid w:val="004F54E9"/>
    <w:rsid w:val="004F5613"/>
    <w:rsid w:val="004F5E0F"/>
    <w:rsid w:val="004F6087"/>
    <w:rsid w:val="004F652B"/>
    <w:rsid w:val="004F6962"/>
    <w:rsid w:val="004F713F"/>
    <w:rsid w:val="004F7D2A"/>
    <w:rsid w:val="00501224"/>
    <w:rsid w:val="0050212C"/>
    <w:rsid w:val="0050323D"/>
    <w:rsid w:val="00503CAE"/>
    <w:rsid w:val="0050465C"/>
    <w:rsid w:val="00506175"/>
    <w:rsid w:val="00506417"/>
    <w:rsid w:val="005068AA"/>
    <w:rsid w:val="00506CBF"/>
    <w:rsid w:val="0050719E"/>
    <w:rsid w:val="00510213"/>
    <w:rsid w:val="0051131D"/>
    <w:rsid w:val="0051134E"/>
    <w:rsid w:val="0051166B"/>
    <w:rsid w:val="0051577C"/>
    <w:rsid w:val="0051627F"/>
    <w:rsid w:val="00516659"/>
    <w:rsid w:val="00521A9C"/>
    <w:rsid w:val="005228F4"/>
    <w:rsid w:val="00523140"/>
    <w:rsid w:val="005265B4"/>
    <w:rsid w:val="005355B2"/>
    <w:rsid w:val="00536130"/>
    <w:rsid w:val="005407FD"/>
    <w:rsid w:val="005418AB"/>
    <w:rsid w:val="00542AC6"/>
    <w:rsid w:val="00544180"/>
    <w:rsid w:val="00544285"/>
    <w:rsid w:val="005451E6"/>
    <w:rsid w:val="005456BC"/>
    <w:rsid w:val="00546999"/>
    <w:rsid w:val="005536A6"/>
    <w:rsid w:val="00553BD1"/>
    <w:rsid w:val="005552C9"/>
    <w:rsid w:val="00555B37"/>
    <w:rsid w:val="00560A0B"/>
    <w:rsid w:val="00561348"/>
    <w:rsid w:val="00561635"/>
    <w:rsid w:val="00562945"/>
    <w:rsid w:val="0056634E"/>
    <w:rsid w:val="00566C27"/>
    <w:rsid w:val="00567E4B"/>
    <w:rsid w:val="00567F6E"/>
    <w:rsid w:val="0057097C"/>
    <w:rsid w:val="00570B3E"/>
    <w:rsid w:val="005716B1"/>
    <w:rsid w:val="00575972"/>
    <w:rsid w:val="00576E2F"/>
    <w:rsid w:val="00576EFB"/>
    <w:rsid w:val="005802C4"/>
    <w:rsid w:val="00582571"/>
    <w:rsid w:val="00582A55"/>
    <w:rsid w:val="005861B2"/>
    <w:rsid w:val="00592ECB"/>
    <w:rsid w:val="00597211"/>
    <w:rsid w:val="005A1089"/>
    <w:rsid w:val="005A2B5C"/>
    <w:rsid w:val="005A68F5"/>
    <w:rsid w:val="005A77AC"/>
    <w:rsid w:val="005B3633"/>
    <w:rsid w:val="005B372F"/>
    <w:rsid w:val="005B6C39"/>
    <w:rsid w:val="005B7FB6"/>
    <w:rsid w:val="005C3CEA"/>
    <w:rsid w:val="005C59A6"/>
    <w:rsid w:val="005D00CA"/>
    <w:rsid w:val="005D6815"/>
    <w:rsid w:val="005D6956"/>
    <w:rsid w:val="005D71B0"/>
    <w:rsid w:val="005D7C6A"/>
    <w:rsid w:val="005E1990"/>
    <w:rsid w:val="005E4BEC"/>
    <w:rsid w:val="005E58B9"/>
    <w:rsid w:val="005E65C6"/>
    <w:rsid w:val="005F153F"/>
    <w:rsid w:val="005F26CA"/>
    <w:rsid w:val="005F5816"/>
    <w:rsid w:val="005F6E60"/>
    <w:rsid w:val="005F7254"/>
    <w:rsid w:val="005F762B"/>
    <w:rsid w:val="006015B7"/>
    <w:rsid w:val="0060182D"/>
    <w:rsid w:val="006023F4"/>
    <w:rsid w:val="0060240F"/>
    <w:rsid w:val="00602D63"/>
    <w:rsid w:val="00607DF1"/>
    <w:rsid w:val="00614962"/>
    <w:rsid w:val="00614B48"/>
    <w:rsid w:val="00615E32"/>
    <w:rsid w:val="00616D69"/>
    <w:rsid w:val="0062191A"/>
    <w:rsid w:val="00623823"/>
    <w:rsid w:val="00623FE2"/>
    <w:rsid w:val="0062792D"/>
    <w:rsid w:val="00630333"/>
    <w:rsid w:val="0063108B"/>
    <w:rsid w:val="006316D4"/>
    <w:rsid w:val="006317E3"/>
    <w:rsid w:val="006404C3"/>
    <w:rsid w:val="0064080B"/>
    <w:rsid w:val="006449B7"/>
    <w:rsid w:val="00644D31"/>
    <w:rsid w:val="0064577F"/>
    <w:rsid w:val="006476B9"/>
    <w:rsid w:val="00647F01"/>
    <w:rsid w:val="00651674"/>
    <w:rsid w:val="00652374"/>
    <w:rsid w:val="00653D33"/>
    <w:rsid w:val="00656269"/>
    <w:rsid w:val="00665BFC"/>
    <w:rsid w:val="00666F1D"/>
    <w:rsid w:val="00670596"/>
    <w:rsid w:val="00672AC8"/>
    <w:rsid w:val="0067408C"/>
    <w:rsid w:val="00674711"/>
    <w:rsid w:val="00676779"/>
    <w:rsid w:val="0067729A"/>
    <w:rsid w:val="00677842"/>
    <w:rsid w:val="00680375"/>
    <w:rsid w:val="00682C3C"/>
    <w:rsid w:val="006841AD"/>
    <w:rsid w:val="00686133"/>
    <w:rsid w:val="00686DE2"/>
    <w:rsid w:val="00686FBA"/>
    <w:rsid w:val="006911D7"/>
    <w:rsid w:val="006932A6"/>
    <w:rsid w:val="006954CD"/>
    <w:rsid w:val="00695B85"/>
    <w:rsid w:val="00696AC1"/>
    <w:rsid w:val="00697497"/>
    <w:rsid w:val="006A084B"/>
    <w:rsid w:val="006A08FB"/>
    <w:rsid w:val="006A2051"/>
    <w:rsid w:val="006A2DA9"/>
    <w:rsid w:val="006A2FC8"/>
    <w:rsid w:val="006A4070"/>
    <w:rsid w:val="006A6A0C"/>
    <w:rsid w:val="006A77F7"/>
    <w:rsid w:val="006B1AF7"/>
    <w:rsid w:val="006B1C57"/>
    <w:rsid w:val="006B3B9A"/>
    <w:rsid w:val="006B3F8C"/>
    <w:rsid w:val="006B77AB"/>
    <w:rsid w:val="006B7B9B"/>
    <w:rsid w:val="006B7F51"/>
    <w:rsid w:val="006C22A5"/>
    <w:rsid w:val="006C36FB"/>
    <w:rsid w:val="006C56B0"/>
    <w:rsid w:val="006C6FCE"/>
    <w:rsid w:val="006C7045"/>
    <w:rsid w:val="006D0E76"/>
    <w:rsid w:val="006D10F2"/>
    <w:rsid w:val="006D12C3"/>
    <w:rsid w:val="006D16E1"/>
    <w:rsid w:val="006D6522"/>
    <w:rsid w:val="006E1A5D"/>
    <w:rsid w:val="006E4EDC"/>
    <w:rsid w:val="006E62E7"/>
    <w:rsid w:val="006F1128"/>
    <w:rsid w:val="006F1A48"/>
    <w:rsid w:val="006F2782"/>
    <w:rsid w:val="006F2975"/>
    <w:rsid w:val="006F2A1F"/>
    <w:rsid w:val="006F2F7D"/>
    <w:rsid w:val="006F6180"/>
    <w:rsid w:val="00703DE8"/>
    <w:rsid w:val="007044D1"/>
    <w:rsid w:val="00706C45"/>
    <w:rsid w:val="0071386B"/>
    <w:rsid w:val="00714C19"/>
    <w:rsid w:val="00714D12"/>
    <w:rsid w:val="00716981"/>
    <w:rsid w:val="00716C82"/>
    <w:rsid w:val="00716DCB"/>
    <w:rsid w:val="00716E93"/>
    <w:rsid w:val="0072134D"/>
    <w:rsid w:val="00722368"/>
    <w:rsid w:val="0072714A"/>
    <w:rsid w:val="007279B8"/>
    <w:rsid w:val="007306E6"/>
    <w:rsid w:val="00733EF5"/>
    <w:rsid w:val="00734F76"/>
    <w:rsid w:val="00735D29"/>
    <w:rsid w:val="00735E3B"/>
    <w:rsid w:val="007365AB"/>
    <w:rsid w:val="00737D35"/>
    <w:rsid w:val="00737EB1"/>
    <w:rsid w:val="0074083C"/>
    <w:rsid w:val="00740CFF"/>
    <w:rsid w:val="007414BB"/>
    <w:rsid w:val="0074160E"/>
    <w:rsid w:val="00741BD1"/>
    <w:rsid w:val="00741E36"/>
    <w:rsid w:val="00744CDB"/>
    <w:rsid w:val="00747918"/>
    <w:rsid w:val="00747F3B"/>
    <w:rsid w:val="007508E4"/>
    <w:rsid w:val="00753E06"/>
    <w:rsid w:val="00756F6C"/>
    <w:rsid w:val="00757FC4"/>
    <w:rsid w:val="00760515"/>
    <w:rsid w:val="00760AE7"/>
    <w:rsid w:val="007644CE"/>
    <w:rsid w:val="00766920"/>
    <w:rsid w:val="00767669"/>
    <w:rsid w:val="007772B2"/>
    <w:rsid w:val="007776EA"/>
    <w:rsid w:val="00780C71"/>
    <w:rsid w:val="00781169"/>
    <w:rsid w:val="00781C2C"/>
    <w:rsid w:val="00784F6A"/>
    <w:rsid w:val="00787B4A"/>
    <w:rsid w:val="007916C0"/>
    <w:rsid w:val="00794365"/>
    <w:rsid w:val="007A0293"/>
    <w:rsid w:val="007A290E"/>
    <w:rsid w:val="007A2F1A"/>
    <w:rsid w:val="007A32C5"/>
    <w:rsid w:val="007A369E"/>
    <w:rsid w:val="007A3F58"/>
    <w:rsid w:val="007A5AFA"/>
    <w:rsid w:val="007A71FD"/>
    <w:rsid w:val="007B052C"/>
    <w:rsid w:val="007B2447"/>
    <w:rsid w:val="007B34CC"/>
    <w:rsid w:val="007B4F05"/>
    <w:rsid w:val="007B5167"/>
    <w:rsid w:val="007B5AED"/>
    <w:rsid w:val="007B78AC"/>
    <w:rsid w:val="007C0E30"/>
    <w:rsid w:val="007C119B"/>
    <w:rsid w:val="007C2515"/>
    <w:rsid w:val="007C3D31"/>
    <w:rsid w:val="007C4C35"/>
    <w:rsid w:val="007D1458"/>
    <w:rsid w:val="007D225B"/>
    <w:rsid w:val="007D2AF3"/>
    <w:rsid w:val="007D4144"/>
    <w:rsid w:val="007D609C"/>
    <w:rsid w:val="007D650B"/>
    <w:rsid w:val="007D6B6B"/>
    <w:rsid w:val="007D7420"/>
    <w:rsid w:val="007E1BBC"/>
    <w:rsid w:val="007E629C"/>
    <w:rsid w:val="007F0372"/>
    <w:rsid w:val="007F0DA0"/>
    <w:rsid w:val="007F1D9B"/>
    <w:rsid w:val="007F5ADF"/>
    <w:rsid w:val="007F7B55"/>
    <w:rsid w:val="00800D43"/>
    <w:rsid w:val="00801A60"/>
    <w:rsid w:val="00803D27"/>
    <w:rsid w:val="00806A3E"/>
    <w:rsid w:val="008070FF"/>
    <w:rsid w:val="008072FB"/>
    <w:rsid w:val="00807A96"/>
    <w:rsid w:val="008106D3"/>
    <w:rsid w:val="008107E3"/>
    <w:rsid w:val="00811E7B"/>
    <w:rsid w:val="00813325"/>
    <w:rsid w:val="008135F4"/>
    <w:rsid w:val="008135FA"/>
    <w:rsid w:val="00813A5D"/>
    <w:rsid w:val="00814D00"/>
    <w:rsid w:val="008159D5"/>
    <w:rsid w:val="008200A0"/>
    <w:rsid w:val="0082122D"/>
    <w:rsid w:val="00822E99"/>
    <w:rsid w:val="0082560D"/>
    <w:rsid w:val="00825F2F"/>
    <w:rsid w:val="00827294"/>
    <w:rsid w:val="00827493"/>
    <w:rsid w:val="00831135"/>
    <w:rsid w:val="00835977"/>
    <w:rsid w:val="00836649"/>
    <w:rsid w:val="00836FC8"/>
    <w:rsid w:val="00843EA1"/>
    <w:rsid w:val="008440D0"/>
    <w:rsid w:val="00844848"/>
    <w:rsid w:val="00846110"/>
    <w:rsid w:val="00847EA0"/>
    <w:rsid w:val="00850CA7"/>
    <w:rsid w:val="008553E8"/>
    <w:rsid w:val="0085655F"/>
    <w:rsid w:val="008565E9"/>
    <w:rsid w:val="00860F97"/>
    <w:rsid w:val="008662BA"/>
    <w:rsid w:val="00867AE2"/>
    <w:rsid w:val="00870846"/>
    <w:rsid w:val="00870A94"/>
    <w:rsid w:val="00870DFE"/>
    <w:rsid w:val="00871431"/>
    <w:rsid w:val="00871CCE"/>
    <w:rsid w:val="008731F4"/>
    <w:rsid w:val="00873D93"/>
    <w:rsid w:val="00883497"/>
    <w:rsid w:val="00890769"/>
    <w:rsid w:val="008949B3"/>
    <w:rsid w:val="00896029"/>
    <w:rsid w:val="008967E9"/>
    <w:rsid w:val="00897AEE"/>
    <w:rsid w:val="008A1913"/>
    <w:rsid w:val="008A3183"/>
    <w:rsid w:val="008A43F5"/>
    <w:rsid w:val="008A503C"/>
    <w:rsid w:val="008A5D1A"/>
    <w:rsid w:val="008A730A"/>
    <w:rsid w:val="008A7B72"/>
    <w:rsid w:val="008B0446"/>
    <w:rsid w:val="008B1BC1"/>
    <w:rsid w:val="008B4773"/>
    <w:rsid w:val="008B5DBB"/>
    <w:rsid w:val="008B676F"/>
    <w:rsid w:val="008C2E34"/>
    <w:rsid w:val="008C2E50"/>
    <w:rsid w:val="008C72AE"/>
    <w:rsid w:val="008C7EDB"/>
    <w:rsid w:val="008D0D02"/>
    <w:rsid w:val="008D3513"/>
    <w:rsid w:val="008D47A9"/>
    <w:rsid w:val="008D64D8"/>
    <w:rsid w:val="008D6E84"/>
    <w:rsid w:val="008E18B5"/>
    <w:rsid w:val="008E1ED7"/>
    <w:rsid w:val="008E4415"/>
    <w:rsid w:val="008E5787"/>
    <w:rsid w:val="008F066A"/>
    <w:rsid w:val="008F29B5"/>
    <w:rsid w:val="008F2A90"/>
    <w:rsid w:val="008F2ECF"/>
    <w:rsid w:val="008F47C0"/>
    <w:rsid w:val="008F4857"/>
    <w:rsid w:val="008F5940"/>
    <w:rsid w:val="0090058F"/>
    <w:rsid w:val="00902AA1"/>
    <w:rsid w:val="009046C8"/>
    <w:rsid w:val="0091270F"/>
    <w:rsid w:val="00916D96"/>
    <w:rsid w:val="00917659"/>
    <w:rsid w:val="00917BEE"/>
    <w:rsid w:val="00920410"/>
    <w:rsid w:val="0092106B"/>
    <w:rsid w:val="009214B9"/>
    <w:rsid w:val="00926289"/>
    <w:rsid w:val="00927362"/>
    <w:rsid w:val="00933791"/>
    <w:rsid w:val="00933B05"/>
    <w:rsid w:val="009341C4"/>
    <w:rsid w:val="00936C4A"/>
    <w:rsid w:val="009409F1"/>
    <w:rsid w:val="0094204B"/>
    <w:rsid w:val="00943111"/>
    <w:rsid w:val="009453D0"/>
    <w:rsid w:val="009477F8"/>
    <w:rsid w:val="00950F68"/>
    <w:rsid w:val="00952506"/>
    <w:rsid w:val="009525BD"/>
    <w:rsid w:val="00952850"/>
    <w:rsid w:val="00955071"/>
    <w:rsid w:val="00956596"/>
    <w:rsid w:val="009569F1"/>
    <w:rsid w:val="0095795B"/>
    <w:rsid w:val="009601DB"/>
    <w:rsid w:val="0096023D"/>
    <w:rsid w:val="00962E06"/>
    <w:rsid w:val="00965CFF"/>
    <w:rsid w:val="0096634E"/>
    <w:rsid w:val="00967513"/>
    <w:rsid w:val="00974F1F"/>
    <w:rsid w:val="00975B21"/>
    <w:rsid w:val="009760F7"/>
    <w:rsid w:val="00976791"/>
    <w:rsid w:val="00981880"/>
    <w:rsid w:val="0098518F"/>
    <w:rsid w:val="0098598B"/>
    <w:rsid w:val="00985B65"/>
    <w:rsid w:val="0099000C"/>
    <w:rsid w:val="00991074"/>
    <w:rsid w:val="0099123B"/>
    <w:rsid w:val="00991346"/>
    <w:rsid w:val="00991C4F"/>
    <w:rsid w:val="009A02A2"/>
    <w:rsid w:val="009A0719"/>
    <w:rsid w:val="009A1DDB"/>
    <w:rsid w:val="009A505D"/>
    <w:rsid w:val="009A6155"/>
    <w:rsid w:val="009A699B"/>
    <w:rsid w:val="009A7CF0"/>
    <w:rsid w:val="009B6AA5"/>
    <w:rsid w:val="009B712F"/>
    <w:rsid w:val="009C1040"/>
    <w:rsid w:val="009C390E"/>
    <w:rsid w:val="009C50CD"/>
    <w:rsid w:val="009C766A"/>
    <w:rsid w:val="009C779C"/>
    <w:rsid w:val="009D020E"/>
    <w:rsid w:val="009D07CD"/>
    <w:rsid w:val="009D0C77"/>
    <w:rsid w:val="009D0F81"/>
    <w:rsid w:val="009D1B00"/>
    <w:rsid w:val="009D26FE"/>
    <w:rsid w:val="009D3A64"/>
    <w:rsid w:val="009D3C62"/>
    <w:rsid w:val="009D45A4"/>
    <w:rsid w:val="009D45C5"/>
    <w:rsid w:val="009D7D99"/>
    <w:rsid w:val="009E0B52"/>
    <w:rsid w:val="009E0C38"/>
    <w:rsid w:val="009E0DF5"/>
    <w:rsid w:val="009E2815"/>
    <w:rsid w:val="009E3E05"/>
    <w:rsid w:val="009E45FB"/>
    <w:rsid w:val="009E74D1"/>
    <w:rsid w:val="009F42F8"/>
    <w:rsid w:val="009F753A"/>
    <w:rsid w:val="00A015E6"/>
    <w:rsid w:val="00A01A86"/>
    <w:rsid w:val="00A028F3"/>
    <w:rsid w:val="00A03849"/>
    <w:rsid w:val="00A03A8B"/>
    <w:rsid w:val="00A04949"/>
    <w:rsid w:val="00A105D2"/>
    <w:rsid w:val="00A15A9F"/>
    <w:rsid w:val="00A16055"/>
    <w:rsid w:val="00A20003"/>
    <w:rsid w:val="00A21C70"/>
    <w:rsid w:val="00A22AD4"/>
    <w:rsid w:val="00A2343A"/>
    <w:rsid w:val="00A23BC9"/>
    <w:rsid w:val="00A2576E"/>
    <w:rsid w:val="00A25962"/>
    <w:rsid w:val="00A27352"/>
    <w:rsid w:val="00A305C0"/>
    <w:rsid w:val="00A30930"/>
    <w:rsid w:val="00A32101"/>
    <w:rsid w:val="00A32210"/>
    <w:rsid w:val="00A3475E"/>
    <w:rsid w:val="00A403E8"/>
    <w:rsid w:val="00A416F9"/>
    <w:rsid w:val="00A4335B"/>
    <w:rsid w:val="00A4335E"/>
    <w:rsid w:val="00A4445F"/>
    <w:rsid w:val="00A51511"/>
    <w:rsid w:val="00A54E3C"/>
    <w:rsid w:val="00A56707"/>
    <w:rsid w:val="00A57097"/>
    <w:rsid w:val="00A62CA7"/>
    <w:rsid w:val="00A64044"/>
    <w:rsid w:val="00A64A1E"/>
    <w:rsid w:val="00A67F88"/>
    <w:rsid w:val="00A70DA7"/>
    <w:rsid w:val="00A711A1"/>
    <w:rsid w:val="00A72A94"/>
    <w:rsid w:val="00A72D89"/>
    <w:rsid w:val="00A7354C"/>
    <w:rsid w:val="00A73F9C"/>
    <w:rsid w:val="00A74D40"/>
    <w:rsid w:val="00A7507F"/>
    <w:rsid w:val="00A7531E"/>
    <w:rsid w:val="00A75FAC"/>
    <w:rsid w:val="00A77310"/>
    <w:rsid w:val="00A80DE9"/>
    <w:rsid w:val="00A821DF"/>
    <w:rsid w:val="00A83966"/>
    <w:rsid w:val="00A84FBC"/>
    <w:rsid w:val="00A877A3"/>
    <w:rsid w:val="00A87A2D"/>
    <w:rsid w:val="00A96973"/>
    <w:rsid w:val="00AA10A9"/>
    <w:rsid w:val="00AA2095"/>
    <w:rsid w:val="00AA3AA5"/>
    <w:rsid w:val="00AA5230"/>
    <w:rsid w:val="00AA5BF2"/>
    <w:rsid w:val="00AA6D7C"/>
    <w:rsid w:val="00AA6F65"/>
    <w:rsid w:val="00AA7CA9"/>
    <w:rsid w:val="00AB27E9"/>
    <w:rsid w:val="00AB3ED6"/>
    <w:rsid w:val="00AB480B"/>
    <w:rsid w:val="00AB4A75"/>
    <w:rsid w:val="00AB5834"/>
    <w:rsid w:val="00AC0887"/>
    <w:rsid w:val="00AC0CD8"/>
    <w:rsid w:val="00AC1230"/>
    <w:rsid w:val="00AC3489"/>
    <w:rsid w:val="00AC419B"/>
    <w:rsid w:val="00AC50FD"/>
    <w:rsid w:val="00AD015F"/>
    <w:rsid w:val="00AD0D45"/>
    <w:rsid w:val="00AD2CF0"/>
    <w:rsid w:val="00AD2DA4"/>
    <w:rsid w:val="00AD39BB"/>
    <w:rsid w:val="00AD6E29"/>
    <w:rsid w:val="00AE0F7E"/>
    <w:rsid w:val="00AE1B94"/>
    <w:rsid w:val="00AE7441"/>
    <w:rsid w:val="00AF0392"/>
    <w:rsid w:val="00AF2637"/>
    <w:rsid w:val="00AF4CC6"/>
    <w:rsid w:val="00AF58DC"/>
    <w:rsid w:val="00AF695E"/>
    <w:rsid w:val="00B009B5"/>
    <w:rsid w:val="00B019D7"/>
    <w:rsid w:val="00B02E2E"/>
    <w:rsid w:val="00B03117"/>
    <w:rsid w:val="00B05140"/>
    <w:rsid w:val="00B05B5D"/>
    <w:rsid w:val="00B05B81"/>
    <w:rsid w:val="00B112B3"/>
    <w:rsid w:val="00B1355E"/>
    <w:rsid w:val="00B143C6"/>
    <w:rsid w:val="00B161A6"/>
    <w:rsid w:val="00B207AF"/>
    <w:rsid w:val="00B21BF2"/>
    <w:rsid w:val="00B22846"/>
    <w:rsid w:val="00B2743B"/>
    <w:rsid w:val="00B30130"/>
    <w:rsid w:val="00B30D20"/>
    <w:rsid w:val="00B33CED"/>
    <w:rsid w:val="00B33EFD"/>
    <w:rsid w:val="00B340E1"/>
    <w:rsid w:val="00B3494F"/>
    <w:rsid w:val="00B34B95"/>
    <w:rsid w:val="00B42918"/>
    <w:rsid w:val="00B44D74"/>
    <w:rsid w:val="00B473CE"/>
    <w:rsid w:val="00B478D5"/>
    <w:rsid w:val="00B50D08"/>
    <w:rsid w:val="00B50E18"/>
    <w:rsid w:val="00B51C85"/>
    <w:rsid w:val="00B5447C"/>
    <w:rsid w:val="00B547CE"/>
    <w:rsid w:val="00B54A08"/>
    <w:rsid w:val="00B558BF"/>
    <w:rsid w:val="00B567E7"/>
    <w:rsid w:val="00B600BD"/>
    <w:rsid w:val="00B60ECF"/>
    <w:rsid w:val="00B625CE"/>
    <w:rsid w:val="00B6459A"/>
    <w:rsid w:val="00B73D51"/>
    <w:rsid w:val="00B74062"/>
    <w:rsid w:val="00B74234"/>
    <w:rsid w:val="00B742F1"/>
    <w:rsid w:val="00B74B8D"/>
    <w:rsid w:val="00B76FEF"/>
    <w:rsid w:val="00B7743C"/>
    <w:rsid w:val="00B779FA"/>
    <w:rsid w:val="00B80E8B"/>
    <w:rsid w:val="00B81A30"/>
    <w:rsid w:val="00B830CB"/>
    <w:rsid w:val="00B832BD"/>
    <w:rsid w:val="00B83820"/>
    <w:rsid w:val="00B84C53"/>
    <w:rsid w:val="00B84E5A"/>
    <w:rsid w:val="00B86037"/>
    <w:rsid w:val="00B8677D"/>
    <w:rsid w:val="00BA0552"/>
    <w:rsid w:val="00BA3DA2"/>
    <w:rsid w:val="00BA6B47"/>
    <w:rsid w:val="00BB0B61"/>
    <w:rsid w:val="00BB1417"/>
    <w:rsid w:val="00BB436E"/>
    <w:rsid w:val="00BB4803"/>
    <w:rsid w:val="00BB6774"/>
    <w:rsid w:val="00BC1173"/>
    <w:rsid w:val="00BC5988"/>
    <w:rsid w:val="00BD0DB9"/>
    <w:rsid w:val="00BD184C"/>
    <w:rsid w:val="00BD2D0C"/>
    <w:rsid w:val="00BD31AD"/>
    <w:rsid w:val="00BD3583"/>
    <w:rsid w:val="00BD49FD"/>
    <w:rsid w:val="00BD52BE"/>
    <w:rsid w:val="00BD53B7"/>
    <w:rsid w:val="00BD74C2"/>
    <w:rsid w:val="00BE0FB2"/>
    <w:rsid w:val="00BE5188"/>
    <w:rsid w:val="00BE7164"/>
    <w:rsid w:val="00BE75FF"/>
    <w:rsid w:val="00BE7C07"/>
    <w:rsid w:val="00BF0EEC"/>
    <w:rsid w:val="00BF47D6"/>
    <w:rsid w:val="00BF7A04"/>
    <w:rsid w:val="00C007A4"/>
    <w:rsid w:val="00C03EC3"/>
    <w:rsid w:val="00C04ED2"/>
    <w:rsid w:val="00C05BD7"/>
    <w:rsid w:val="00C07702"/>
    <w:rsid w:val="00C079CA"/>
    <w:rsid w:val="00C10698"/>
    <w:rsid w:val="00C11AA5"/>
    <w:rsid w:val="00C1273B"/>
    <w:rsid w:val="00C16CB6"/>
    <w:rsid w:val="00C2099F"/>
    <w:rsid w:val="00C21173"/>
    <w:rsid w:val="00C21894"/>
    <w:rsid w:val="00C22600"/>
    <w:rsid w:val="00C2294E"/>
    <w:rsid w:val="00C23412"/>
    <w:rsid w:val="00C239CB"/>
    <w:rsid w:val="00C249DB"/>
    <w:rsid w:val="00C30698"/>
    <w:rsid w:val="00C349B7"/>
    <w:rsid w:val="00C35A0F"/>
    <w:rsid w:val="00C430E6"/>
    <w:rsid w:val="00C4434A"/>
    <w:rsid w:val="00C453B6"/>
    <w:rsid w:val="00C45EC8"/>
    <w:rsid w:val="00C46F7C"/>
    <w:rsid w:val="00C47938"/>
    <w:rsid w:val="00C50A08"/>
    <w:rsid w:val="00C51251"/>
    <w:rsid w:val="00C52D7D"/>
    <w:rsid w:val="00C52FDA"/>
    <w:rsid w:val="00C5385A"/>
    <w:rsid w:val="00C57D15"/>
    <w:rsid w:val="00C61161"/>
    <w:rsid w:val="00C62000"/>
    <w:rsid w:val="00C626B1"/>
    <w:rsid w:val="00C62C51"/>
    <w:rsid w:val="00C63E23"/>
    <w:rsid w:val="00C6489F"/>
    <w:rsid w:val="00C654F9"/>
    <w:rsid w:val="00C6589F"/>
    <w:rsid w:val="00C65C86"/>
    <w:rsid w:val="00C66850"/>
    <w:rsid w:val="00C7143F"/>
    <w:rsid w:val="00C72375"/>
    <w:rsid w:val="00C727DE"/>
    <w:rsid w:val="00C73832"/>
    <w:rsid w:val="00C73B43"/>
    <w:rsid w:val="00C756F0"/>
    <w:rsid w:val="00C76AA4"/>
    <w:rsid w:val="00C8017D"/>
    <w:rsid w:val="00C80CBF"/>
    <w:rsid w:val="00C83C34"/>
    <w:rsid w:val="00C8440F"/>
    <w:rsid w:val="00C851B7"/>
    <w:rsid w:val="00C860C0"/>
    <w:rsid w:val="00C862FB"/>
    <w:rsid w:val="00C8639A"/>
    <w:rsid w:val="00C865B6"/>
    <w:rsid w:val="00C86766"/>
    <w:rsid w:val="00C86A46"/>
    <w:rsid w:val="00C8721C"/>
    <w:rsid w:val="00C9008F"/>
    <w:rsid w:val="00C90451"/>
    <w:rsid w:val="00C91AAA"/>
    <w:rsid w:val="00C92841"/>
    <w:rsid w:val="00C9409C"/>
    <w:rsid w:val="00C95524"/>
    <w:rsid w:val="00C958FC"/>
    <w:rsid w:val="00C96474"/>
    <w:rsid w:val="00C96B65"/>
    <w:rsid w:val="00CA08D6"/>
    <w:rsid w:val="00CA2CA4"/>
    <w:rsid w:val="00CA395C"/>
    <w:rsid w:val="00CB19FE"/>
    <w:rsid w:val="00CB4E11"/>
    <w:rsid w:val="00CB5E2B"/>
    <w:rsid w:val="00CC2184"/>
    <w:rsid w:val="00CC2481"/>
    <w:rsid w:val="00CC53F7"/>
    <w:rsid w:val="00CC5629"/>
    <w:rsid w:val="00CC62A7"/>
    <w:rsid w:val="00CD1EDB"/>
    <w:rsid w:val="00CD2442"/>
    <w:rsid w:val="00CD25D6"/>
    <w:rsid w:val="00CD39C1"/>
    <w:rsid w:val="00CD4137"/>
    <w:rsid w:val="00CD451D"/>
    <w:rsid w:val="00CD6C57"/>
    <w:rsid w:val="00CE01F1"/>
    <w:rsid w:val="00CE2269"/>
    <w:rsid w:val="00CE32C1"/>
    <w:rsid w:val="00CE3FD0"/>
    <w:rsid w:val="00CE6700"/>
    <w:rsid w:val="00CE744C"/>
    <w:rsid w:val="00CF0C46"/>
    <w:rsid w:val="00CF26AC"/>
    <w:rsid w:val="00CF406D"/>
    <w:rsid w:val="00CF51E4"/>
    <w:rsid w:val="00CF6405"/>
    <w:rsid w:val="00CF707A"/>
    <w:rsid w:val="00D011D6"/>
    <w:rsid w:val="00D03283"/>
    <w:rsid w:val="00D042E6"/>
    <w:rsid w:val="00D04A86"/>
    <w:rsid w:val="00D05148"/>
    <w:rsid w:val="00D075E6"/>
    <w:rsid w:val="00D1056A"/>
    <w:rsid w:val="00D1183A"/>
    <w:rsid w:val="00D11C41"/>
    <w:rsid w:val="00D14D1B"/>
    <w:rsid w:val="00D14D39"/>
    <w:rsid w:val="00D153E3"/>
    <w:rsid w:val="00D1558D"/>
    <w:rsid w:val="00D1773C"/>
    <w:rsid w:val="00D20311"/>
    <w:rsid w:val="00D2324B"/>
    <w:rsid w:val="00D278B4"/>
    <w:rsid w:val="00D27F57"/>
    <w:rsid w:val="00D312BE"/>
    <w:rsid w:val="00D31CC4"/>
    <w:rsid w:val="00D33764"/>
    <w:rsid w:val="00D356D0"/>
    <w:rsid w:val="00D41270"/>
    <w:rsid w:val="00D420D8"/>
    <w:rsid w:val="00D42C2A"/>
    <w:rsid w:val="00D42F55"/>
    <w:rsid w:val="00D42FEA"/>
    <w:rsid w:val="00D43C65"/>
    <w:rsid w:val="00D44C98"/>
    <w:rsid w:val="00D45655"/>
    <w:rsid w:val="00D466EB"/>
    <w:rsid w:val="00D46E2C"/>
    <w:rsid w:val="00D47970"/>
    <w:rsid w:val="00D506AB"/>
    <w:rsid w:val="00D53F94"/>
    <w:rsid w:val="00D54E9F"/>
    <w:rsid w:val="00D55457"/>
    <w:rsid w:val="00D60532"/>
    <w:rsid w:val="00D62106"/>
    <w:rsid w:val="00D6254C"/>
    <w:rsid w:val="00D62FA4"/>
    <w:rsid w:val="00D668B8"/>
    <w:rsid w:val="00D66ADD"/>
    <w:rsid w:val="00D67FF9"/>
    <w:rsid w:val="00D70AD2"/>
    <w:rsid w:val="00D710EE"/>
    <w:rsid w:val="00D74734"/>
    <w:rsid w:val="00D74BC2"/>
    <w:rsid w:val="00D750A0"/>
    <w:rsid w:val="00D75EBD"/>
    <w:rsid w:val="00D83A5B"/>
    <w:rsid w:val="00D86996"/>
    <w:rsid w:val="00D87E7F"/>
    <w:rsid w:val="00D9464B"/>
    <w:rsid w:val="00D94995"/>
    <w:rsid w:val="00D94C51"/>
    <w:rsid w:val="00D954C2"/>
    <w:rsid w:val="00D962F2"/>
    <w:rsid w:val="00D970B8"/>
    <w:rsid w:val="00DA03BE"/>
    <w:rsid w:val="00DA1191"/>
    <w:rsid w:val="00DA4DE1"/>
    <w:rsid w:val="00DA5C6F"/>
    <w:rsid w:val="00DA6122"/>
    <w:rsid w:val="00DA665D"/>
    <w:rsid w:val="00DA7340"/>
    <w:rsid w:val="00DB1B6C"/>
    <w:rsid w:val="00DB2E85"/>
    <w:rsid w:val="00DB5EE1"/>
    <w:rsid w:val="00DB7F71"/>
    <w:rsid w:val="00DC2744"/>
    <w:rsid w:val="00DC29FE"/>
    <w:rsid w:val="00DC2DA5"/>
    <w:rsid w:val="00DC360A"/>
    <w:rsid w:val="00DC6DA3"/>
    <w:rsid w:val="00DD1850"/>
    <w:rsid w:val="00DD28D9"/>
    <w:rsid w:val="00DD650B"/>
    <w:rsid w:val="00DD7115"/>
    <w:rsid w:val="00DD7B3E"/>
    <w:rsid w:val="00DE0704"/>
    <w:rsid w:val="00DE1242"/>
    <w:rsid w:val="00DE1531"/>
    <w:rsid w:val="00DE22B7"/>
    <w:rsid w:val="00DE3428"/>
    <w:rsid w:val="00DE3E14"/>
    <w:rsid w:val="00DE6936"/>
    <w:rsid w:val="00DF4395"/>
    <w:rsid w:val="00DF6678"/>
    <w:rsid w:val="00DF6A4A"/>
    <w:rsid w:val="00E02EE7"/>
    <w:rsid w:val="00E04ADE"/>
    <w:rsid w:val="00E05326"/>
    <w:rsid w:val="00E060E8"/>
    <w:rsid w:val="00E06A58"/>
    <w:rsid w:val="00E10449"/>
    <w:rsid w:val="00E11060"/>
    <w:rsid w:val="00E11D33"/>
    <w:rsid w:val="00E12FA0"/>
    <w:rsid w:val="00E13F3C"/>
    <w:rsid w:val="00E15558"/>
    <w:rsid w:val="00E23897"/>
    <w:rsid w:val="00E23D2B"/>
    <w:rsid w:val="00E23F31"/>
    <w:rsid w:val="00E24DA8"/>
    <w:rsid w:val="00E25A5A"/>
    <w:rsid w:val="00E2780D"/>
    <w:rsid w:val="00E303A5"/>
    <w:rsid w:val="00E30CF6"/>
    <w:rsid w:val="00E3224E"/>
    <w:rsid w:val="00E37458"/>
    <w:rsid w:val="00E376E8"/>
    <w:rsid w:val="00E409AF"/>
    <w:rsid w:val="00E4178F"/>
    <w:rsid w:val="00E42181"/>
    <w:rsid w:val="00E45045"/>
    <w:rsid w:val="00E50DAA"/>
    <w:rsid w:val="00E513B5"/>
    <w:rsid w:val="00E51933"/>
    <w:rsid w:val="00E547AA"/>
    <w:rsid w:val="00E55034"/>
    <w:rsid w:val="00E60FFA"/>
    <w:rsid w:val="00E61362"/>
    <w:rsid w:val="00E6209D"/>
    <w:rsid w:val="00E624EA"/>
    <w:rsid w:val="00E6685E"/>
    <w:rsid w:val="00E671A4"/>
    <w:rsid w:val="00E67208"/>
    <w:rsid w:val="00E71CB6"/>
    <w:rsid w:val="00E744EB"/>
    <w:rsid w:val="00E74809"/>
    <w:rsid w:val="00E752A2"/>
    <w:rsid w:val="00E83775"/>
    <w:rsid w:val="00E83C07"/>
    <w:rsid w:val="00E84D4C"/>
    <w:rsid w:val="00E86452"/>
    <w:rsid w:val="00E917DA"/>
    <w:rsid w:val="00E91CFB"/>
    <w:rsid w:val="00E93893"/>
    <w:rsid w:val="00E9439A"/>
    <w:rsid w:val="00EA6670"/>
    <w:rsid w:val="00EB1AB7"/>
    <w:rsid w:val="00EB319A"/>
    <w:rsid w:val="00EB4D7F"/>
    <w:rsid w:val="00EB74FB"/>
    <w:rsid w:val="00EC1CB9"/>
    <w:rsid w:val="00EC2A44"/>
    <w:rsid w:val="00EC47BE"/>
    <w:rsid w:val="00EC6DAC"/>
    <w:rsid w:val="00EC7194"/>
    <w:rsid w:val="00EC75CD"/>
    <w:rsid w:val="00ED1E91"/>
    <w:rsid w:val="00ED23D1"/>
    <w:rsid w:val="00ED3170"/>
    <w:rsid w:val="00ED6268"/>
    <w:rsid w:val="00ED7B85"/>
    <w:rsid w:val="00EE3808"/>
    <w:rsid w:val="00EE6A33"/>
    <w:rsid w:val="00EF04BE"/>
    <w:rsid w:val="00EF1769"/>
    <w:rsid w:val="00EF3128"/>
    <w:rsid w:val="00EF36CA"/>
    <w:rsid w:val="00EF6D57"/>
    <w:rsid w:val="00EF6EDC"/>
    <w:rsid w:val="00F018D0"/>
    <w:rsid w:val="00F03C52"/>
    <w:rsid w:val="00F04D62"/>
    <w:rsid w:val="00F057CF"/>
    <w:rsid w:val="00F05D63"/>
    <w:rsid w:val="00F07F53"/>
    <w:rsid w:val="00F114D0"/>
    <w:rsid w:val="00F12140"/>
    <w:rsid w:val="00F12803"/>
    <w:rsid w:val="00F15BA2"/>
    <w:rsid w:val="00F21F82"/>
    <w:rsid w:val="00F22D06"/>
    <w:rsid w:val="00F23287"/>
    <w:rsid w:val="00F24113"/>
    <w:rsid w:val="00F25946"/>
    <w:rsid w:val="00F31382"/>
    <w:rsid w:val="00F355D0"/>
    <w:rsid w:val="00F371AE"/>
    <w:rsid w:val="00F3777D"/>
    <w:rsid w:val="00F416FC"/>
    <w:rsid w:val="00F426DF"/>
    <w:rsid w:val="00F43202"/>
    <w:rsid w:val="00F43582"/>
    <w:rsid w:val="00F45476"/>
    <w:rsid w:val="00F458AB"/>
    <w:rsid w:val="00F45BB7"/>
    <w:rsid w:val="00F50E62"/>
    <w:rsid w:val="00F53EF5"/>
    <w:rsid w:val="00F560A9"/>
    <w:rsid w:val="00F56233"/>
    <w:rsid w:val="00F57275"/>
    <w:rsid w:val="00F624F1"/>
    <w:rsid w:val="00F645C1"/>
    <w:rsid w:val="00F649DE"/>
    <w:rsid w:val="00F6566C"/>
    <w:rsid w:val="00F710B8"/>
    <w:rsid w:val="00F71135"/>
    <w:rsid w:val="00F7277F"/>
    <w:rsid w:val="00F735E8"/>
    <w:rsid w:val="00F75E42"/>
    <w:rsid w:val="00F824E3"/>
    <w:rsid w:val="00F833B9"/>
    <w:rsid w:val="00F86D87"/>
    <w:rsid w:val="00F90217"/>
    <w:rsid w:val="00F9196A"/>
    <w:rsid w:val="00F919EB"/>
    <w:rsid w:val="00F91B31"/>
    <w:rsid w:val="00F928BC"/>
    <w:rsid w:val="00F92F44"/>
    <w:rsid w:val="00FA099C"/>
    <w:rsid w:val="00FA4764"/>
    <w:rsid w:val="00FA57E7"/>
    <w:rsid w:val="00FB24D2"/>
    <w:rsid w:val="00FB4972"/>
    <w:rsid w:val="00FC132D"/>
    <w:rsid w:val="00FC24B8"/>
    <w:rsid w:val="00FC2CE9"/>
    <w:rsid w:val="00FC4957"/>
    <w:rsid w:val="00FD04FA"/>
    <w:rsid w:val="00FD0565"/>
    <w:rsid w:val="00FD0B80"/>
    <w:rsid w:val="00FD208B"/>
    <w:rsid w:val="00FD3CF7"/>
    <w:rsid w:val="00FD5D37"/>
    <w:rsid w:val="00FD6533"/>
    <w:rsid w:val="00FE2B07"/>
    <w:rsid w:val="00FE3A64"/>
    <w:rsid w:val="00FE4126"/>
    <w:rsid w:val="00FE4C2D"/>
    <w:rsid w:val="00FF054D"/>
    <w:rsid w:val="00FF0A8E"/>
    <w:rsid w:val="00FF3B5E"/>
    <w:rsid w:val="00FF552E"/>
    <w:rsid w:val="00FF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A3C7F8"/>
  <w15:chartTrackingRefBased/>
  <w15:docId w15:val="{B2F12972-7A1C-41D5-8B6A-04D4B507E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74734"/>
    <w:pPr>
      <w:widowControl w:val="0"/>
    </w:pPr>
    <w:rPr>
      <w:rFonts w:ascii="Calibri" w:hAnsi="Calibri"/>
      <w:kern w:val="2"/>
      <w:sz w:val="24"/>
      <w:szCs w:val="22"/>
    </w:rPr>
  </w:style>
  <w:style w:type="paragraph" w:styleId="1">
    <w:name w:val="heading 1"/>
    <w:next w:val="a1"/>
    <w:link w:val="10"/>
    <w:uiPriority w:val="9"/>
    <w:qFormat/>
    <w:rsid w:val="00D74734"/>
    <w:pPr>
      <w:keepNext/>
      <w:numPr>
        <w:numId w:val="2"/>
      </w:numPr>
      <w:adjustRightInd w:val="0"/>
      <w:spacing w:afterLines="100" w:after="100"/>
      <w:ind w:left="793" w:hanging="113"/>
      <w:jc w:val="center"/>
      <w:outlineLvl w:val="0"/>
    </w:pPr>
    <w:rPr>
      <w:rFonts w:eastAsia="標楷體"/>
      <w:b/>
      <w:bCs/>
      <w:noProof/>
      <w:sz w:val="36"/>
      <w:szCs w:val="36"/>
    </w:rPr>
  </w:style>
  <w:style w:type="paragraph" w:styleId="2">
    <w:name w:val="heading 2"/>
    <w:basedOn w:val="1"/>
    <w:next w:val="a2"/>
    <w:qFormat/>
    <w:rsid w:val="00D74734"/>
    <w:pPr>
      <w:numPr>
        <w:ilvl w:val="1"/>
      </w:numPr>
      <w:snapToGrid w:val="0"/>
      <w:spacing w:beforeLines="50" w:before="50" w:afterLines="50" w:after="50"/>
      <w:jc w:val="left"/>
      <w:outlineLvl w:val="1"/>
    </w:pPr>
    <w:rPr>
      <w:sz w:val="32"/>
      <w:szCs w:val="32"/>
    </w:rPr>
  </w:style>
  <w:style w:type="paragraph" w:styleId="3">
    <w:name w:val="heading 3"/>
    <w:basedOn w:val="2"/>
    <w:next w:val="22"/>
    <w:link w:val="32"/>
    <w:uiPriority w:val="9"/>
    <w:qFormat/>
    <w:rsid w:val="00D74734"/>
    <w:pPr>
      <w:numPr>
        <w:ilvl w:val="2"/>
      </w:numPr>
      <w:spacing w:afterLines="20" w:after="20"/>
      <w:outlineLvl w:val="2"/>
    </w:pPr>
    <w:rPr>
      <w:b w:val="0"/>
      <w:bCs w:val="0"/>
      <w:i/>
      <w:iCs/>
      <w:sz w:val="28"/>
      <w:szCs w:val="28"/>
    </w:rPr>
  </w:style>
  <w:style w:type="paragraph" w:styleId="4">
    <w:name w:val="heading 4"/>
    <w:basedOn w:val="3"/>
    <w:next w:val="33"/>
    <w:qFormat/>
    <w:rsid w:val="00962E06"/>
    <w:pPr>
      <w:widowControl w:val="0"/>
      <w:numPr>
        <w:ilvl w:val="3"/>
      </w:numPr>
      <w:spacing w:beforeLines="0" w:afterLines="0"/>
      <w:jc w:val="both"/>
      <w:outlineLvl w:val="3"/>
    </w:pPr>
    <w:rPr>
      <w:rFonts w:eastAsia="新細明體"/>
      <w:b/>
      <w:bCs/>
      <w:i w:val="0"/>
      <w:iCs w:val="0"/>
      <w:sz w:val="24"/>
      <w:szCs w:val="20"/>
    </w:rPr>
  </w:style>
  <w:style w:type="paragraph" w:styleId="50">
    <w:name w:val="heading 5"/>
    <w:basedOn w:val="4"/>
    <w:next w:val="42"/>
    <w:qFormat/>
    <w:rsid w:val="00962E06"/>
    <w:pPr>
      <w:numPr>
        <w:ilvl w:val="4"/>
      </w:numPr>
      <w:outlineLvl w:val="4"/>
    </w:pPr>
  </w:style>
  <w:style w:type="paragraph" w:styleId="6">
    <w:name w:val="heading 6"/>
    <w:basedOn w:val="50"/>
    <w:next w:val="52"/>
    <w:qFormat/>
    <w:rsid w:val="00962E06"/>
    <w:pPr>
      <w:numPr>
        <w:ilvl w:val="5"/>
      </w:numPr>
      <w:outlineLvl w:val="5"/>
    </w:pPr>
  </w:style>
  <w:style w:type="paragraph" w:styleId="7">
    <w:name w:val="heading 7"/>
    <w:aliases w:val="公式"/>
    <w:basedOn w:val="a1"/>
    <w:next w:val="a1"/>
    <w:qFormat/>
    <w:rsid w:val="00962E06"/>
    <w:pPr>
      <w:keepNext/>
      <w:numPr>
        <w:ilvl w:val="6"/>
        <w:numId w:val="2"/>
      </w:numPr>
      <w:snapToGrid w:val="0"/>
      <w:jc w:val="right"/>
      <w:outlineLvl w:val="6"/>
    </w:pPr>
    <w:rPr>
      <w:rFonts w:ascii="Arial" w:hAnsi="Arial" w:cs="Arial"/>
      <w:noProof/>
      <w:kern w:val="0"/>
      <w:sz w:val="20"/>
      <w:szCs w:val="20"/>
    </w:rPr>
  </w:style>
  <w:style w:type="paragraph" w:styleId="8">
    <w:name w:val="heading 8"/>
    <w:aliases w:val="表說"/>
    <w:basedOn w:val="a1"/>
    <w:next w:val="a1"/>
    <w:qFormat/>
    <w:rsid w:val="00962E06"/>
    <w:pPr>
      <w:keepNext/>
      <w:widowControl/>
      <w:numPr>
        <w:ilvl w:val="7"/>
        <w:numId w:val="2"/>
      </w:numPr>
      <w:snapToGrid w:val="0"/>
      <w:spacing w:beforeLines="150" w:afterLines="50"/>
      <w:jc w:val="center"/>
      <w:outlineLvl w:val="7"/>
    </w:pPr>
    <w:rPr>
      <w:rFonts w:ascii="Arial" w:eastAsia="標楷體" w:hAnsi="Arial" w:cs="Arial"/>
      <w:noProof/>
      <w:kern w:val="0"/>
      <w:sz w:val="20"/>
      <w:szCs w:val="20"/>
    </w:rPr>
  </w:style>
  <w:style w:type="paragraph" w:styleId="9">
    <w:name w:val="heading 9"/>
    <w:aliases w:val="圖說"/>
    <w:basedOn w:val="8"/>
    <w:next w:val="a1"/>
    <w:qFormat/>
    <w:rsid w:val="00962E06"/>
    <w:pPr>
      <w:keepNext w:val="0"/>
      <w:numPr>
        <w:ilvl w:val="8"/>
      </w:numPr>
      <w:spacing w:beforeLines="0" w:after="50"/>
      <w:outlineLvl w:val="8"/>
    </w:pPr>
    <w:rPr>
      <w:rFonts w:cs="Times New Roman"/>
    </w:rPr>
  </w:style>
  <w:style w:type="character" w:default="1" w:styleId="a3">
    <w:name w:val="Default Paragraph Font"/>
    <w:semiHidden/>
    <w:rsid w:val="00962E06"/>
  </w:style>
  <w:style w:type="table" w:default="1" w:styleId="a4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rsid w:val="00962E06"/>
  </w:style>
  <w:style w:type="paragraph" w:styleId="a2">
    <w:name w:val="Body Text Indent"/>
    <w:rsid w:val="003A4B68"/>
    <w:pPr>
      <w:snapToGrid w:val="0"/>
      <w:ind w:leftChars="100" w:left="100" w:firstLineChars="100" w:firstLine="100"/>
      <w:jc w:val="both"/>
    </w:pPr>
    <w:rPr>
      <w:sz w:val="24"/>
    </w:rPr>
  </w:style>
  <w:style w:type="paragraph" w:styleId="22">
    <w:name w:val="Body Text Indent 2"/>
    <w:basedOn w:val="a2"/>
    <w:rsid w:val="003A4B68"/>
    <w:pPr>
      <w:ind w:leftChars="200" w:left="200"/>
    </w:pPr>
  </w:style>
  <w:style w:type="paragraph" w:styleId="33">
    <w:name w:val="Body Text Indent 3"/>
    <w:basedOn w:val="22"/>
    <w:rsid w:val="00FE4C2D"/>
    <w:pPr>
      <w:ind w:leftChars="300" w:left="300"/>
    </w:pPr>
  </w:style>
  <w:style w:type="paragraph" w:customStyle="1" w:styleId="42">
    <w:name w:val="本文縮排 4"/>
    <w:basedOn w:val="33"/>
    <w:rsid w:val="00FE4C2D"/>
    <w:pPr>
      <w:ind w:leftChars="400" w:left="400"/>
    </w:pPr>
  </w:style>
  <w:style w:type="paragraph" w:customStyle="1" w:styleId="52">
    <w:name w:val="本文縮排 5"/>
    <w:basedOn w:val="42"/>
    <w:rsid w:val="00FE4C2D"/>
    <w:pPr>
      <w:ind w:leftChars="500" w:left="500"/>
    </w:pPr>
  </w:style>
  <w:style w:type="paragraph" w:styleId="a6">
    <w:name w:val="header"/>
    <w:semiHidden/>
    <w:rsid w:val="00332BF8"/>
    <w:pPr>
      <w:snapToGrid w:val="0"/>
    </w:pPr>
    <w:rPr>
      <w:noProof/>
    </w:rPr>
  </w:style>
  <w:style w:type="paragraph" w:styleId="a0">
    <w:name w:val="List Bullet"/>
    <w:autoRedefine/>
    <w:rsid w:val="002D053B"/>
    <w:pPr>
      <w:numPr>
        <w:numId w:val="7"/>
      </w:numPr>
      <w:snapToGrid w:val="0"/>
      <w:jc w:val="both"/>
    </w:pPr>
    <w:rPr>
      <w:sz w:val="24"/>
    </w:rPr>
  </w:style>
  <w:style w:type="paragraph" w:styleId="21">
    <w:name w:val="List Bullet 2"/>
    <w:basedOn w:val="a0"/>
    <w:autoRedefine/>
    <w:rsid w:val="002D053B"/>
    <w:pPr>
      <w:numPr>
        <w:numId w:val="3"/>
      </w:numPr>
      <w:tabs>
        <w:tab w:val="left" w:pos="680"/>
      </w:tabs>
    </w:pPr>
  </w:style>
  <w:style w:type="paragraph" w:styleId="31">
    <w:name w:val="List Bullet 3"/>
    <w:basedOn w:val="a0"/>
    <w:autoRedefine/>
    <w:rsid w:val="002D053B"/>
    <w:pPr>
      <w:numPr>
        <w:numId w:val="4"/>
      </w:numPr>
      <w:tabs>
        <w:tab w:val="left" w:pos="1021"/>
      </w:tabs>
    </w:pPr>
  </w:style>
  <w:style w:type="paragraph" w:styleId="41">
    <w:name w:val="List Bullet 4"/>
    <w:basedOn w:val="a0"/>
    <w:autoRedefine/>
    <w:rsid w:val="002D053B"/>
    <w:pPr>
      <w:numPr>
        <w:numId w:val="6"/>
      </w:numPr>
      <w:tabs>
        <w:tab w:val="left" w:pos="1361"/>
      </w:tabs>
    </w:pPr>
  </w:style>
  <w:style w:type="paragraph" w:styleId="5">
    <w:name w:val="List Bullet 5"/>
    <w:basedOn w:val="a0"/>
    <w:autoRedefine/>
    <w:rsid w:val="002D053B"/>
    <w:pPr>
      <w:numPr>
        <w:numId w:val="5"/>
      </w:numPr>
      <w:tabs>
        <w:tab w:val="left" w:pos="1701"/>
      </w:tabs>
      <w:adjustRightInd w:val="0"/>
      <w:textAlignment w:val="baseline"/>
    </w:pPr>
  </w:style>
  <w:style w:type="paragraph" w:styleId="a">
    <w:name w:val="List Number"/>
    <w:rsid w:val="002D053B"/>
    <w:pPr>
      <w:numPr>
        <w:numId w:val="1"/>
      </w:numPr>
      <w:adjustRightInd w:val="0"/>
      <w:snapToGrid w:val="0"/>
      <w:jc w:val="both"/>
      <w:textAlignment w:val="baseline"/>
    </w:pPr>
    <w:rPr>
      <w:rFonts w:cs="新細明體"/>
      <w:noProof/>
      <w:sz w:val="24"/>
    </w:rPr>
  </w:style>
  <w:style w:type="paragraph" w:styleId="20">
    <w:name w:val="List Number 2"/>
    <w:basedOn w:val="a"/>
    <w:rsid w:val="002D053B"/>
    <w:pPr>
      <w:numPr>
        <w:ilvl w:val="1"/>
      </w:numPr>
    </w:pPr>
  </w:style>
  <w:style w:type="paragraph" w:styleId="30">
    <w:name w:val="List Number 3"/>
    <w:basedOn w:val="a"/>
    <w:rsid w:val="002D053B"/>
    <w:pPr>
      <w:numPr>
        <w:ilvl w:val="2"/>
      </w:numPr>
      <w:tabs>
        <w:tab w:val="left" w:pos="1021"/>
      </w:tabs>
    </w:pPr>
  </w:style>
  <w:style w:type="paragraph" w:styleId="40">
    <w:name w:val="List Number 4"/>
    <w:basedOn w:val="a"/>
    <w:rsid w:val="002D053B"/>
    <w:pPr>
      <w:numPr>
        <w:ilvl w:val="3"/>
      </w:numPr>
    </w:pPr>
  </w:style>
  <w:style w:type="paragraph" w:styleId="51">
    <w:name w:val="List Number 5"/>
    <w:basedOn w:val="a"/>
    <w:rsid w:val="002D053B"/>
    <w:pPr>
      <w:numPr>
        <w:ilvl w:val="4"/>
      </w:numPr>
      <w:tabs>
        <w:tab w:val="left" w:pos="1701"/>
      </w:tabs>
    </w:pPr>
    <w:rPr>
      <w:spacing w:val="4"/>
    </w:rPr>
  </w:style>
  <w:style w:type="character" w:styleId="a7">
    <w:name w:val="page number"/>
    <w:rsid w:val="00962E06"/>
    <w:rPr>
      <w:rFonts w:cs="Times New Roman"/>
    </w:rPr>
  </w:style>
  <w:style w:type="paragraph" w:styleId="a8">
    <w:name w:val="footer"/>
    <w:semiHidden/>
    <w:rsid w:val="00332BF8"/>
    <w:pPr>
      <w:snapToGrid w:val="0"/>
      <w:jc w:val="center"/>
    </w:pPr>
    <w:rPr>
      <w:noProof/>
    </w:rPr>
  </w:style>
  <w:style w:type="paragraph" w:customStyle="1" w:styleId="a9">
    <w:name w:val="空行"/>
    <w:rsid w:val="00962E06"/>
    <w:pPr>
      <w:snapToGrid w:val="0"/>
      <w:spacing w:line="20" w:lineRule="exact"/>
    </w:pPr>
    <w:rPr>
      <w:rFonts w:eastAsia="全真中明體"/>
      <w:noProof/>
      <w:sz w:val="2"/>
      <w:szCs w:val="2"/>
    </w:rPr>
  </w:style>
  <w:style w:type="table" w:styleId="aa">
    <w:name w:val="Table Grid"/>
    <w:basedOn w:val="a4"/>
    <w:rsid w:val="00962E06"/>
    <w:pPr>
      <w:widowControl w:val="0"/>
      <w:snapToGrid w:val="0"/>
      <w:spacing w:afterLines="25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圖"/>
    <w:next w:val="9"/>
    <w:rsid w:val="00962E06"/>
    <w:pPr>
      <w:keepNext/>
      <w:snapToGrid w:val="0"/>
      <w:spacing w:beforeLines="50"/>
      <w:jc w:val="center"/>
    </w:pPr>
    <w:rPr>
      <w:kern w:val="2"/>
      <w:sz w:val="24"/>
      <w:szCs w:val="22"/>
    </w:rPr>
  </w:style>
  <w:style w:type="paragraph" w:customStyle="1" w:styleId="ac">
    <w:name w:val="程式"/>
    <w:basedOn w:val="a1"/>
    <w:rsid w:val="00962E06"/>
    <w:pPr>
      <w:shd w:val="clear" w:color="auto" w:fill="CCFFFF"/>
      <w:tabs>
        <w:tab w:val="left" w:pos="120"/>
        <w:tab w:val="left" w:pos="240"/>
        <w:tab w:val="left" w:pos="360"/>
        <w:tab w:val="left" w:pos="480"/>
        <w:tab w:val="left" w:pos="600"/>
        <w:tab w:val="left" w:pos="720"/>
        <w:tab w:val="left" w:pos="840"/>
        <w:tab w:val="left" w:pos="960"/>
        <w:tab w:val="left" w:pos="1080"/>
        <w:tab w:val="left" w:pos="1200"/>
        <w:tab w:val="left" w:pos="1320"/>
        <w:tab w:val="left" w:pos="1440"/>
        <w:tab w:val="left" w:pos="1560"/>
        <w:tab w:val="left" w:pos="1680"/>
        <w:tab w:val="left" w:pos="1800"/>
        <w:tab w:val="left" w:pos="1920"/>
        <w:tab w:val="left" w:pos="2040"/>
        <w:tab w:val="left" w:pos="2160"/>
        <w:tab w:val="left" w:pos="2280"/>
        <w:tab w:val="left" w:pos="2400"/>
      </w:tabs>
      <w:ind w:left="240" w:hangingChars="100" w:hanging="240"/>
    </w:pPr>
    <w:rPr>
      <w:rFonts w:ascii="Arial Narrow" w:hAnsi="Arial Narrow" w:cs="Arial Narrow"/>
    </w:rPr>
  </w:style>
  <w:style w:type="character" w:styleId="ad">
    <w:name w:val="Hyperlink"/>
    <w:uiPriority w:val="99"/>
    <w:rsid w:val="00962E06"/>
    <w:rPr>
      <w:rFonts w:cs="Times New Roman"/>
      <w:color w:val="0000FF"/>
      <w:u w:val="single"/>
    </w:rPr>
  </w:style>
  <w:style w:type="paragraph" w:styleId="ae">
    <w:name w:val="Title"/>
    <w:next w:val="a1"/>
    <w:qFormat/>
    <w:rsid w:val="00962E06"/>
    <w:pPr>
      <w:suppressAutoHyphens/>
      <w:spacing w:before="240" w:after="60"/>
      <w:jc w:val="center"/>
      <w:outlineLvl w:val="0"/>
    </w:pPr>
    <w:rPr>
      <w:rFonts w:ascii="Arial" w:eastAsia="標楷體" w:hAnsi="Arial" w:cs="Arial"/>
      <w:b/>
      <w:bCs/>
      <w:kern w:val="2"/>
      <w:sz w:val="48"/>
      <w:szCs w:val="32"/>
    </w:rPr>
  </w:style>
  <w:style w:type="paragraph" w:styleId="af">
    <w:name w:val="Body Text"/>
    <w:basedOn w:val="a1"/>
    <w:rsid w:val="00962E06"/>
    <w:pPr>
      <w:spacing w:after="120"/>
    </w:pPr>
  </w:style>
  <w:style w:type="paragraph" w:styleId="11">
    <w:name w:val="toc 1"/>
    <w:next w:val="a1"/>
    <w:autoRedefine/>
    <w:rsid w:val="00962E06"/>
    <w:pPr>
      <w:tabs>
        <w:tab w:val="left" w:pos="709"/>
        <w:tab w:val="right" w:leader="dot" w:pos="5138"/>
      </w:tabs>
      <w:snapToGrid w:val="0"/>
    </w:pPr>
    <w:rPr>
      <w:rFonts w:ascii="Calibri" w:hAnsi="Calibri" w:cs="Calibri"/>
      <w:noProof/>
    </w:rPr>
  </w:style>
  <w:style w:type="paragraph" w:styleId="23">
    <w:name w:val="toc 2"/>
    <w:basedOn w:val="11"/>
    <w:next w:val="a1"/>
    <w:autoRedefine/>
    <w:rsid w:val="00962E06"/>
    <w:pPr>
      <w:tabs>
        <w:tab w:val="clear" w:pos="709"/>
        <w:tab w:val="left" w:pos="851"/>
      </w:tabs>
    </w:pPr>
  </w:style>
  <w:style w:type="paragraph" w:styleId="34">
    <w:name w:val="toc 3"/>
    <w:basedOn w:val="23"/>
    <w:next w:val="a1"/>
    <w:autoRedefine/>
    <w:rsid w:val="00962E06"/>
    <w:pPr>
      <w:tabs>
        <w:tab w:val="clear" w:pos="851"/>
        <w:tab w:val="left" w:pos="993"/>
      </w:tabs>
    </w:pPr>
  </w:style>
  <w:style w:type="paragraph" w:customStyle="1" w:styleId="af0">
    <w:name w:val="表格"/>
    <w:rsid w:val="00962E06"/>
    <w:pPr>
      <w:snapToGrid w:val="0"/>
      <w:ind w:leftChars="20" w:left="20" w:rightChars="20" w:right="20"/>
      <w:jc w:val="center"/>
    </w:pPr>
    <w:rPr>
      <w:sz w:val="24"/>
      <w:szCs w:val="24"/>
    </w:rPr>
  </w:style>
  <w:style w:type="paragraph" w:customStyle="1" w:styleId="af1">
    <w:name w:val="表格置中"/>
    <w:basedOn w:val="a1"/>
    <w:rsid w:val="00962E06"/>
    <w:pPr>
      <w:jc w:val="center"/>
    </w:pPr>
  </w:style>
  <w:style w:type="character" w:customStyle="1" w:styleId="10">
    <w:name w:val="標題 1 字元"/>
    <w:basedOn w:val="a3"/>
    <w:link w:val="1"/>
    <w:uiPriority w:val="9"/>
    <w:rsid w:val="00D74734"/>
    <w:rPr>
      <w:rFonts w:eastAsia="標楷體"/>
      <w:b/>
      <w:bCs/>
      <w:noProof/>
      <w:sz w:val="36"/>
      <w:szCs w:val="36"/>
    </w:rPr>
  </w:style>
  <w:style w:type="character" w:customStyle="1" w:styleId="32">
    <w:name w:val="標題 3 字元"/>
    <w:basedOn w:val="a3"/>
    <w:link w:val="3"/>
    <w:uiPriority w:val="9"/>
    <w:rsid w:val="00D74734"/>
    <w:rPr>
      <w:rFonts w:eastAsia="標楷體"/>
      <w:i/>
      <w:iCs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docker/docker-run-command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unoob.com/docker/docker-run-command.htm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nni\AppData\Roaming\Microsoft\Templates\Normal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10</TotalTime>
  <Pages>20</Pages>
  <Words>2962</Words>
  <Characters>16890</Characters>
  <Application>Microsoft Office Word</Application>
  <DocSecurity>0</DocSecurity>
  <Lines>140</Lines>
  <Paragraphs>39</Paragraphs>
  <ScaleCrop>false</ScaleCrop>
  <Company>Howhy Workshop</Company>
  <LinksUpToDate>false</LinksUpToDate>
  <CharactersWithSpaces>19813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Jinni</dc:creator>
  <cp:keywords/>
  <dc:description/>
  <cp:lastModifiedBy>Jinni Tsay</cp:lastModifiedBy>
  <cp:revision>1</cp:revision>
  <dcterms:created xsi:type="dcterms:W3CDTF">2018-04-02T07:57:00Z</dcterms:created>
  <dcterms:modified xsi:type="dcterms:W3CDTF">2018-04-02T08:07:00Z</dcterms:modified>
</cp:coreProperties>
</file>