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07D" w:rsidRDefault="005D73C2" w:rsidP="00BA107D">
      <w:pPr>
        <w:pStyle w:val="ad"/>
        <w:ind w:left="240" w:hanging="240"/>
      </w:pPr>
      <w:r w:rsidRPr="00BA107D">
        <w:t>public interface IRequest</w:t>
      </w:r>
      <w:r w:rsidR="00772AAD">
        <w:t>{</w:t>
      </w:r>
    </w:p>
    <w:p w:rsidR="00BA107D" w:rsidRDefault="00772AAD" w:rsidP="00BA107D">
      <w:pPr>
        <w:pStyle w:val="ad"/>
        <w:ind w:left="240" w:hanging="240"/>
      </w:pPr>
      <w:r>
        <w:tab/>
      </w:r>
      <w:r w:rsidR="005D73C2" w:rsidRPr="00BA107D">
        <w:t>public void execute();</w:t>
      </w:r>
    </w:p>
    <w:p w:rsidR="00772AAD" w:rsidRDefault="005D73C2" w:rsidP="00BA107D">
      <w:pPr>
        <w:pStyle w:val="ad"/>
        <w:ind w:left="240" w:hanging="240"/>
      </w:pPr>
      <w:r w:rsidRPr="00BA107D">
        <w:t>}</w:t>
      </w:r>
    </w:p>
    <w:p w:rsidR="00E45FB7" w:rsidRDefault="00E45FB7" w:rsidP="00BA107D">
      <w:pPr>
        <w:pStyle w:val="ad"/>
        <w:ind w:left="240" w:hanging="240"/>
      </w:pPr>
    </w:p>
    <w:p w:rsidR="00BA107D" w:rsidRDefault="005D73C2" w:rsidP="00BA107D">
      <w:pPr>
        <w:pStyle w:val="ad"/>
        <w:ind w:left="240" w:hanging="240"/>
      </w:pPr>
      <w:r w:rsidRPr="00BA107D">
        <w:t>public class HelloRequest implements IRequest</w:t>
      </w:r>
      <w:r w:rsidR="00772AAD">
        <w:t>{</w:t>
      </w:r>
    </w:p>
    <w:p w:rsidR="00BA107D" w:rsidRDefault="00BA107D" w:rsidP="00BA107D">
      <w:pPr>
        <w:pStyle w:val="ad"/>
        <w:ind w:left="240" w:hanging="240"/>
      </w:pPr>
      <w:r>
        <w:tab/>
      </w:r>
      <w:r w:rsidR="005D73C2" w:rsidRPr="00BA107D">
        <w:t>private String name;</w:t>
      </w:r>
    </w:p>
    <w:p w:rsidR="00BA107D" w:rsidRDefault="00BA107D" w:rsidP="00BA107D">
      <w:pPr>
        <w:pStyle w:val="ad"/>
        <w:ind w:left="240" w:hanging="240"/>
      </w:pPr>
      <w:r>
        <w:tab/>
      </w:r>
      <w:r w:rsidR="005D73C2" w:rsidRPr="00BA107D">
        <w:t>public HelloRequest(String name</w:t>
      </w:r>
      <w:r w:rsidR="00772AAD">
        <w:t>)</w:t>
      </w:r>
      <w:r w:rsidR="005D73C2" w:rsidRPr="00BA107D">
        <w:t>{</w:t>
      </w:r>
    </w:p>
    <w:p w:rsidR="00BA107D" w:rsidRDefault="00BA107D" w:rsidP="00BA107D">
      <w:pPr>
        <w:pStyle w:val="ad"/>
        <w:ind w:left="240" w:hanging="240"/>
      </w:pPr>
      <w:r>
        <w:tab/>
      </w:r>
      <w:r>
        <w:tab/>
      </w:r>
      <w:r w:rsidR="005D73C2" w:rsidRPr="00BA107D">
        <w:t>this.name = name;</w:t>
      </w:r>
    </w:p>
    <w:p w:rsidR="00BA107D" w:rsidRDefault="00BA107D" w:rsidP="00BA107D">
      <w:pPr>
        <w:pStyle w:val="ad"/>
        <w:ind w:left="240" w:hanging="240"/>
      </w:pPr>
      <w:r>
        <w:tab/>
      </w:r>
      <w:r w:rsidR="005D73C2" w:rsidRPr="00BA107D">
        <w:t>}</w:t>
      </w:r>
    </w:p>
    <w:p w:rsidR="00772AAD" w:rsidRDefault="00772AAD" w:rsidP="00BA107D">
      <w:pPr>
        <w:pStyle w:val="ad"/>
        <w:ind w:left="240" w:hanging="240"/>
      </w:pPr>
    </w:p>
    <w:p w:rsidR="00BA107D" w:rsidRDefault="00BA107D" w:rsidP="00BA107D">
      <w:pPr>
        <w:pStyle w:val="ad"/>
        <w:ind w:left="240" w:hanging="240"/>
      </w:pPr>
      <w:r>
        <w:tab/>
      </w:r>
      <w:r w:rsidR="005D73C2" w:rsidRPr="00BA107D">
        <w:t>public void execute(</w:t>
      </w:r>
      <w:r w:rsidR="00772AAD">
        <w:t>)</w:t>
      </w:r>
      <w:r w:rsidR="005D73C2" w:rsidRPr="00BA107D">
        <w:t>{</w:t>
      </w:r>
    </w:p>
    <w:p w:rsidR="00BA107D" w:rsidRDefault="00BA107D" w:rsidP="00BA107D">
      <w:pPr>
        <w:pStyle w:val="ad"/>
        <w:ind w:left="240" w:hanging="240"/>
      </w:pPr>
      <w:r>
        <w:tab/>
      </w:r>
      <w:r>
        <w:tab/>
      </w:r>
      <w:r w:rsidR="005D73C2" w:rsidRPr="00BA107D">
        <w:t>System.out.printf("Hello! %s!%n", name);</w:t>
      </w:r>
    </w:p>
    <w:p w:rsidR="00BA107D" w:rsidRDefault="00BA107D" w:rsidP="00BA107D">
      <w:pPr>
        <w:pStyle w:val="ad"/>
        <w:ind w:left="240" w:hanging="240"/>
      </w:pPr>
      <w:r>
        <w:tab/>
      </w:r>
      <w:r w:rsidR="005D73C2" w:rsidRPr="00BA107D">
        <w:t>}</w:t>
      </w:r>
    </w:p>
    <w:p w:rsidR="00772AAD" w:rsidRDefault="005D73C2" w:rsidP="00BA107D">
      <w:pPr>
        <w:pStyle w:val="ad"/>
        <w:ind w:left="240" w:hanging="240"/>
      </w:pPr>
      <w:r w:rsidRPr="00BA107D">
        <w:t>}</w:t>
      </w:r>
    </w:p>
    <w:p w:rsidR="00E45FB7" w:rsidRDefault="00E45FB7" w:rsidP="00BA107D">
      <w:pPr>
        <w:pStyle w:val="ad"/>
        <w:ind w:left="240" w:hanging="240"/>
      </w:pPr>
    </w:p>
    <w:p w:rsidR="00BA107D" w:rsidRDefault="005D73C2" w:rsidP="00BA107D">
      <w:pPr>
        <w:pStyle w:val="ad"/>
        <w:ind w:left="240" w:hanging="240"/>
      </w:pPr>
      <w:r w:rsidRPr="00BA107D">
        <w:t>public class WelcomeRequest implements IRequest</w:t>
      </w:r>
      <w:r w:rsidR="00772AAD">
        <w:t>{</w:t>
      </w:r>
    </w:p>
    <w:p w:rsidR="00BA107D" w:rsidRDefault="00BA107D" w:rsidP="00BA107D">
      <w:pPr>
        <w:pStyle w:val="ad"/>
        <w:ind w:left="240" w:hanging="240"/>
      </w:pPr>
      <w:r>
        <w:tab/>
      </w:r>
      <w:r w:rsidR="005D73C2" w:rsidRPr="00BA107D">
        <w:t>private String place;</w:t>
      </w:r>
    </w:p>
    <w:p w:rsidR="00BA107D" w:rsidRDefault="00BA107D" w:rsidP="00BA107D">
      <w:pPr>
        <w:pStyle w:val="ad"/>
        <w:ind w:left="240" w:hanging="240"/>
      </w:pPr>
      <w:r>
        <w:tab/>
      </w:r>
      <w:r w:rsidR="005D73C2" w:rsidRPr="00BA107D">
        <w:t>public WelcomeRequest(String place</w:t>
      </w:r>
      <w:r w:rsidR="00772AAD">
        <w:t>)</w:t>
      </w:r>
      <w:r w:rsidR="005D73C2" w:rsidRPr="00BA107D">
        <w:t>{</w:t>
      </w:r>
    </w:p>
    <w:p w:rsidR="00BA107D" w:rsidRDefault="00BA107D" w:rsidP="00BA107D">
      <w:pPr>
        <w:pStyle w:val="ad"/>
        <w:ind w:left="240" w:hanging="240"/>
      </w:pPr>
      <w:r>
        <w:tab/>
      </w:r>
      <w:r>
        <w:tab/>
      </w:r>
      <w:r w:rsidR="005D73C2" w:rsidRPr="00BA107D">
        <w:t>this.place = place;</w:t>
      </w:r>
    </w:p>
    <w:p w:rsidR="00BA107D" w:rsidRDefault="00BA107D" w:rsidP="00BA107D">
      <w:pPr>
        <w:pStyle w:val="ad"/>
        <w:ind w:left="240" w:hanging="240"/>
      </w:pPr>
      <w:r>
        <w:tab/>
      </w:r>
      <w:r w:rsidR="005D73C2" w:rsidRPr="00BA107D">
        <w:t>}</w:t>
      </w:r>
    </w:p>
    <w:p w:rsidR="00772AAD" w:rsidRDefault="00772AAD" w:rsidP="00BA107D">
      <w:pPr>
        <w:pStyle w:val="ad"/>
        <w:ind w:left="240" w:hanging="240"/>
      </w:pPr>
    </w:p>
    <w:p w:rsidR="00BA107D" w:rsidRDefault="00BA107D" w:rsidP="00BA107D">
      <w:pPr>
        <w:pStyle w:val="ad"/>
        <w:ind w:left="240" w:hanging="240"/>
      </w:pPr>
      <w:r>
        <w:tab/>
      </w:r>
      <w:r w:rsidR="005D73C2" w:rsidRPr="00BA107D">
        <w:t>public void execute(</w:t>
      </w:r>
      <w:r w:rsidR="00772AAD">
        <w:t>)</w:t>
      </w:r>
      <w:r w:rsidR="005D73C2" w:rsidRPr="00BA107D">
        <w:t>{</w:t>
      </w:r>
    </w:p>
    <w:p w:rsidR="00BA107D" w:rsidRDefault="00BA107D" w:rsidP="00BA107D">
      <w:pPr>
        <w:pStyle w:val="ad"/>
        <w:ind w:left="240" w:hanging="240"/>
      </w:pPr>
      <w:r>
        <w:tab/>
      </w:r>
      <w:r>
        <w:tab/>
      </w:r>
      <w:r w:rsidR="005D73C2" w:rsidRPr="00BA107D">
        <w:t>System.out.printf("Welcome to %s!%n", place);</w:t>
      </w:r>
    </w:p>
    <w:p w:rsidR="00BA107D" w:rsidRDefault="00BA107D" w:rsidP="00BA107D">
      <w:pPr>
        <w:pStyle w:val="ad"/>
        <w:ind w:left="240" w:hanging="240"/>
      </w:pPr>
      <w:r>
        <w:tab/>
      </w:r>
      <w:r w:rsidR="005D73C2" w:rsidRPr="00BA107D">
        <w:t>}</w:t>
      </w:r>
    </w:p>
    <w:p w:rsidR="00772AAD" w:rsidRDefault="005D73C2" w:rsidP="00BA107D">
      <w:pPr>
        <w:pStyle w:val="ad"/>
        <w:ind w:left="240" w:hanging="240"/>
      </w:pPr>
      <w:r w:rsidRPr="00BA107D">
        <w:t>}</w:t>
      </w:r>
    </w:p>
    <w:p w:rsidR="00E45FB7" w:rsidRDefault="00E45FB7" w:rsidP="00BA107D">
      <w:pPr>
        <w:pStyle w:val="ad"/>
        <w:ind w:left="240" w:hanging="240"/>
      </w:pPr>
    </w:p>
    <w:p w:rsidR="00BA107D" w:rsidRDefault="005D73C2" w:rsidP="00BA107D">
      <w:pPr>
        <w:pStyle w:val="ad"/>
        <w:ind w:left="240" w:hanging="240"/>
      </w:pPr>
      <w:r w:rsidRPr="00BA107D">
        <w:t>public class Test</w:t>
      </w:r>
      <w:r w:rsidR="00772AAD">
        <w:t>{</w:t>
      </w:r>
    </w:p>
    <w:p w:rsidR="00BA107D" w:rsidRDefault="00BA107D" w:rsidP="00BA107D">
      <w:pPr>
        <w:pStyle w:val="ad"/>
        <w:ind w:left="240" w:hanging="240"/>
      </w:pPr>
      <w:r>
        <w:tab/>
      </w:r>
      <w:r w:rsidR="005D73C2" w:rsidRPr="00BA107D">
        <w:t>public static void main(String[] args</w:t>
      </w:r>
      <w:r w:rsidR="00772AAD">
        <w:t>)</w:t>
      </w:r>
      <w:r w:rsidR="005D73C2" w:rsidRPr="00BA107D">
        <w:t>{</w:t>
      </w:r>
    </w:p>
    <w:p w:rsidR="00BA107D" w:rsidRDefault="00BA107D" w:rsidP="00BA107D">
      <w:pPr>
        <w:pStyle w:val="ad"/>
        <w:ind w:left="240" w:hanging="240"/>
      </w:pPr>
      <w:r>
        <w:tab/>
      </w:r>
      <w:r>
        <w:tab/>
      </w:r>
      <w:r w:rsidR="005D73C2" w:rsidRPr="00BA107D">
        <w:t>for(int i = 0; i &lt; 10; i++</w:t>
      </w:r>
      <w:r w:rsidR="00772AAD">
        <w:t>)</w:t>
      </w:r>
      <w:r w:rsidR="005D73C2" w:rsidRPr="00BA107D">
        <w:t>{</w:t>
      </w:r>
    </w:p>
    <w:p w:rsidR="00BA107D" w:rsidRDefault="00BA107D" w:rsidP="00BA107D">
      <w:pPr>
        <w:pStyle w:val="ad"/>
        <w:ind w:left="240" w:hanging="240"/>
      </w:pPr>
      <w:r>
        <w:tab/>
      </w:r>
      <w:r>
        <w:tab/>
      </w:r>
      <w:r>
        <w:tab/>
      </w:r>
      <w:r w:rsidR="005D73C2" w:rsidRPr="00BA107D">
        <w:t>int n = (int</w:t>
      </w:r>
      <w:r w:rsidR="00772AAD">
        <w:t>)</w:t>
      </w:r>
      <w:r w:rsidR="005D73C2" w:rsidRPr="00BA107D">
        <w:t>(Math.random(</w:t>
      </w:r>
      <w:r w:rsidR="00772AAD">
        <w:t>)</w:t>
      </w:r>
      <w:r w:rsidR="005D73C2" w:rsidRPr="00BA107D">
        <w:t>* 10</w:t>
      </w:r>
      <w:r w:rsidR="00772AAD">
        <w:t>)</w:t>
      </w:r>
      <w:r w:rsidR="005D73C2" w:rsidRPr="00BA107D">
        <w:t>% 2;</w:t>
      </w:r>
    </w:p>
    <w:p w:rsidR="00BA107D" w:rsidRDefault="00BA107D" w:rsidP="00BA107D">
      <w:pPr>
        <w:pStyle w:val="ad"/>
        <w:ind w:left="240" w:hanging="240"/>
      </w:pPr>
      <w:r>
        <w:tab/>
      </w:r>
      <w:r>
        <w:tab/>
      </w:r>
      <w:r>
        <w:tab/>
      </w:r>
      <w:r w:rsidR="005D73C2" w:rsidRPr="00BA107D">
        <w:t>switch (n</w:t>
      </w:r>
      <w:r w:rsidR="00772AAD">
        <w:t>)</w:t>
      </w:r>
      <w:r w:rsidR="005D73C2" w:rsidRPr="00BA107D">
        <w:t>{</w:t>
      </w:r>
    </w:p>
    <w:p w:rsidR="00BA107D" w:rsidRDefault="00BA107D" w:rsidP="00BA107D">
      <w:pPr>
        <w:pStyle w:val="ad"/>
        <w:ind w:left="240" w:hanging="240"/>
      </w:pPr>
      <w:r>
        <w:tab/>
      </w:r>
      <w:r>
        <w:tab/>
      </w:r>
      <w:r>
        <w:tab/>
      </w:r>
      <w:r>
        <w:tab/>
      </w:r>
      <w:r w:rsidR="005D73C2" w:rsidRPr="00BA107D">
        <w:t>case 0:</w:t>
      </w:r>
    </w:p>
    <w:p w:rsidR="00BA107D" w:rsidRDefault="00BA107D" w:rsidP="00BA107D">
      <w:pPr>
        <w:pStyle w:val="ad"/>
        <w:ind w:left="240" w:hanging="240"/>
      </w:pPr>
      <w:r>
        <w:tab/>
      </w:r>
      <w:r>
        <w:tab/>
      </w:r>
      <w:r>
        <w:tab/>
      </w:r>
      <w:r>
        <w:tab/>
      </w:r>
      <w:r>
        <w:tab/>
      </w:r>
      <w:r w:rsidR="005D73C2" w:rsidRPr="00BA107D">
        <w:t>doRequest(</w:t>
      </w:r>
    </w:p>
    <w:p w:rsidR="00BA107D" w:rsidRDefault="00BA107D" w:rsidP="00BA107D">
      <w:pPr>
        <w:pStyle w:val="ad"/>
        <w:ind w:left="240" w:hanging="240"/>
      </w:pPr>
      <w:r>
        <w:tab/>
      </w:r>
      <w:r>
        <w:tab/>
      </w:r>
      <w:r>
        <w:tab/>
      </w:r>
      <w:r>
        <w:tab/>
      </w:r>
      <w:r>
        <w:tab/>
      </w:r>
      <w:r w:rsidR="00772AAD">
        <w:tab/>
      </w:r>
      <w:r w:rsidR="005D73C2" w:rsidRPr="00BA107D">
        <w:t>new HelloRequest("caterpillar"));</w:t>
      </w:r>
    </w:p>
    <w:p w:rsidR="00BA107D" w:rsidRDefault="00BA107D" w:rsidP="00BA107D">
      <w:pPr>
        <w:pStyle w:val="ad"/>
        <w:ind w:left="240" w:hanging="240"/>
      </w:pPr>
      <w:r>
        <w:tab/>
      </w:r>
      <w:r>
        <w:tab/>
      </w:r>
      <w:r>
        <w:tab/>
      </w:r>
      <w:r>
        <w:tab/>
      </w:r>
      <w:r>
        <w:tab/>
      </w:r>
      <w:r w:rsidR="005D73C2" w:rsidRPr="00BA107D">
        <w:t>break;</w:t>
      </w:r>
    </w:p>
    <w:p w:rsidR="00BA107D" w:rsidRDefault="00BA107D" w:rsidP="00BA107D">
      <w:pPr>
        <w:pStyle w:val="ad"/>
        <w:ind w:left="240" w:hanging="240"/>
      </w:pPr>
      <w:r>
        <w:tab/>
      </w:r>
      <w:r>
        <w:tab/>
      </w:r>
      <w:r>
        <w:tab/>
      </w:r>
      <w:r>
        <w:tab/>
      </w:r>
      <w:r w:rsidR="005D73C2" w:rsidRPr="00BA107D">
        <w:t>case 1:</w:t>
      </w:r>
    </w:p>
    <w:p w:rsidR="00BA107D" w:rsidRDefault="00BA107D" w:rsidP="00BA107D">
      <w:pPr>
        <w:pStyle w:val="ad"/>
        <w:ind w:left="240" w:hanging="240"/>
      </w:pPr>
      <w:r>
        <w:tab/>
      </w:r>
      <w:r>
        <w:tab/>
      </w:r>
      <w:r>
        <w:tab/>
      </w:r>
      <w:r>
        <w:tab/>
      </w:r>
      <w:r>
        <w:tab/>
      </w:r>
      <w:r w:rsidR="005D73C2" w:rsidRPr="00BA107D">
        <w:t>doRequest(new WelcomeRequest("PmWiki"));</w:t>
      </w:r>
    </w:p>
    <w:p w:rsidR="00BA107D" w:rsidRDefault="00BA107D" w:rsidP="00BA107D">
      <w:pPr>
        <w:pStyle w:val="ad"/>
        <w:ind w:left="240" w:hanging="240"/>
      </w:pPr>
      <w:r>
        <w:tab/>
      </w:r>
      <w:r>
        <w:tab/>
      </w:r>
      <w:r>
        <w:tab/>
      </w:r>
      <w:r w:rsidR="005D73C2" w:rsidRPr="00BA107D">
        <w:t>}</w:t>
      </w:r>
    </w:p>
    <w:p w:rsidR="00BA107D" w:rsidRDefault="00BA107D" w:rsidP="00BA107D">
      <w:pPr>
        <w:pStyle w:val="ad"/>
        <w:ind w:left="240" w:hanging="240"/>
      </w:pPr>
      <w:r>
        <w:tab/>
      </w:r>
      <w:r>
        <w:tab/>
      </w:r>
      <w:r w:rsidR="005D73C2" w:rsidRPr="00BA107D">
        <w:t>}</w:t>
      </w:r>
    </w:p>
    <w:p w:rsidR="00BA107D" w:rsidRDefault="00BA107D" w:rsidP="00BA107D">
      <w:pPr>
        <w:pStyle w:val="ad"/>
        <w:ind w:left="240" w:hanging="240"/>
      </w:pPr>
      <w:r>
        <w:tab/>
      </w:r>
      <w:r w:rsidR="005D73C2" w:rsidRPr="00BA107D">
        <w:t>}</w:t>
      </w:r>
    </w:p>
    <w:p w:rsidR="00772AAD" w:rsidRDefault="00772AAD" w:rsidP="00BA107D">
      <w:pPr>
        <w:pStyle w:val="ad"/>
        <w:ind w:left="240" w:hanging="240"/>
      </w:pPr>
    </w:p>
    <w:p w:rsidR="00BA107D" w:rsidRDefault="00BA107D" w:rsidP="00BA107D">
      <w:pPr>
        <w:pStyle w:val="ad"/>
        <w:ind w:left="240" w:hanging="240"/>
      </w:pPr>
      <w:r>
        <w:tab/>
      </w:r>
      <w:r w:rsidR="005D73C2" w:rsidRPr="00BA107D">
        <w:t>public static void doRequest(IRequest request</w:t>
      </w:r>
      <w:r w:rsidR="00772AAD">
        <w:t>)</w:t>
      </w:r>
      <w:r w:rsidR="005D73C2" w:rsidRPr="00BA107D">
        <w:t>{</w:t>
      </w:r>
    </w:p>
    <w:p w:rsidR="00BA107D" w:rsidRDefault="00BA107D" w:rsidP="00BA107D">
      <w:pPr>
        <w:pStyle w:val="ad"/>
        <w:ind w:left="240" w:hanging="240"/>
      </w:pPr>
      <w:r>
        <w:tab/>
      </w:r>
      <w:r>
        <w:tab/>
      </w:r>
      <w:r w:rsidR="005D73C2" w:rsidRPr="00BA107D">
        <w:t>request.execute();</w:t>
      </w:r>
    </w:p>
    <w:p w:rsidR="00BA107D" w:rsidRDefault="00BA107D" w:rsidP="00BA107D">
      <w:pPr>
        <w:pStyle w:val="ad"/>
        <w:ind w:left="240" w:hanging="240"/>
      </w:pPr>
      <w:r>
        <w:tab/>
      </w:r>
      <w:r w:rsidR="005D73C2" w:rsidRPr="00BA107D">
        <w:t>}</w:t>
      </w:r>
    </w:p>
    <w:p w:rsidR="005D73C2" w:rsidRPr="00BA107D" w:rsidRDefault="005D73C2" w:rsidP="00BA107D">
      <w:pPr>
        <w:pStyle w:val="ad"/>
        <w:ind w:left="240" w:hanging="240"/>
      </w:pPr>
      <w:r w:rsidRPr="00BA107D">
        <w:t>}</w:t>
      </w:r>
    </w:p>
    <w:p w:rsidR="005D73C2" w:rsidRDefault="005D73C2" w:rsidP="005D73C2">
      <w:pPr>
        <w:widowControl/>
        <w:ind w:firstLine="240"/>
      </w:pPr>
      <w:r>
        <w:br w:type="page"/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lastRenderedPageBreak/>
        <w:t>class Abstract01{</w:t>
      </w:r>
      <w:r w:rsidR="00772AAD">
        <w:t>//</w:t>
      </w:r>
      <w:r w:rsidRPr="00BA107D">
        <w:t>class</w:t>
      </w:r>
      <w:r w:rsidRPr="00BA107D">
        <w:rPr>
          <w:rFonts w:hint="eastAsia"/>
        </w:rPr>
        <w:t>無</w:t>
      </w:r>
      <w:r w:rsidRPr="00BA107D">
        <w:t>abstract</w:t>
      </w:r>
      <w:r w:rsidRPr="00BA107D">
        <w:rPr>
          <w:rFonts w:hint="eastAsia"/>
        </w:rPr>
        <w:t>修飾子</w:t>
      </w:r>
    </w:p>
    <w:p w:rsidR="005D73C2" w:rsidRPr="00BA107D" w:rsidRDefault="00772AAD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int a = 0, b = 10;</w:t>
      </w:r>
    </w:p>
    <w:p w:rsidR="005D73C2" w:rsidRPr="00BA107D" w:rsidRDefault="00772AAD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abstract void absMethod01(int x);</w:t>
      </w:r>
      <w:r>
        <w:t>//</w:t>
      </w:r>
      <w:r w:rsidR="005D73C2" w:rsidRPr="00BA107D">
        <w:rPr>
          <w:rFonts w:hint="eastAsia"/>
        </w:rPr>
        <w:t>抽象方法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}</w:t>
      </w:r>
    </w:p>
    <w:p w:rsidR="005D73C2" w:rsidRDefault="005D73C2" w:rsidP="005D73C2">
      <w:pPr>
        <w:ind w:firstLine="240"/>
      </w:pP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rPr>
          <w:szCs w:val="22"/>
        </w:rPr>
        <w:t>abstract </w:t>
      </w:r>
      <w:r w:rsidRPr="00BA107D">
        <w:rPr>
          <w:szCs w:val="27"/>
        </w:rPr>
        <w:t>class Abstract02</w:t>
      </w:r>
      <w:r w:rsidRPr="00BA107D">
        <w:rPr>
          <w:szCs w:val="22"/>
        </w:rPr>
        <w:t>{</w:t>
      </w:r>
    </w:p>
    <w:p w:rsidR="005D73C2" w:rsidRPr="00BA107D" w:rsidRDefault="00E45FB7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5D73C2" w:rsidRPr="00BA107D">
        <w:rPr>
          <w:szCs w:val="22"/>
        </w:rPr>
        <w:t>int a = 0, b = 10</w:t>
      </w:r>
      <w:r w:rsidR="00772AAD">
        <w:rPr>
          <w:szCs w:val="22"/>
        </w:rPr>
        <w:t>;</w:t>
      </w:r>
    </w:p>
    <w:p w:rsidR="005D73C2" w:rsidRPr="00BA107D" w:rsidRDefault="00772AAD" w:rsidP="00E45FB7">
      <w:pPr>
        <w:pStyle w:val="ad"/>
        <w:tabs>
          <w:tab w:val="clear" w:pos="240"/>
        </w:tabs>
        <w:ind w:left="240" w:hanging="240"/>
        <w:rPr>
          <w:szCs w:val="17"/>
        </w:rPr>
      </w:pPr>
      <w:r>
        <w:rPr>
          <w:szCs w:val="22"/>
        </w:rPr>
        <w:tab/>
      </w:r>
      <w:r w:rsidR="005D73C2" w:rsidRPr="00BA107D">
        <w:rPr>
          <w:szCs w:val="22"/>
        </w:rPr>
        <w:t>abstract void absMethod02(int x){</w:t>
      </w:r>
      <w:r>
        <w:rPr>
          <w:szCs w:val="22"/>
        </w:rPr>
        <w:t>//</w:t>
      </w:r>
      <w:r w:rsidR="005D73C2" w:rsidRPr="00BA107D">
        <w:rPr>
          <w:rFonts w:hint="eastAsia"/>
          <w:szCs w:val="22"/>
        </w:rPr>
        <w:t>抽象方法含處理內容</w:t>
      </w:r>
    </w:p>
    <w:p w:rsidR="005D73C2" w:rsidRPr="00BA107D" w:rsidRDefault="00E45FB7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>
        <w:rPr>
          <w:szCs w:val="22"/>
        </w:rPr>
        <w:tab/>
      </w:r>
      <w:r w:rsidR="005D73C2" w:rsidRPr="00BA107D">
        <w:rPr>
          <w:szCs w:val="22"/>
        </w:rPr>
        <w:t>a = x</w:t>
      </w:r>
      <w:r w:rsidR="00772AAD">
        <w:rPr>
          <w:szCs w:val="22"/>
        </w:rPr>
        <w:t>;</w:t>
      </w:r>
    </w:p>
    <w:p w:rsidR="005D73C2" w:rsidRPr="00BA107D" w:rsidRDefault="00E45FB7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BA107D">
        <w:rPr>
          <w:szCs w:val="22"/>
        </w:rPr>
        <w:tab/>
      </w:r>
      <w:r w:rsidR="005D73C2" w:rsidRPr="00BA107D">
        <w:rPr>
          <w:szCs w:val="22"/>
        </w:rPr>
        <w:t>if (a == b)</w:t>
      </w:r>
      <w:r>
        <w:rPr>
          <w:rFonts w:hint="eastAsia"/>
          <w:szCs w:val="22"/>
        </w:rPr>
        <w:t xml:space="preserve"> </w:t>
      </w:r>
      <w:r w:rsidR="005D73C2" w:rsidRPr="00BA107D">
        <w:rPr>
          <w:szCs w:val="22"/>
        </w:rPr>
        <w:t>System.out.println(</w:t>
      </w:r>
      <w:r w:rsidR="005D73C2" w:rsidRPr="00BA107D">
        <w:rPr>
          <w:szCs w:val="27"/>
        </w:rPr>
        <w:t>"</w:t>
      </w:r>
      <w:r w:rsidR="005D73C2" w:rsidRPr="00BA107D">
        <w:rPr>
          <w:szCs w:val="22"/>
        </w:rPr>
        <w:t>absMethod02</w:t>
      </w:r>
      <w:r w:rsidR="005D73C2" w:rsidRPr="00BA107D">
        <w:rPr>
          <w:rFonts w:hint="eastAsia"/>
          <w:szCs w:val="22"/>
        </w:rPr>
        <w:t>：</w:t>
      </w:r>
      <w:r w:rsidR="005D73C2" w:rsidRPr="00BA107D">
        <w:rPr>
          <w:szCs w:val="27"/>
        </w:rPr>
        <w:t>a</w:t>
      </w:r>
      <w:r w:rsidR="005D73C2" w:rsidRPr="00BA107D">
        <w:rPr>
          <w:rFonts w:hint="eastAsia"/>
          <w:szCs w:val="27"/>
        </w:rPr>
        <w:t>等於</w:t>
      </w:r>
      <w:r w:rsidR="005D73C2" w:rsidRPr="00BA107D">
        <w:rPr>
          <w:szCs w:val="27"/>
        </w:rPr>
        <w:t>b");</w:t>
      </w:r>
    </w:p>
    <w:p w:rsidR="005D73C2" w:rsidRPr="00BA107D" w:rsidRDefault="00E45FB7" w:rsidP="00BA107D">
      <w:pPr>
        <w:pStyle w:val="ad"/>
        <w:ind w:left="240" w:hanging="240"/>
        <w:rPr>
          <w:szCs w:val="17"/>
        </w:rPr>
      </w:pPr>
      <w:r>
        <w:rPr>
          <w:szCs w:val="27"/>
        </w:rPr>
        <w:tab/>
      </w:r>
      <w:r>
        <w:rPr>
          <w:szCs w:val="27"/>
        </w:rPr>
        <w:tab/>
      </w:r>
      <w:r w:rsidR="005D73C2" w:rsidRPr="00BA107D">
        <w:rPr>
          <w:szCs w:val="27"/>
        </w:rPr>
        <w:t>else</w:t>
      </w:r>
      <w:r>
        <w:rPr>
          <w:rFonts w:hint="eastAsia"/>
          <w:szCs w:val="27"/>
        </w:rPr>
        <w:t xml:space="preserve"> </w:t>
      </w:r>
      <w:r w:rsidR="005D73C2" w:rsidRPr="00BA107D">
        <w:rPr>
          <w:szCs w:val="22"/>
        </w:rPr>
        <w:t>System.out.println(</w:t>
      </w:r>
      <w:r w:rsidR="005D73C2" w:rsidRPr="00BA107D">
        <w:rPr>
          <w:szCs w:val="27"/>
        </w:rPr>
        <w:t>"</w:t>
      </w:r>
      <w:r w:rsidR="005D73C2" w:rsidRPr="00BA107D">
        <w:rPr>
          <w:szCs w:val="22"/>
        </w:rPr>
        <w:t>absMethod02</w:t>
      </w:r>
      <w:r w:rsidR="005D73C2" w:rsidRPr="00BA107D">
        <w:rPr>
          <w:rFonts w:hint="eastAsia"/>
          <w:szCs w:val="22"/>
        </w:rPr>
        <w:t>：</w:t>
      </w:r>
      <w:r w:rsidR="005D73C2" w:rsidRPr="00BA107D">
        <w:rPr>
          <w:szCs w:val="27"/>
        </w:rPr>
        <w:t>a</w:t>
      </w:r>
      <w:r w:rsidR="005D73C2" w:rsidRPr="00BA107D">
        <w:rPr>
          <w:rFonts w:hint="eastAsia"/>
          <w:szCs w:val="27"/>
        </w:rPr>
        <w:t>不等於</w:t>
      </w:r>
      <w:r w:rsidR="005D73C2" w:rsidRPr="00BA107D">
        <w:rPr>
          <w:szCs w:val="27"/>
        </w:rPr>
        <w:t>b");</w:t>
      </w:r>
    </w:p>
    <w:p w:rsidR="005D73C2" w:rsidRPr="00BA107D" w:rsidRDefault="00772AAD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5D73C2" w:rsidRPr="00BA107D">
        <w:rPr>
          <w:szCs w:val="22"/>
        </w:rPr>
        <w:t>}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rPr>
          <w:szCs w:val="22"/>
        </w:rPr>
        <w:t>}</w:t>
      </w:r>
    </w:p>
    <w:p w:rsidR="005D73C2" w:rsidRDefault="005D73C2" w:rsidP="005D73C2">
      <w:pPr>
        <w:ind w:firstLine="240"/>
      </w:pP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rPr>
          <w:szCs w:val="22"/>
        </w:rPr>
        <w:t>abstract</w:t>
      </w:r>
      <w:r w:rsidRPr="00BA107D">
        <w:t> class Abstract03</w:t>
      </w:r>
      <w:r w:rsidRPr="00BA107D">
        <w:rPr>
          <w:szCs w:val="22"/>
        </w:rPr>
        <w:t>{</w:t>
      </w:r>
    </w:p>
    <w:p w:rsidR="005D73C2" w:rsidRPr="00BA107D" w:rsidRDefault="00E45FB7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5D73C2" w:rsidRPr="00BA107D">
        <w:rPr>
          <w:szCs w:val="22"/>
        </w:rPr>
        <w:t>int a = 0, b = 10</w:t>
      </w:r>
      <w:r w:rsidR="00772AAD">
        <w:rPr>
          <w:szCs w:val="22"/>
        </w:rPr>
        <w:t>;</w:t>
      </w:r>
    </w:p>
    <w:p w:rsidR="005D73C2" w:rsidRPr="00BA107D" w:rsidRDefault="00772AAD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5D73C2" w:rsidRPr="00BA107D">
        <w:rPr>
          <w:szCs w:val="22"/>
        </w:rPr>
        <w:t>abstract void absMethod03(int x);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rPr>
          <w:szCs w:val="22"/>
        </w:rPr>
        <w:t>}</w:t>
      </w:r>
    </w:p>
    <w:p w:rsidR="005D73C2" w:rsidRDefault="005D73C2" w:rsidP="005D73C2">
      <w:pPr>
        <w:ind w:firstLine="240"/>
      </w:pP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rPr>
          <w:szCs w:val="22"/>
        </w:rPr>
        <w:t>abstract</w:t>
      </w:r>
      <w:r w:rsidRPr="00BA107D">
        <w:t> class Abstract04</w:t>
      </w:r>
      <w:r w:rsidRPr="00BA107D">
        <w:rPr>
          <w:szCs w:val="22"/>
        </w:rPr>
        <w:t>{</w:t>
      </w:r>
    </w:p>
    <w:p w:rsidR="005D73C2" w:rsidRPr="00BA107D" w:rsidRDefault="00E45FB7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5D73C2" w:rsidRPr="00BA107D">
        <w:rPr>
          <w:szCs w:val="22"/>
        </w:rPr>
        <w:t>int a = 0, b = 10</w:t>
      </w:r>
      <w:r w:rsidR="00772AAD">
        <w:rPr>
          <w:szCs w:val="22"/>
        </w:rPr>
        <w:t>;</w:t>
      </w:r>
    </w:p>
    <w:p w:rsidR="005D73C2" w:rsidRPr="00BA107D" w:rsidRDefault="00772AAD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5D73C2" w:rsidRPr="00BA107D">
        <w:rPr>
          <w:szCs w:val="22"/>
        </w:rPr>
        <w:t>abstract void absMethod04a(int x);</w:t>
      </w:r>
    </w:p>
    <w:p w:rsidR="005D73C2" w:rsidRPr="00BA107D" w:rsidRDefault="00772AAD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5D73C2" w:rsidRPr="00BA107D">
        <w:rPr>
          <w:szCs w:val="22"/>
        </w:rPr>
        <w:t>abstract void absMethod04b();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rPr>
          <w:szCs w:val="22"/>
        </w:rPr>
        <w:t>}</w:t>
      </w:r>
    </w:p>
    <w:p w:rsidR="005D73C2" w:rsidRDefault="005D73C2" w:rsidP="005D73C2">
      <w:pPr>
        <w:ind w:firstLine="240"/>
      </w:pP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rPr>
          <w:szCs w:val="22"/>
        </w:rPr>
        <w:t>abstract</w:t>
      </w:r>
      <w:r w:rsidRPr="00BA107D">
        <w:rPr>
          <w:szCs w:val="27"/>
        </w:rPr>
        <w:t> class Abstract05</w:t>
      </w:r>
      <w:r w:rsidRPr="00BA107D">
        <w:rPr>
          <w:szCs w:val="22"/>
        </w:rPr>
        <w:t>{</w:t>
      </w:r>
    </w:p>
    <w:p w:rsidR="005D73C2" w:rsidRPr="00BA107D" w:rsidRDefault="00E45FB7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5D73C2" w:rsidRPr="00BA107D">
        <w:rPr>
          <w:szCs w:val="22"/>
        </w:rPr>
        <w:t>int a = 0, b = 10</w:t>
      </w:r>
      <w:r w:rsidR="00772AAD">
        <w:rPr>
          <w:szCs w:val="22"/>
        </w:rPr>
        <w:t>;</w:t>
      </w:r>
    </w:p>
    <w:p w:rsidR="005D73C2" w:rsidRPr="00BA107D" w:rsidRDefault="00772AAD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5D73C2" w:rsidRPr="00BA107D">
        <w:rPr>
          <w:szCs w:val="22"/>
        </w:rPr>
        <w:t>abstract void absMethod05a(int x);</w:t>
      </w:r>
    </w:p>
    <w:p w:rsidR="005D73C2" w:rsidRPr="00BA107D" w:rsidRDefault="00772AAD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5D73C2" w:rsidRPr="00BA107D">
        <w:rPr>
          <w:szCs w:val="22"/>
        </w:rPr>
        <w:t>void absMethod05b(){</w:t>
      </w:r>
    </w:p>
    <w:p w:rsidR="005D73C2" w:rsidRPr="00BA107D" w:rsidRDefault="00E45FB7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>
        <w:rPr>
          <w:szCs w:val="22"/>
        </w:rPr>
        <w:tab/>
      </w:r>
      <w:r w:rsidR="005D73C2" w:rsidRPr="00BA107D">
        <w:rPr>
          <w:szCs w:val="22"/>
        </w:rPr>
        <w:t>System.out.println(</w:t>
      </w:r>
      <w:r w:rsidR="005D73C2" w:rsidRPr="00BA107D">
        <w:rPr>
          <w:szCs w:val="27"/>
        </w:rPr>
        <w:t>"</w:t>
      </w:r>
      <w:r w:rsidR="005D73C2" w:rsidRPr="00BA107D">
        <w:rPr>
          <w:szCs w:val="22"/>
        </w:rPr>
        <w:t>absMethod05b</w:t>
      </w:r>
      <w:r w:rsidR="005D73C2" w:rsidRPr="00BA107D">
        <w:rPr>
          <w:rFonts w:hint="eastAsia"/>
          <w:szCs w:val="22"/>
        </w:rPr>
        <w:t>：</w:t>
      </w:r>
      <w:r w:rsidR="005D73C2" w:rsidRPr="00BA107D">
        <w:rPr>
          <w:rFonts w:hint="eastAsia"/>
          <w:szCs w:val="27"/>
        </w:rPr>
        <w:t>非</w:t>
      </w:r>
      <w:r w:rsidR="005D73C2" w:rsidRPr="00BA107D">
        <w:rPr>
          <w:szCs w:val="27"/>
        </w:rPr>
        <w:t>abstract</w:t>
      </w:r>
      <w:r w:rsidR="005D73C2" w:rsidRPr="00BA107D">
        <w:rPr>
          <w:rFonts w:hint="eastAsia"/>
          <w:szCs w:val="27"/>
        </w:rPr>
        <w:t>方法</w:t>
      </w:r>
      <w:r w:rsidR="005D73C2" w:rsidRPr="00BA107D">
        <w:rPr>
          <w:szCs w:val="27"/>
        </w:rPr>
        <w:t>");</w:t>
      </w:r>
    </w:p>
    <w:p w:rsidR="005D73C2" w:rsidRPr="00BA107D" w:rsidRDefault="00772AAD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5D73C2" w:rsidRPr="00BA107D">
        <w:rPr>
          <w:szCs w:val="22"/>
        </w:rPr>
        <w:t>}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rPr>
          <w:szCs w:val="22"/>
        </w:rPr>
        <w:t>}</w:t>
      </w:r>
    </w:p>
    <w:p w:rsidR="005D73C2" w:rsidRDefault="005D73C2" w:rsidP="005D73C2">
      <w:pPr>
        <w:ind w:firstLine="240"/>
      </w:pP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rPr>
          <w:szCs w:val="22"/>
        </w:rPr>
        <w:t>abstract</w:t>
      </w:r>
      <w:r w:rsidRPr="00BA107D">
        <w:t> class Abstract06</w:t>
      </w:r>
      <w:r w:rsidRPr="00BA107D">
        <w:rPr>
          <w:szCs w:val="22"/>
        </w:rPr>
        <w:t>{</w:t>
      </w:r>
    </w:p>
    <w:p w:rsidR="005D73C2" w:rsidRPr="00BA107D" w:rsidRDefault="00E45FB7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5D73C2" w:rsidRPr="00BA107D">
        <w:rPr>
          <w:szCs w:val="22"/>
        </w:rPr>
        <w:t>int a = 0, b = 10</w:t>
      </w:r>
      <w:r w:rsidR="00772AAD">
        <w:rPr>
          <w:szCs w:val="22"/>
        </w:rPr>
        <w:t>;</w:t>
      </w:r>
    </w:p>
    <w:p w:rsidR="005D73C2" w:rsidRPr="00BA107D" w:rsidRDefault="00772AAD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5D73C2" w:rsidRPr="00BA107D">
        <w:rPr>
          <w:szCs w:val="22"/>
        </w:rPr>
        <w:t>void absMethod06(){</w:t>
      </w:r>
    </w:p>
    <w:p w:rsidR="005D73C2" w:rsidRPr="00BA107D" w:rsidRDefault="00E45FB7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>
        <w:rPr>
          <w:szCs w:val="22"/>
        </w:rPr>
        <w:tab/>
      </w:r>
      <w:r w:rsidR="005D73C2" w:rsidRPr="00BA107D">
        <w:rPr>
          <w:szCs w:val="22"/>
        </w:rPr>
        <w:t>System.out.println(</w:t>
      </w:r>
      <w:r w:rsidR="005D73C2" w:rsidRPr="00BA107D">
        <w:t>"</w:t>
      </w:r>
      <w:r w:rsidR="005D73C2" w:rsidRPr="00BA107D">
        <w:rPr>
          <w:szCs w:val="22"/>
        </w:rPr>
        <w:t>absMethod06</w:t>
      </w:r>
      <w:r w:rsidR="005D73C2" w:rsidRPr="00BA107D">
        <w:rPr>
          <w:rFonts w:hint="eastAsia"/>
          <w:szCs w:val="22"/>
        </w:rPr>
        <w:t>：</w:t>
      </w:r>
      <w:r w:rsidR="005D73C2" w:rsidRPr="00BA107D">
        <w:rPr>
          <w:rFonts w:hint="eastAsia"/>
        </w:rPr>
        <w:t>非</w:t>
      </w:r>
      <w:r w:rsidR="005D73C2" w:rsidRPr="00BA107D">
        <w:t>abstract</w:t>
      </w:r>
      <w:r w:rsidR="005D73C2" w:rsidRPr="00BA107D">
        <w:rPr>
          <w:rFonts w:hint="eastAsia"/>
        </w:rPr>
        <w:t>方法</w:t>
      </w:r>
      <w:r w:rsidR="005D73C2" w:rsidRPr="00BA107D">
        <w:t>");</w:t>
      </w:r>
    </w:p>
    <w:p w:rsidR="005D73C2" w:rsidRPr="00BA107D" w:rsidRDefault="00772AAD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5D73C2" w:rsidRPr="00BA107D">
        <w:rPr>
          <w:szCs w:val="22"/>
        </w:rPr>
        <w:t>}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rPr>
          <w:szCs w:val="22"/>
        </w:rPr>
        <w:t>}</w:t>
      </w:r>
    </w:p>
    <w:p w:rsidR="005D73C2" w:rsidRDefault="005D73C2" w:rsidP="005D73C2">
      <w:pPr>
        <w:ind w:firstLine="240"/>
      </w:pP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rPr>
          <w:szCs w:val="22"/>
        </w:rPr>
        <w:t>abstract</w:t>
      </w:r>
      <w:r w:rsidRPr="00BA107D">
        <w:rPr>
          <w:szCs w:val="27"/>
        </w:rPr>
        <w:t> class Abstract07</w:t>
      </w:r>
      <w:r w:rsidRPr="00BA107D">
        <w:rPr>
          <w:szCs w:val="22"/>
        </w:rPr>
        <w:t>{</w:t>
      </w:r>
    </w:p>
    <w:p w:rsidR="005D73C2" w:rsidRPr="00BA107D" w:rsidRDefault="00E45FB7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5D73C2" w:rsidRPr="00BA107D">
        <w:rPr>
          <w:szCs w:val="22"/>
        </w:rPr>
        <w:t>int a = 0, b = 10</w:t>
      </w:r>
      <w:r w:rsidR="00772AAD">
        <w:rPr>
          <w:szCs w:val="22"/>
        </w:rPr>
        <w:t>;</w:t>
      </w:r>
    </w:p>
    <w:p w:rsidR="005D73C2" w:rsidRPr="00BA107D" w:rsidRDefault="00772AAD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5D73C2" w:rsidRPr="00BA107D">
        <w:rPr>
          <w:szCs w:val="22"/>
        </w:rPr>
        <w:t>abstract void absMethod07(int x);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rPr>
          <w:szCs w:val="22"/>
        </w:rPr>
        <w:t>}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rPr>
          <w:szCs w:val="22"/>
        </w:rPr>
        <w:t>class AbsMain07{</w:t>
      </w:r>
    </w:p>
    <w:p w:rsidR="005D73C2" w:rsidRPr="00BA107D" w:rsidRDefault="00772AAD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5D73C2" w:rsidRPr="00BA107D">
        <w:rPr>
          <w:szCs w:val="22"/>
        </w:rPr>
        <w:t>public static void main(String[] args){</w:t>
      </w:r>
    </w:p>
    <w:p w:rsidR="005D73C2" w:rsidRPr="00BA107D" w:rsidRDefault="00772AAD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E45FB7">
        <w:rPr>
          <w:szCs w:val="22"/>
        </w:rPr>
        <w:tab/>
      </w:r>
      <w:r w:rsidR="005D73C2" w:rsidRPr="00BA107D">
        <w:rPr>
          <w:szCs w:val="27"/>
        </w:rPr>
        <w:t>Abstract07 A07 = new Abstract07();</w:t>
      </w:r>
    </w:p>
    <w:p w:rsidR="005D73C2" w:rsidRPr="00BA107D" w:rsidRDefault="00772AAD" w:rsidP="00BA107D">
      <w:pPr>
        <w:pStyle w:val="ad"/>
        <w:ind w:left="240" w:hanging="240"/>
        <w:rPr>
          <w:szCs w:val="17"/>
        </w:rPr>
      </w:pPr>
      <w:r>
        <w:rPr>
          <w:szCs w:val="27"/>
        </w:rPr>
        <w:tab/>
      </w:r>
      <w:r w:rsidR="005D73C2" w:rsidRPr="00BA107D">
        <w:rPr>
          <w:szCs w:val="27"/>
        </w:rPr>
        <w:t>}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rPr>
          <w:szCs w:val="27"/>
        </w:rPr>
        <w:t>}</w:t>
      </w:r>
    </w:p>
    <w:p w:rsidR="005D73C2" w:rsidRDefault="005D73C2" w:rsidP="005D73C2">
      <w:pPr>
        <w:ind w:firstLine="240"/>
      </w:pP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rPr>
          <w:szCs w:val="22"/>
        </w:rPr>
        <w:t>abstract</w:t>
      </w:r>
      <w:r w:rsidRPr="00BA107D">
        <w:t> class Abstract08</w:t>
      </w:r>
      <w:r w:rsidRPr="00BA107D">
        <w:rPr>
          <w:szCs w:val="22"/>
        </w:rPr>
        <w:t>{</w:t>
      </w:r>
    </w:p>
    <w:p w:rsidR="005D73C2" w:rsidRPr="00BA107D" w:rsidRDefault="00E45FB7" w:rsidP="00BA107D">
      <w:pPr>
        <w:pStyle w:val="ad"/>
        <w:ind w:left="240" w:hanging="240"/>
        <w:rPr>
          <w:szCs w:val="17"/>
        </w:rPr>
      </w:pPr>
      <w:r>
        <w:rPr>
          <w:szCs w:val="22"/>
        </w:rPr>
        <w:lastRenderedPageBreak/>
        <w:tab/>
      </w:r>
      <w:r w:rsidR="005D73C2" w:rsidRPr="00BA107D">
        <w:rPr>
          <w:szCs w:val="22"/>
        </w:rPr>
        <w:t>int a = 0, b = 10</w:t>
      </w:r>
      <w:r w:rsidR="00772AAD">
        <w:rPr>
          <w:szCs w:val="22"/>
        </w:rPr>
        <w:t>;</w:t>
      </w:r>
    </w:p>
    <w:p w:rsidR="005D73C2" w:rsidRPr="00BA107D" w:rsidRDefault="00772AAD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5D73C2" w:rsidRPr="00BA107D">
        <w:rPr>
          <w:szCs w:val="22"/>
        </w:rPr>
        <w:t>abstract void absMethod08(int x);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rPr>
          <w:szCs w:val="22"/>
        </w:rPr>
        <w:t>}</w:t>
      </w:r>
    </w:p>
    <w:p w:rsidR="00E45FB7" w:rsidRDefault="00E45FB7" w:rsidP="00BA107D">
      <w:pPr>
        <w:pStyle w:val="ad"/>
        <w:ind w:left="240" w:hanging="240"/>
        <w:rPr>
          <w:szCs w:val="22"/>
        </w:rPr>
      </w:pP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rPr>
          <w:szCs w:val="22"/>
        </w:rPr>
        <w:t>class AbsSon08 extends </w:t>
      </w:r>
      <w:r w:rsidRPr="00BA107D">
        <w:t>Abstract08{};</w:t>
      </w:r>
    </w:p>
    <w:p w:rsidR="00E45FB7" w:rsidRDefault="00E45FB7" w:rsidP="00BA107D">
      <w:pPr>
        <w:pStyle w:val="ad"/>
        <w:ind w:left="240" w:hanging="240"/>
        <w:rPr>
          <w:szCs w:val="22"/>
        </w:rPr>
      </w:pP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rPr>
          <w:szCs w:val="22"/>
        </w:rPr>
        <w:t>class AbsMain08{</w:t>
      </w:r>
    </w:p>
    <w:p w:rsidR="005D73C2" w:rsidRPr="00BA107D" w:rsidRDefault="00772AAD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5D73C2" w:rsidRPr="00BA107D">
        <w:rPr>
          <w:szCs w:val="22"/>
        </w:rPr>
        <w:t>public static void main(String[] args){</w:t>
      </w:r>
    </w:p>
    <w:p w:rsidR="005D73C2" w:rsidRPr="00BA107D" w:rsidRDefault="00E45FB7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772AAD">
        <w:rPr>
          <w:szCs w:val="22"/>
        </w:rPr>
        <w:tab/>
      </w:r>
      <w:r w:rsidR="005D73C2" w:rsidRPr="00BA107D">
        <w:rPr>
          <w:szCs w:val="22"/>
        </w:rPr>
        <w:t>AbsSon08</w:t>
      </w:r>
      <w:r w:rsidR="005D73C2" w:rsidRPr="00BA107D">
        <w:t> A08 = new </w:t>
      </w:r>
      <w:r w:rsidR="005D73C2" w:rsidRPr="00BA107D">
        <w:rPr>
          <w:szCs w:val="22"/>
        </w:rPr>
        <w:t>AbsSon08</w:t>
      </w:r>
      <w:r w:rsidR="005D73C2" w:rsidRPr="00BA107D">
        <w:t>();</w:t>
      </w:r>
    </w:p>
    <w:p w:rsidR="005D73C2" w:rsidRPr="00BA107D" w:rsidRDefault="00772AAD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}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}</w:t>
      </w:r>
    </w:p>
    <w:p w:rsidR="005D73C2" w:rsidRDefault="005D73C2" w:rsidP="005D73C2">
      <w:pPr>
        <w:ind w:firstLine="240"/>
      </w:pP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rPr>
          <w:szCs w:val="22"/>
        </w:rPr>
        <w:t>abstract</w:t>
      </w:r>
      <w:r w:rsidRPr="00BA107D">
        <w:rPr>
          <w:szCs w:val="27"/>
        </w:rPr>
        <w:t> class Abstract09</w:t>
      </w:r>
      <w:r w:rsidRPr="00BA107D">
        <w:rPr>
          <w:szCs w:val="22"/>
        </w:rPr>
        <w:t>{</w:t>
      </w:r>
    </w:p>
    <w:p w:rsidR="005D73C2" w:rsidRPr="00BA107D" w:rsidRDefault="00E45FB7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5D73C2" w:rsidRPr="00BA107D">
        <w:rPr>
          <w:szCs w:val="22"/>
        </w:rPr>
        <w:t>int a = 0, b = 10</w:t>
      </w:r>
      <w:r w:rsidR="00772AAD">
        <w:rPr>
          <w:szCs w:val="22"/>
        </w:rPr>
        <w:t>;</w:t>
      </w:r>
    </w:p>
    <w:p w:rsidR="005D73C2" w:rsidRPr="00BA107D" w:rsidRDefault="00772AAD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5D73C2" w:rsidRPr="00BA107D">
        <w:rPr>
          <w:szCs w:val="22"/>
        </w:rPr>
        <w:t>abstract void absMethod09(int x);</w:t>
      </w:r>
    </w:p>
    <w:p w:rsidR="005D73C2" w:rsidRDefault="005D73C2" w:rsidP="00BA107D">
      <w:pPr>
        <w:pStyle w:val="ad"/>
        <w:ind w:left="240" w:hanging="240"/>
        <w:rPr>
          <w:szCs w:val="22"/>
        </w:rPr>
      </w:pPr>
      <w:r w:rsidRPr="00BA107D">
        <w:rPr>
          <w:szCs w:val="22"/>
        </w:rPr>
        <w:t>}</w:t>
      </w:r>
    </w:p>
    <w:p w:rsidR="00E45FB7" w:rsidRPr="00BA107D" w:rsidRDefault="00E45FB7" w:rsidP="00BA107D">
      <w:pPr>
        <w:pStyle w:val="ad"/>
        <w:ind w:left="240" w:hanging="240"/>
        <w:rPr>
          <w:szCs w:val="17"/>
        </w:rPr>
      </w:pP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rPr>
          <w:szCs w:val="22"/>
        </w:rPr>
        <w:t>class AbsSon09 extends </w:t>
      </w:r>
      <w:r w:rsidRPr="00BA107D">
        <w:rPr>
          <w:szCs w:val="27"/>
        </w:rPr>
        <w:t>Abstract09{</w:t>
      </w:r>
    </w:p>
    <w:p w:rsidR="005D73C2" w:rsidRPr="00BA107D" w:rsidRDefault="00E45FB7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5D73C2" w:rsidRPr="00BA107D">
        <w:rPr>
          <w:szCs w:val="22"/>
        </w:rPr>
        <w:t>void absMethod09(int x){</w:t>
      </w:r>
    </w:p>
    <w:p w:rsidR="005D73C2" w:rsidRPr="00BA107D" w:rsidRDefault="00E45FB7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5D73C2" w:rsidRPr="00BA107D">
        <w:rPr>
          <w:szCs w:val="22"/>
        </w:rPr>
        <w:t>a = x</w:t>
      </w:r>
      <w:r w:rsidR="00772AAD">
        <w:rPr>
          <w:szCs w:val="22"/>
        </w:rPr>
        <w:t>;</w:t>
      </w:r>
    </w:p>
    <w:p w:rsidR="005D73C2" w:rsidRPr="00BA107D" w:rsidRDefault="00BA107D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5D73C2" w:rsidRPr="00BA107D">
        <w:rPr>
          <w:szCs w:val="22"/>
        </w:rPr>
        <w:t>if (a == b)</w:t>
      </w:r>
    </w:p>
    <w:p w:rsidR="005D73C2" w:rsidRPr="00BA107D" w:rsidRDefault="00E45FB7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>
        <w:rPr>
          <w:szCs w:val="22"/>
        </w:rPr>
        <w:tab/>
      </w:r>
      <w:r w:rsidR="005D73C2" w:rsidRPr="00BA107D">
        <w:rPr>
          <w:szCs w:val="22"/>
        </w:rPr>
        <w:t>System.out.println(</w:t>
      </w:r>
      <w:r w:rsidR="005D73C2" w:rsidRPr="00BA107D">
        <w:rPr>
          <w:szCs w:val="27"/>
        </w:rPr>
        <w:t>"</w:t>
      </w:r>
      <w:r w:rsidR="005D73C2" w:rsidRPr="00BA107D">
        <w:rPr>
          <w:szCs w:val="22"/>
        </w:rPr>
        <w:t>absMethod09</w:t>
      </w:r>
      <w:r w:rsidR="005D73C2" w:rsidRPr="00BA107D">
        <w:rPr>
          <w:rFonts w:hint="eastAsia"/>
          <w:szCs w:val="22"/>
        </w:rPr>
        <w:t>：</w:t>
      </w:r>
      <w:r w:rsidR="005D73C2" w:rsidRPr="00BA107D">
        <w:rPr>
          <w:szCs w:val="27"/>
        </w:rPr>
        <w:t>a</w:t>
      </w:r>
      <w:r w:rsidR="005D73C2" w:rsidRPr="00BA107D">
        <w:rPr>
          <w:rFonts w:hint="eastAsia"/>
          <w:szCs w:val="27"/>
        </w:rPr>
        <w:t>等於</w:t>
      </w:r>
      <w:r w:rsidR="005D73C2" w:rsidRPr="00BA107D">
        <w:rPr>
          <w:szCs w:val="27"/>
        </w:rPr>
        <w:t>b");</w:t>
      </w:r>
    </w:p>
    <w:p w:rsidR="005D73C2" w:rsidRPr="00BA107D" w:rsidRDefault="00E45FB7" w:rsidP="00BA107D">
      <w:pPr>
        <w:pStyle w:val="ad"/>
        <w:ind w:left="240" w:hanging="240"/>
        <w:rPr>
          <w:szCs w:val="17"/>
        </w:rPr>
      </w:pPr>
      <w:r>
        <w:rPr>
          <w:szCs w:val="27"/>
        </w:rPr>
        <w:tab/>
      </w:r>
      <w:r w:rsidR="005D73C2" w:rsidRPr="00BA107D">
        <w:rPr>
          <w:szCs w:val="27"/>
        </w:rPr>
        <w:t>else</w:t>
      </w:r>
    </w:p>
    <w:p w:rsidR="005D73C2" w:rsidRPr="00BA107D" w:rsidRDefault="00E45FB7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>
        <w:rPr>
          <w:szCs w:val="22"/>
        </w:rPr>
        <w:tab/>
      </w:r>
      <w:r w:rsidR="005D73C2" w:rsidRPr="00BA107D">
        <w:rPr>
          <w:szCs w:val="22"/>
        </w:rPr>
        <w:t>System.out.println(</w:t>
      </w:r>
      <w:r w:rsidR="005D73C2" w:rsidRPr="00BA107D">
        <w:rPr>
          <w:szCs w:val="27"/>
        </w:rPr>
        <w:t>"</w:t>
      </w:r>
      <w:r w:rsidR="005D73C2" w:rsidRPr="00BA107D">
        <w:rPr>
          <w:szCs w:val="22"/>
        </w:rPr>
        <w:t>absMethod09</w:t>
      </w:r>
      <w:r w:rsidR="005D73C2" w:rsidRPr="00BA107D">
        <w:rPr>
          <w:rFonts w:hint="eastAsia"/>
          <w:szCs w:val="22"/>
        </w:rPr>
        <w:t>：</w:t>
      </w:r>
      <w:r w:rsidR="005D73C2" w:rsidRPr="00BA107D">
        <w:rPr>
          <w:szCs w:val="27"/>
        </w:rPr>
        <w:t>a</w:t>
      </w:r>
      <w:r w:rsidR="005D73C2" w:rsidRPr="00BA107D">
        <w:rPr>
          <w:rFonts w:hint="eastAsia"/>
          <w:szCs w:val="27"/>
        </w:rPr>
        <w:t>不等於</w:t>
      </w:r>
      <w:r w:rsidR="005D73C2" w:rsidRPr="00BA107D">
        <w:rPr>
          <w:szCs w:val="27"/>
        </w:rPr>
        <w:t>b");</w:t>
      </w:r>
    </w:p>
    <w:p w:rsidR="005D73C2" w:rsidRPr="00BA107D" w:rsidRDefault="00E45FB7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5D73C2" w:rsidRPr="00BA107D">
        <w:rPr>
          <w:szCs w:val="22"/>
        </w:rPr>
        <w:t>}</w:t>
      </w:r>
    </w:p>
    <w:p w:rsidR="005D73C2" w:rsidRDefault="005D73C2" w:rsidP="00BA107D">
      <w:pPr>
        <w:pStyle w:val="ad"/>
        <w:ind w:left="240" w:hanging="240"/>
        <w:rPr>
          <w:szCs w:val="27"/>
        </w:rPr>
      </w:pPr>
      <w:r w:rsidRPr="00BA107D">
        <w:rPr>
          <w:szCs w:val="27"/>
        </w:rPr>
        <w:t>}</w:t>
      </w:r>
    </w:p>
    <w:p w:rsidR="00E45FB7" w:rsidRPr="00BA107D" w:rsidRDefault="00E45FB7" w:rsidP="00BA107D">
      <w:pPr>
        <w:pStyle w:val="ad"/>
        <w:ind w:left="240" w:hanging="240"/>
        <w:rPr>
          <w:szCs w:val="17"/>
        </w:rPr>
      </w:pP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rPr>
          <w:szCs w:val="22"/>
        </w:rPr>
        <w:t>class AbsMain09{</w:t>
      </w:r>
    </w:p>
    <w:p w:rsidR="005D73C2" w:rsidRPr="00BA107D" w:rsidRDefault="00772AAD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5D73C2" w:rsidRPr="00BA107D">
        <w:rPr>
          <w:szCs w:val="22"/>
        </w:rPr>
        <w:t>public static void main(String[] args){</w:t>
      </w:r>
    </w:p>
    <w:p w:rsidR="005D73C2" w:rsidRPr="00BA107D" w:rsidRDefault="00E45FB7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772AAD">
        <w:rPr>
          <w:szCs w:val="22"/>
        </w:rPr>
        <w:tab/>
      </w:r>
      <w:r w:rsidR="005D73C2" w:rsidRPr="00BA107D">
        <w:rPr>
          <w:szCs w:val="22"/>
        </w:rPr>
        <w:t>AbsSon09</w:t>
      </w:r>
      <w:r w:rsidR="005D73C2" w:rsidRPr="00BA107D">
        <w:rPr>
          <w:szCs w:val="27"/>
        </w:rPr>
        <w:t> A09 = new </w:t>
      </w:r>
      <w:r w:rsidR="005D73C2" w:rsidRPr="00BA107D">
        <w:rPr>
          <w:szCs w:val="22"/>
        </w:rPr>
        <w:t>AbsSon09</w:t>
      </w:r>
      <w:r w:rsidR="005D73C2" w:rsidRPr="00BA107D">
        <w:rPr>
          <w:szCs w:val="27"/>
        </w:rPr>
        <w:t>();</w:t>
      </w:r>
    </w:p>
    <w:p w:rsidR="005D73C2" w:rsidRPr="00BA107D" w:rsidRDefault="00BA107D" w:rsidP="00BA107D">
      <w:pPr>
        <w:pStyle w:val="ad"/>
        <w:ind w:left="240" w:hanging="240"/>
        <w:rPr>
          <w:szCs w:val="17"/>
        </w:rPr>
      </w:pPr>
      <w:r>
        <w:rPr>
          <w:szCs w:val="27"/>
        </w:rPr>
        <w:tab/>
      </w:r>
      <w:r w:rsidR="00E45FB7">
        <w:rPr>
          <w:szCs w:val="27"/>
        </w:rPr>
        <w:tab/>
      </w:r>
      <w:r w:rsidR="005D73C2" w:rsidRPr="00BA107D">
        <w:rPr>
          <w:szCs w:val="27"/>
        </w:rPr>
        <w:t>A09.</w:t>
      </w:r>
      <w:r w:rsidR="005D73C2" w:rsidRPr="00BA107D">
        <w:rPr>
          <w:szCs w:val="22"/>
        </w:rPr>
        <w:t> absMethod09(10);</w:t>
      </w:r>
    </w:p>
    <w:p w:rsidR="005D73C2" w:rsidRPr="00BA107D" w:rsidRDefault="00E45FB7" w:rsidP="00BA107D">
      <w:pPr>
        <w:pStyle w:val="ad"/>
        <w:ind w:left="240" w:hanging="240"/>
        <w:rPr>
          <w:szCs w:val="17"/>
        </w:rPr>
      </w:pPr>
      <w:r>
        <w:rPr>
          <w:szCs w:val="27"/>
        </w:rPr>
        <w:tab/>
      </w:r>
      <w:r w:rsidR="00BA107D">
        <w:rPr>
          <w:szCs w:val="27"/>
        </w:rPr>
        <w:tab/>
      </w:r>
      <w:r w:rsidR="005D73C2" w:rsidRPr="00BA107D">
        <w:rPr>
          <w:szCs w:val="27"/>
        </w:rPr>
        <w:t>A09.</w:t>
      </w:r>
      <w:r w:rsidR="005D73C2" w:rsidRPr="00BA107D">
        <w:rPr>
          <w:szCs w:val="22"/>
        </w:rPr>
        <w:t> absMethod09(9);</w:t>
      </w:r>
    </w:p>
    <w:p w:rsidR="005D73C2" w:rsidRPr="00BA107D" w:rsidRDefault="00E45FB7" w:rsidP="00BA107D">
      <w:pPr>
        <w:pStyle w:val="ad"/>
        <w:ind w:left="240" w:hanging="240"/>
        <w:rPr>
          <w:szCs w:val="17"/>
        </w:rPr>
      </w:pPr>
      <w:r>
        <w:rPr>
          <w:szCs w:val="27"/>
        </w:rPr>
        <w:tab/>
      </w:r>
      <w:r w:rsidR="005D73C2" w:rsidRPr="00BA107D">
        <w:rPr>
          <w:szCs w:val="27"/>
        </w:rPr>
        <w:t>}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rPr>
          <w:szCs w:val="27"/>
        </w:rPr>
        <w:t>}</w:t>
      </w:r>
    </w:p>
    <w:p w:rsidR="005D73C2" w:rsidRDefault="005D73C2" w:rsidP="005D73C2">
      <w:pPr>
        <w:ind w:firstLine="240"/>
      </w:pP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rPr>
          <w:szCs w:val="22"/>
        </w:rPr>
        <w:t>abstract</w:t>
      </w:r>
      <w:r w:rsidRPr="00BA107D">
        <w:t> class Abstract10</w:t>
      </w:r>
      <w:r w:rsidRPr="00BA107D">
        <w:rPr>
          <w:szCs w:val="22"/>
        </w:rPr>
        <w:t>{</w:t>
      </w:r>
    </w:p>
    <w:p w:rsidR="005D73C2" w:rsidRPr="00BA107D" w:rsidRDefault="00E45FB7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5D73C2" w:rsidRPr="00BA107D">
        <w:rPr>
          <w:szCs w:val="22"/>
        </w:rPr>
        <w:t>int a = 0, b = 10</w:t>
      </w:r>
      <w:r w:rsidR="00772AAD">
        <w:rPr>
          <w:szCs w:val="22"/>
        </w:rPr>
        <w:t>;</w:t>
      </w:r>
    </w:p>
    <w:p w:rsidR="005D73C2" w:rsidRPr="00BA107D" w:rsidRDefault="00772AAD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5D73C2" w:rsidRPr="00BA107D">
        <w:rPr>
          <w:szCs w:val="22"/>
        </w:rPr>
        <w:t>void absMethod10(){</w:t>
      </w:r>
    </w:p>
    <w:p w:rsidR="005D73C2" w:rsidRPr="00BA107D" w:rsidRDefault="00E45FB7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>
        <w:rPr>
          <w:szCs w:val="22"/>
        </w:rPr>
        <w:tab/>
      </w:r>
      <w:r w:rsidR="005D73C2" w:rsidRPr="00BA107D">
        <w:rPr>
          <w:szCs w:val="22"/>
        </w:rPr>
        <w:t>System.out.println(</w:t>
      </w:r>
      <w:r w:rsidR="005D73C2" w:rsidRPr="00BA107D">
        <w:t>"</w:t>
      </w:r>
      <w:r w:rsidR="005D73C2" w:rsidRPr="00BA107D">
        <w:rPr>
          <w:szCs w:val="22"/>
        </w:rPr>
        <w:t>absMethod10</w:t>
      </w:r>
      <w:r w:rsidR="005D73C2" w:rsidRPr="00BA107D">
        <w:rPr>
          <w:rFonts w:hint="eastAsia"/>
          <w:szCs w:val="22"/>
        </w:rPr>
        <w:t>：</w:t>
      </w:r>
      <w:r w:rsidR="005D73C2" w:rsidRPr="00BA107D">
        <w:rPr>
          <w:rFonts w:hint="eastAsia"/>
        </w:rPr>
        <w:t>非</w:t>
      </w:r>
      <w:r w:rsidR="005D73C2" w:rsidRPr="00BA107D">
        <w:t>abstract</w:t>
      </w:r>
      <w:r w:rsidR="005D73C2" w:rsidRPr="00BA107D">
        <w:rPr>
          <w:rFonts w:hint="eastAsia"/>
        </w:rPr>
        <w:t>方法</w:t>
      </w:r>
      <w:r w:rsidR="005D73C2" w:rsidRPr="00BA107D">
        <w:t>");</w:t>
      </w:r>
    </w:p>
    <w:p w:rsidR="005D73C2" w:rsidRPr="00BA107D" w:rsidRDefault="00772AAD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5D73C2" w:rsidRPr="00BA107D">
        <w:rPr>
          <w:szCs w:val="22"/>
        </w:rPr>
        <w:t>}</w:t>
      </w:r>
    </w:p>
    <w:p w:rsidR="005D73C2" w:rsidRDefault="005D73C2" w:rsidP="00BA107D">
      <w:pPr>
        <w:pStyle w:val="ad"/>
        <w:ind w:left="240" w:hanging="240"/>
        <w:rPr>
          <w:szCs w:val="22"/>
        </w:rPr>
      </w:pPr>
      <w:r w:rsidRPr="00BA107D">
        <w:rPr>
          <w:szCs w:val="22"/>
        </w:rPr>
        <w:t>}</w:t>
      </w:r>
    </w:p>
    <w:p w:rsidR="00E45FB7" w:rsidRPr="00BA107D" w:rsidRDefault="00E45FB7" w:rsidP="00BA107D">
      <w:pPr>
        <w:pStyle w:val="ad"/>
        <w:ind w:left="240" w:hanging="240"/>
        <w:rPr>
          <w:szCs w:val="17"/>
        </w:rPr>
      </w:pP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rPr>
          <w:szCs w:val="22"/>
        </w:rPr>
        <w:t>class AbsSon10 extends </w:t>
      </w:r>
      <w:r w:rsidRPr="00BA107D">
        <w:t>Abstract10{ }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rPr>
          <w:szCs w:val="22"/>
        </w:rPr>
        <w:t>class AbsMain10{</w:t>
      </w:r>
    </w:p>
    <w:p w:rsidR="005D73C2" w:rsidRPr="00BA107D" w:rsidRDefault="00772AAD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5D73C2" w:rsidRPr="00BA107D">
        <w:rPr>
          <w:szCs w:val="22"/>
        </w:rPr>
        <w:t>public static void main(String[] args){</w:t>
      </w:r>
    </w:p>
    <w:p w:rsidR="005D73C2" w:rsidRPr="00BA107D" w:rsidRDefault="00E45FB7" w:rsidP="00BA107D">
      <w:pPr>
        <w:pStyle w:val="ad"/>
        <w:ind w:left="240" w:hanging="240"/>
        <w:rPr>
          <w:szCs w:val="17"/>
        </w:rPr>
      </w:pPr>
      <w:r>
        <w:rPr>
          <w:szCs w:val="22"/>
        </w:rPr>
        <w:tab/>
      </w:r>
      <w:r w:rsidR="00772AAD">
        <w:rPr>
          <w:szCs w:val="22"/>
        </w:rPr>
        <w:tab/>
      </w:r>
      <w:r w:rsidR="005D73C2" w:rsidRPr="00BA107D">
        <w:rPr>
          <w:szCs w:val="22"/>
        </w:rPr>
        <w:t>AbsSon10</w:t>
      </w:r>
      <w:r w:rsidR="005D73C2" w:rsidRPr="00BA107D">
        <w:t> A10 = new </w:t>
      </w:r>
      <w:r w:rsidR="005D73C2" w:rsidRPr="00BA107D">
        <w:rPr>
          <w:szCs w:val="22"/>
        </w:rPr>
        <w:t>AbsSon10</w:t>
      </w:r>
      <w:r w:rsidR="005D73C2" w:rsidRPr="00BA107D">
        <w:t>();</w:t>
      </w:r>
    </w:p>
    <w:p w:rsidR="005D73C2" w:rsidRPr="00BA107D" w:rsidRDefault="00BA107D" w:rsidP="00BA107D">
      <w:pPr>
        <w:pStyle w:val="ad"/>
        <w:ind w:left="240" w:hanging="240"/>
        <w:rPr>
          <w:szCs w:val="17"/>
        </w:rPr>
      </w:pPr>
      <w:r>
        <w:tab/>
      </w:r>
      <w:r w:rsidR="00E45FB7">
        <w:tab/>
      </w:r>
      <w:r w:rsidR="005D73C2" w:rsidRPr="00BA107D">
        <w:t>A10.</w:t>
      </w:r>
      <w:r w:rsidR="005D73C2" w:rsidRPr="00BA107D">
        <w:rPr>
          <w:szCs w:val="22"/>
        </w:rPr>
        <w:t>absMethod10();</w:t>
      </w:r>
    </w:p>
    <w:p w:rsidR="005D73C2" w:rsidRPr="00BA107D" w:rsidRDefault="00772AAD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}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}</w:t>
      </w:r>
    </w:p>
    <w:p w:rsidR="005D73C2" w:rsidRDefault="005D73C2" w:rsidP="005D73C2">
      <w:pPr>
        <w:ind w:firstLine="240"/>
      </w:pPr>
    </w:p>
    <w:p w:rsidR="005D73C2" w:rsidRDefault="005D73C2" w:rsidP="005D73C2">
      <w:pPr>
        <w:ind w:firstLine="240"/>
      </w:pPr>
    </w:p>
    <w:p w:rsidR="005D73C2" w:rsidRDefault="005D73C2" w:rsidP="005D73C2">
      <w:pPr>
        <w:widowControl/>
        <w:ind w:firstLine="240"/>
      </w:pPr>
      <w:r>
        <w:br w:type="page"/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lastRenderedPageBreak/>
        <w:t>interface Iffat</w:t>
      </w:r>
      <w:r w:rsidR="00772AAD">
        <w:t>{//</w:t>
      </w:r>
      <w:r w:rsidRPr="00BA107D">
        <w:rPr>
          <w:rFonts w:hint="eastAsia"/>
        </w:rPr>
        <w:t>定義介面</w:t>
      </w:r>
    </w:p>
    <w:p w:rsidR="005D73C2" w:rsidRPr="00BA107D" w:rsidRDefault="00772AAD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int x = 100;</w:t>
      </w:r>
    </w:p>
    <w:p w:rsidR="005D73C2" w:rsidRPr="00BA107D" w:rsidRDefault="00772AAD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void ifmd ();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}</w:t>
      </w:r>
    </w:p>
    <w:p w:rsidR="00772AAD" w:rsidRDefault="00772AAD" w:rsidP="00BA107D">
      <w:pPr>
        <w:pStyle w:val="ad"/>
        <w:ind w:left="240" w:hanging="240"/>
      </w:pP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public class Ifmain</w:t>
      </w:r>
      <w:r w:rsidR="00772AAD">
        <w:t>{</w:t>
      </w:r>
    </w:p>
    <w:p w:rsidR="005D73C2" w:rsidRPr="00BA107D" w:rsidRDefault="00772AAD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public static void main(String args[]</w:t>
      </w:r>
      <w:r>
        <w:t>)</w:t>
      </w:r>
      <w:r w:rsidR="005D73C2" w:rsidRPr="00BA107D">
        <w:t>{</w:t>
      </w:r>
    </w:p>
    <w:p w:rsidR="005D73C2" w:rsidRPr="00BA107D" w:rsidRDefault="00E45FB7" w:rsidP="00BA107D">
      <w:pPr>
        <w:pStyle w:val="ad"/>
        <w:ind w:left="240" w:hanging="240"/>
        <w:rPr>
          <w:szCs w:val="17"/>
        </w:rPr>
      </w:pPr>
      <w:r>
        <w:tab/>
      </w:r>
      <w:r w:rsidR="00BA107D">
        <w:tab/>
      </w:r>
      <w:r w:rsidR="005D73C2" w:rsidRPr="00BA107D">
        <w:t>Iffat aa = new Iffat();</w:t>
      </w:r>
      <w:r w:rsidR="00772AAD">
        <w:t>//</w:t>
      </w:r>
      <w:r w:rsidR="005D73C2" w:rsidRPr="00BA107D">
        <w:rPr>
          <w:rFonts w:hint="eastAsia"/>
        </w:rPr>
        <w:t>建立物件，錯誤</w:t>
      </w:r>
    </w:p>
    <w:p w:rsidR="005D73C2" w:rsidRPr="00BA107D" w:rsidRDefault="00BA107D" w:rsidP="00BA107D">
      <w:pPr>
        <w:pStyle w:val="ad"/>
        <w:ind w:left="240" w:hanging="240"/>
        <w:rPr>
          <w:szCs w:val="17"/>
        </w:rPr>
      </w:pPr>
      <w:r>
        <w:tab/>
      </w:r>
      <w:r w:rsidR="00E45FB7">
        <w:tab/>
      </w:r>
      <w:r w:rsidR="005D73C2" w:rsidRPr="00BA107D">
        <w:t>System.out.println("x=" + aa.x);</w:t>
      </w:r>
    </w:p>
    <w:p w:rsidR="005D73C2" w:rsidRPr="00BA107D" w:rsidRDefault="00772AAD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}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}</w:t>
      </w:r>
    </w:p>
    <w:p w:rsidR="005D73C2" w:rsidRDefault="005D73C2" w:rsidP="005D73C2">
      <w:pPr>
        <w:ind w:firstLine="240"/>
      </w:pP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interface Iffat1</w:t>
      </w:r>
      <w:r w:rsidR="00772AAD">
        <w:t>{//</w:t>
      </w:r>
      <w:r w:rsidRPr="00BA107D">
        <w:rPr>
          <w:rFonts w:hint="eastAsia"/>
        </w:rPr>
        <w:t>定義介面</w:t>
      </w:r>
    </w:p>
    <w:p w:rsidR="005D73C2" w:rsidRPr="00BA107D" w:rsidRDefault="00772AAD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int x = 100;</w:t>
      </w:r>
      <w:r>
        <w:t>//</w:t>
      </w:r>
      <w:r w:rsidR="005D73C2" w:rsidRPr="00BA107D">
        <w:rPr>
          <w:rFonts w:hint="eastAsia"/>
        </w:rPr>
        <w:t>宣告欄位，具有</w:t>
      </w:r>
      <w:r w:rsidR="005D73C2" w:rsidRPr="00BA107D">
        <w:t>final</w:t>
      </w:r>
      <w:r w:rsidR="005D73C2" w:rsidRPr="00BA107D">
        <w:rPr>
          <w:rFonts w:hint="eastAsia"/>
        </w:rPr>
        <w:t>屬性</w:t>
      </w:r>
    </w:p>
    <w:p w:rsidR="005D73C2" w:rsidRPr="00BA107D" w:rsidRDefault="00772AAD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void ifmd1();</w:t>
      </w:r>
      <w:r>
        <w:t>//</w:t>
      </w:r>
      <w:r w:rsidR="005D73C2" w:rsidRPr="00BA107D">
        <w:rPr>
          <w:rFonts w:hint="eastAsia"/>
        </w:rPr>
        <w:t>宣告無內容之方法，具有</w:t>
      </w:r>
      <w:r w:rsidR="005D73C2" w:rsidRPr="00BA107D">
        <w:t>public</w:t>
      </w:r>
      <w:r w:rsidR="005D73C2" w:rsidRPr="00BA107D">
        <w:rPr>
          <w:rFonts w:hint="eastAsia"/>
        </w:rPr>
        <w:t>屬性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}</w:t>
      </w:r>
    </w:p>
    <w:p w:rsidR="00772AAD" w:rsidRDefault="00772AAD" w:rsidP="00BA107D">
      <w:pPr>
        <w:pStyle w:val="ad"/>
        <w:ind w:left="240" w:hanging="240"/>
      </w:pP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class Ifson1 implements Iffat1</w:t>
      </w:r>
      <w:r w:rsidR="00772AAD">
        <w:t>{//</w:t>
      </w:r>
      <w:r w:rsidRPr="00BA107D">
        <w:rPr>
          <w:rFonts w:hint="eastAsia"/>
        </w:rPr>
        <w:t>實作介面</w:t>
      </w:r>
    </w:p>
    <w:p w:rsidR="005D73C2" w:rsidRPr="00BA107D" w:rsidRDefault="00772AAD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public void ifmd1(</w:t>
      </w:r>
      <w:r>
        <w:t>)</w:t>
      </w:r>
      <w:r w:rsidR="005D73C2" w:rsidRPr="00BA107D">
        <w:t>{</w:t>
      </w:r>
      <w:r>
        <w:t>//</w:t>
      </w:r>
      <w:r w:rsidR="005D73C2" w:rsidRPr="00BA107D">
        <w:rPr>
          <w:rFonts w:hint="eastAsia"/>
        </w:rPr>
        <w:t>覆蓋方法並置入內容，並須指定</w:t>
      </w:r>
      <w:r w:rsidR="005D73C2" w:rsidRPr="00BA107D">
        <w:t>public</w:t>
      </w:r>
    </w:p>
    <w:p w:rsidR="005D73C2" w:rsidRPr="00BA107D" w:rsidRDefault="00BA107D" w:rsidP="00BA107D">
      <w:pPr>
        <w:pStyle w:val="ad"/>
        <w:ind w:left="240" w:hanging="240"/>
        <w:rPr>
          <w:szCs w:val="17"/>
        </w:rPr>
      </w:pPr>
      <w:r>
        <w:tab/>
      </w:r>
      <w:r w:rsidR="00772AAD">
        <w:tab/>
      </w:r>
      <w:r w:rsidR="005D73C2" w:rsidRPr="00BA107D">
        <w:t>System.out.println("</w:t>
      </w:r>
      <w:r w:rsidR="005D73C2" w:rsidRPr="00BA107D">
        <w:rPr>
          <w:rFonts w:hint="eastAsia"/>
        </w:rPr>
        <w:t>這是實作單一介面的例子</w:t>
      </w:r>
      <w:r w:rsidR="005D73C2" w:rsidRPr="00BA107D">
        <w:t>");</w:t>
      </w:r>
    </w:p>
    <w:p w:rsidR="005D73C2" w:rsidRPr="00BA107D" w:rsidRDefault="00772AAD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}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}</w:t>
      </w:r>
    </w:p>
    <w:p w:rsidR="00772AAD" w:rsidRDefault="00772AAD" w:rsidP="00BA107D">
      <w:pPr>
        <w:pStyle w:val="ad"/>
        <w:ind w:left="240" w:hanging="240"/>
      </w:pP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public class Ifmain1</w:t>
      </w:r>
      <w:r w:rsidR="00772AAD">
        <w:t>{</w:t>
      </w:r>
    </w:p>
    <w:p w:rsidR="005D73C2" w:rsidRPr="00BA107D" w:rsidRDefault="00772AAD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public static void main(String args[]</w:t>
      </w:r>
      <w:r>
        <w:t>)</w:t>
      </w:r>
      <w:r w:rsidR="005D73C2" w:rsidRPr="00BA107D">
        <w:t>{</w:t>
      </w:r>
    </w:p>
    <w:p w:rsidR="005D73C2" w:rsidRPr="00BA107D" w:rsidRDefault="00C65832" w:rsidP="00BA107D">
      <w:pPr>
        <w:pStyle w:val="ad"/>
        <w:ind w:left="240" w:hanging="240"/>
        <w:rPr>
          <w:szCs w:val="17"/>
        </w:rPr>
      </w:pPr>
      <w:r>
        <w:tab/>
      </w:r>
      <w:r w:rsidR="00BA107D">
        <w:tab/>
      </w:r>
      <w:r w:rsidR="005D73C2" w:rsidRPr="00BA107D">
        <w:t>Ifson1 aa = new Ifson1();</w:t>
      </w:r>
    </w:p>
    <w:p w:rsidR="005D73C2" w:rsidRPr="00BA107D" w:rsidRDefault="00BA107D" w:rsidP="00BA107D">
      <w:pPr>
        <w:pStyle w:val="ad"/>
        <w:ind w:left="240" w:hanging="240"/>
        <w:rPr>
          <w:szCs w:val="17"/>
        </w:rPr>
      </w:pPr>
      <w:r>
        <w:tab/>
      </w:r>
      <w:r w:rsidR="00C65832">
        <w:tab/>
      </w:r>
      <w:r w:rsidR="005D73C2" w:rsidRPr="00BA107D">
        <w:t>System.out.println("x=" + aa.x);</w:t>
      </w:r>
    </w:p>
    <w:p w:rsidR="005D73C2" w:rsidRPr="00BA107D" w:rsidRDefault="00C65832" w:rsidP="00BA107D">
      <w:pPr>
        <w:pStyle w:val="ad"/>
        <w:ind w:left="240" w:hanging="240"/>
        <w:rPr>
          <w:szCs w:val="17"/>
        </w:rPr>
      </w:pPr>
      <w:r>
        <w:tab/>
      </w:r>
      <w:r w:rsidR="00BA107D">
        <w:tab/>
      </w:r>
      <w:r w:rsidR="005D73C2" w:rsidRPr="00BA107D">
        <w:t>aa.ifmd1();</w:t>
      </w:r>
    </w:p>
    <w:p w:rsidR="005D73C2" w:rsidRPr="00BA107D" w:rsidRDefault="00772AAD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}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}</w:t>
      </w:r>
    </w:p>
    <w:p w:rsidR="005D73C2" w:rsidRDefault="005D73C2" w:rsidP="005D73C2">
      <w:pPr>
        <w:ind w:firstLine="240"/>
      </w:pP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interface Iffat2a</w:t>
      </w:r>
      <w:r w:rsidR="00772AAD">
        <w:t>{//</w:t>
      </w:r>
      <w:r w:rsidRPr="00BA107D">
        <w:rPr>
          <w:rFonts w:hint="eastAsia"/>
        </w:rPr>
        <w:t>定義介面</w:t>
      </w:r>
    </w:p>
    <w:p w:rsidR="005D73C2" w:rsidRPr="00BA107D" w:rsidRDefault="00772AAD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int x = 100;</w:t>
      </w:r>
      <w:r>
        <w:t>//</w:t>
      </w:r>
      <w:r w:rsidR="005D73C2" w:rsidRPr="00BA107D">
        <w:rPr>
          <w:rFonts w:hint="eastAsia"/>
        </w:rPr>
        <w:t>宣告欄位</w:t>
      </w:r>
    </w:p>
    <w:p w:rsidR="005D73C2" w:rsidRPr="00BA107D" w:rsidRDefault="00772AAD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void ifmd2a();</w:t>
      </w:r>
      <w:r>
        <w:t>//</w:t>
      </w:r>
      <w:r w:rsidR="005D73C2" w:rsidRPr="00BA107D">
        <w:rPr>
          <w:rFonts w:hint="eastAsia"/>
        </w:rPr>
        <w:t>宣告無內容之方法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}</w:t>
      </w:r>
    </w:p>
    <w:p w:rsidR="00772AAD" w:rsidRDefault="00772AAD" w:rsidP="00BA107D">
      <w:pPr>
        <w:pStyle w:val="ad"/>
        <w:ind w:left="240" w:hanging="240"/>
      </w:pP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interface Iffat2b</w:t>
      </w:r>
      <w:r w:rsidR="00772AAD">
        <w:t>{//</w:t>
      </w:r>
      <w:r w:rsidRPr="00BA107D">
        <w:rPr>
          <w:rFonts w:hint="eastAsia"/>
        </w:rPr>
        <w:t>定義介面</w:t>
      </w:r>
    </w:p>
    <w:p w:rsidR="005D73C2" w:rsidRPr="00BA107D" w:rsidRDefault="00772AAD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int y = 200;</w:t>
      </w:r>
      <w:r>
        <w:t>//</w:t>
      </w:r>
      <w:r w:rsidR="005D73C2" w:rsidRPr="00BA107D">
        <w:rPr>
          <w:rFonts w:hint="eastAsia"/>
        </w:rPr>
        <w:t>宣告欄位</w:t>
      </w:r>
    </w:p>
    <w:p w:rsidR="005D73C2" w:rsidRPr="00BA107D" w:rsidRDefault="00772AAD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void ifmd2b();</w:t>
      </w:r>
      <w:r>
        <w:t>//</w:t>
      </w:r>
      <w:r w:rsidR="005D73C2" w:rsidRPr="00BA107D">
        <w:rPr>
          <w:rFonts w:hint="eastAsia"/>
        </w:rPr>
        <w:t>宣告無內容之方法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}</w:t>
      </w:r>
    </w:p>
    <w:p w:rsidR="00772AAD" w:rsidRDefault="00772AAD" w:rsidP="00BA107D">
      <w:pPr>
        <w:pStyle w:val="ad"/>
        <w:ind w:left="240" w:hanging="240"/>
      </w:pP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class Ifson2 implements Iffat2a, Iffat2b</w:t>
      </w:r>
      <w:r w:rsidR="00772AAD">
        <w:t>{//</w:t>
      </w:r>
      <w:r w:rsidRPr="00BA107D">
        <w:rPr>
          <w:rFonts w:hint="eastAsia"/>
        </w:rPr>
        <w:t>實作多個介面</w:t>
      </w:r>
    </w:p>
    <w:p w:rsidR="005D73C2" w:rsidRPr="00BA107D" w:rsidRDefault="00772AAD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public void ifmd2a(</w:t>
      </w:r>
      <w:r>
        <w:t>)</w:t>
      </w:r>
      <w:r w:rsidR="005D73C2" w:rsidRPr="00BA107D">
        <w:t>{</w:t>
      </w:r>
      <w:r>
        <w:t>//</w:t>
      </w:r>
      <w:r w:rsidR="005D73C2" w:rsidRPr="00BA107D">
        <w:rPr>
          <w:rFonts w:hint="eastAsia"/>
        </w:rPr>
        <w:t>覆蓋方法並置入內容</w:t>
      </w:r>
    </w:p>
    <w:p w:rsidR="005D73C2" w:rsidRPr="00BA107D" w:rsidRDefault="00BA107D" w:rsidP="00BA107D">
      <w:pPr>
        <w:pStyle w:val="ad"/>
        <w:ind w:left="240" w:hanging="240"/>
        <w:rPr>
          <w:szCs w:val="17"/>
        </w:rPr>
      </w:pPr>
      <w:r>
        <w:tab/>
      </w:r>
      <w:r w:rsidR="00772AAD">
        <w:tab/>
      </w:r>
      <w:r w:rsidR="005D73C2" w:rsidRPr="00BA107D">
        <w:t>System.out.println("</w:t>
      </w:r>
      <w:r w:rsidR="005D73C2" w:rsidRPr="00BA107D">
        <w:rPr>
          <w:rFonts w:hint="eastAsia"/>
        </w:rPr>
        <w:t>這是實作複數介面的例子</w:t>
      </w:r>
      <w:r w:rsidR="005D73C2" w:rsidRPr="00BA107D">
        <w:t>Iffat2a");</w:t>
      </w:r>
    </w:p>
    <w:p w:rsidR="005D73C2" w:rsidRPr="00BA107D" w:rsidRDefault="00772AAD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}</w:t>
      </w:r>
    </w:p>
    <w:p w:rsidR="005D73C2" w:rsidRPr="00BA107D" w:rsidRDefault="00C65832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public void ifmd2b(</w:t>
      </w:r>
      <w:r w:rsidR="00772AAD">
        <w:t>)</w:t>
      </w:r>
      <w:r w:rsidR="005D73C2" w:rsidRPr="00BA107D">
        <w:t>{</w:t>
      </w:r>
      <w:r w:rsidR="00772AAD">
        <w:t>//</w:t>
      </w:r>
      <w:r w:rsidR="005D73C2" w:rsidRPr="00BA107D">
        <w:rPr>
          <w:rFonts w:hint="eastAsia"/>
        </w:rPr>
        <w:t>覆蓋方法並置入內容</w:t>
      </w:r>
    </w:p>
    <w:p w:rsidR="005D73C2" w:rsidRPr="00BA107D" w:rsidRDefault="00BA107D" w:rsidP="00BA107D">
      <w:pPr>
        <w:pStyle w:val="ad"/>
        <w:ind w:left="240" w:hanging="240"/>
        <w:rPr>
          <w:szCs w:val="17"/>
        </w:rPr>
      </w:pPr>
      <w:r>
        <w:tab/>
      </w:r>
      <w:r w:rsidR="00C65832">
        <w:tab/>
      </w:r>
      <w:r w:rsidR="005D73C2" w:rsidRPr="00BA107D">
        <w:t>System.out.println("</w:t>
      </w:r>
      <w:r w:rsidR="005D73C2" w:rsidRPr="00BA107D">
        <w:rPr>
          <w:rFonts w:hint="eastAsia"/>
        </w:rPr>
        <w:t>這是實作複數介面的例子</w:t>
      </w:r>
      <w:r w:rsidR="005D73C2" w:rsidRPr="00BA107D">
        <w:t>Iffat2b");</w:t>
      </w:r>
    </w:p>
    <w:p w:rsidR="005D73C2" w:rsidRPr="00BA107D" w:rsidRDefault="00772AAD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}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}</w:t>
      </w:r>
    </w:p>
    <w:p w:rsidR="00772AAD" w:rsidRDefault="00772AAD" w:rsidP="00BA107D">
      <w:pPr>
        <w:pStyle w:val="ad"/>
        <w:ind w:left="240" w:hanging="240"/>
      </w:pP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public class Ifmain2</w:t>
      </w:r>
      <w:r w:rsidR="00772AAD">
        <w:t>{</w:t>
      </w:r>
    </w:p>
    <w:p w:rsidR="005D73C2" w:rsidRPr="00BA107D" w:rsidRDefault="00772AAD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public static void main(String args[]</w:t>
      </w:r>
      <w:r>
        <w:t>)</w:t>
      </w:r>
      <w:r w:rsidR="005D73C2" w:rsidRPr="00BA107D">
        <w:t>{</w:t>
      </w:r>
    </w:p>
    <w:p w:rsidR="005D73C2" w:rsidRPr="00BA107D" w:rsidRDefault="00C65832" w:rsidP="00BA107D">
      <w:pPr>
        <w:pStyle w:val="ad"/>
        <w:ind w:left="240" w:hanging="240"/>
        <w:rPr>
          <w:szCs w:val="17"/>
        </w:rPr>
      </w:pPr>
      <w:r>
        <w:lastRenderedPageBreak/>
        <w:tab/>
      </w:r>
      <w:r w:rsidR="00BA107D">
        <w:tab/>
      </w:r>
      <w:r w:rsidR="005D73C2" w:rsidRPr="00BA107D">
        <w:t>Ifson2a aa = new Ifson2a();</w:t>
      </w:r>
    </w:p>
    <w:p w:rsidR="005D73C2" w:rsidRPr="00BA107D" w:rsidRDefault="00BA107D" w:rsidP="00BA107D">
      <w:pPr>
        <w:pStyle w:val="ad"/>
        <w:ind w:left="240" w:hanging="240"/>
        <w:rPr>
          <w:szCs w:val="17"/>
        </w:rPr>
      </w:pPr>
      <w:r>
        <w:tab/>
      </w:r>
      <w:r w:rsidR="00C65832">
        <w:tab/>
      </w:r>
      <w:r w:rsidR="005D73C2" w:rsidRPr="00BA107D">
        <w:t>System.out.println("x=" + aa.x);</w:t>
      </w:r>
    </w:p>
    <w:p w:rsidR="005D73C2" w:rsidRPr="00BA107D" w:rsidRDefault="00C65832" w:rsidP="00BA107D">
      <w:pPr>
        <w:pStyle w:val="ad"/>
        <w:ind w:left="240" w:hanging="240"/>
        <w:rPr>
          <w:szCs w:val="17"/>
        </w:rPr>
      </w:pPr>
      <w:r>
        <w:tab/>
      </w:r>
      <w:r w:rsidR="00BA107D">
        <w:tab/>
      </w:r>
      <w:r w:rsidR="005D73C2" w:rsidRPr="00BA107D">
        <w:t>System.out.println("y=" + aa.y);</w:t>
      </w:r>
    </w:p>
    <w:p w:rsidR="005D73C2" w:rsidRPr="00BA107D" w:rsidRDefault="00BA107D" w:rsidP="00BA107D">
      <w:pPr>
        <w:pStyle w:val="ad"/>
        <w:ind w:left="240" w:hanging="240"/>
        <w:rPr>
          <w:szCs w:val="17"/>
        </w:rPr>
      </w:pPr>
      <w:r>
        <w:tab/>
      </w:r>
      <w:r w:rsidR="00C65832">
        <w:tab/>
      </w:r>
      <w:r w:rsidR="005D73C2" w:rsidRPr="00BA107D">
        <w:t>aa.ifmd2a();</w:t>
      </w:r>
    </w:p>
    <w:p w:rsidR="005D73C2" w:rsidRPr="00BA107D" w:rsidRDefault="00C65832" w:rsidP="00BA107D">
      <w:pPr>
        <w:pStyle w:val="ad"/>
        <w:ind w:left="240" w:hanging="240"/>
        <w:rPr>
          <w:szCs w:val="17"/>
        </w:rPr>
      </w:pPr>
      <w:r>
        <w:tab/>
      </w:r>
      <w:r w:rsidR="00BA107D">
        <w:tab/>
      </w:r>
      <w:r w:rsidR="005D73C2" w:rsidRPr="00BA107D">
        <w:t>aa.ifmd2b();</w:t>
      </w:r>
    </w:p>
    <w:p w:rsidR="005D73C2" w:rsidRPr="00BA107D" w:rsidRDefault="00772AAD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}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}</w:t>
      </w:r>
    </w:p>
    <w:p w:rsidR="005D73C2" w:rsidRDefault="005D73C2" w:rsidP="005D73C2">
      <w:pPr>
        <w:ind w:firstLine="240"/>
      </w:pP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interface Iffat3</w:t>
      </w:r>
      <w:r w:rsidR="00772AAD">
        <w:t>{//</w:t>
      </w:r>
      <w:r w:rsidRPr="00BA107D">
        <w:rPr>
          <w:rFonts w:hint="eastAsia"/>
        </w:rPr>
        <w:t>定義介面</w:t>
      </w:r>
    </w:p>
    <w:p w:rsidR="005D73C2" w:rsidRPr="00BA107D" w:rsidRDefault="00772AAD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int x = 100;</w:t>
      </w:r>
      <w:r>
        <w:t>//</w:t>
      </w:r>
      <w:r w:rsidR="005D73C2" w:rsidRPr="00BA107D">
        <w:rPr>
          <w:rFonts w:hint="eastAsia"/>
        </w:rPr>
        <w:t>宣告欄位</w:t>
      </w:r>
    </w:p>
    <w:p w:rsidR="005D73C2" w:rsidRPr="00BA107D" w:rsidRDefault="00772AAD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void ifmd3();</w:t>
      </w:r>
      <w:r>
        <w:t>//</w:t>
      </w:r>
      <w:r w:rsidR="005D73C2" w:rsidRPr="00BA107D">
        <w:rPr>
          <w:rFonts w:hint="eastAsia"/>
        </w:rPr>
        <w:t>宣告無內容之方法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}</w:t>
      </w:r>
    </w:p>
    <w:p w:rsidR="00772AAD" w:rsidRDefault="00772AAD" w:rsidP="00BA107D">
      <w:pPr>
        <w:pStyle w:val="ad"/>
        <w:ind w:left="240" w:hanging="240"/>
      </w:pP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class Clfat3</w:t>
      </w:r>
      <w:r w:rsidR="00772AAD">
        <w:t>{//</w:t>
      </w:r>
      <w:r w:rsidRPr="00BA107D">
        <w:rPr>
          <w:rFonts w:hint="eastAsia"/>
        </w:rPr>
        <w:t>定義類別</w:t>
      </w:r>
    </w:p>
    <w:p w:rsidR="005D73C2" w:rsidRPr="00BA107D" w:rsidRDefault="00772AAD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int z = 300;</w:t>
      </w:r>
      <w:r>
        <w:t>//</w:t>
      </w:r>
      <w:r w:rsidR="005D73C2" w:rsidRPr="00BA107D">
        <w:rPr>
          <w:rFonts w:hint="eastAsia"/>
        </w:rPr>
        <w:t>宣告欄位</w:t>
      </w:r>
    </w:p>
    <w:p w:rsidR="005D73C2" w:rsidRPr="00BA107D" w:rsidRDefault="00772AAD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public void clmd3(</w:t>
      </w:r>
      <w:r>
        <w:t>)</w:t>
      </w:r>
      <w:r w:rsidR="005D73C2" w:rsidRPr="00BA107D">
        <w:t>{</w:t>
      </w:r>
    </w:p>
    <w:p w:rsidR="005D73C2" w:rsidRPr="00BA107D" w:rsidRDefault="00BA107D" w:rsidP="00BA107D">
      <w:pPr>
        <w:pStyle w:val="ad"/>
        <w:ind w:left="240" w:hanging="240"/>
        <w:rPr>
          <w:szCs w:val="17"/>
        </w:rPr>
      </w:pPr>
      <w:r>
        <w:tab/>
      </w:r>
      <w:r w:rsidR="00C65832">
        <w:tab/>
      </w:r>
      <w:r w:rsidR="005D73C2" w:rsidRPr="00BA107D">
        <w:t>System.out.println("</w:t>
      </w:r>
      <w:r w:rsidR="005D73C2" w:rsidRPr="00BA107D">
        <w:rPr>
          <w:rFonts w:hint="eastAsia"/>
        </w:rPr>
        <w:t>實作介面及繼承類別的例子</w:t>
      </w:r>
      <w:r w:rsidR="005D73C2" w:rsidRPr="00BA107D">
        <w:t>Clfat3");</w:t>
      </w:r>
    </w:p>
    <w:p w:rsidR="005D73C2" w:rsidRPr="00BA107D" w:rsidRDefault="00772AAD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}</w:t>
      </w:r>
      <w:r>
        <w:t>//</w:t>
      </w:r>
      <w:r w:rsidR="005D73C2" w:rsidRPr="00BA107D">
        <w:rPr>
          <w:rFonts w:hint="eastAsia"/>
        </w:rPr>
        <w:t>類別可宣告有內容之方法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}</w:t>
      </w:r>
    </w:p>
    <w:p w:rsidR="00772AAD" w:rsidRDefault="00772AAD" w:rsidP="00BA107D">
      <w:pPr>
        <w:pStyle w:val="ad"/>
        <w:ind w:left="240" w:hanging="240"/>
      </w:pP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class Ifson3 extends Clfat3 implements Iffat3</w:t>
      </w:r>
      <w:r w:rsidR="00772AAD">
        <w:t>{//</w:t>
      </w:r>
      <w:r w:rsidRPr="00BA107D">
        <w:rPr>
          <w:rFonts w:hint="eastAsia"/>
        </w:rPr>
        <w:t>實作介面並繼承類別</w:t>
      </w:r>
    </w:p>
    <w:p w:rsidR="005D73C2" w:rsidRPr="00BA107D" w:rsidRDefault="00772AAD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public void ifmd3(</w:t>
      </w:r>
      <w:r>
        <w:t>)</w:t>
      </w:r>
      <w:r w:rsidR="005D73C2" w:rsidRPr="00BA107D">
        <w:t>{</w:t>
      </w:r>
      <w:r>
        <w:t>//</w:t>
      </w:r>
      <w:r w:rsidR="005D73C2" w:rsidRPr="00BA107D">
        <w:rPr>
          <w:rFonts w:hint="eastAsia"/>
        </w:rPr>
        <w:t>覆蓋方法並置入內容</w:t>
      </w:r>
    </w:p>
    <w:p w:rsidR="005D73C2" w:rsidRPr="00BA107D" w:rsidRDefault="00C65832" w:rsidP="00BA107D">
      <w:pPr>
        <w:pStyle w:val="ad"/>
        <w:ind w:left="240" w:hanging="240"/>
        <w:rPr>
          <w:szCs w:val="17"/>
        </w:rPr>
      </w:pPr>
      <w:r>
        <w:tab/>
      </w:r>
      <w:r w:rsidR="00BA107D">
        <w:tab/>
      </w:r>
      <w:r w:rsidR="005D73C2" w:rsidRPr="00BA107D">
        <w:t>System.out.println("</w:t>
      </w:r>
      <w:r w:rsidR="005D73C2" w:rsidRPr="00BA107D">
        <w:rPr>
          <w:rFonts w:hint="eastAsia"/>
        </w:rPr>
        <w:t>實作介面及繼承類別的例子</w:t>
      </w:r>
      <w:r w:rsidR="005D73C2" w:rsidRPr="00BA107D">
        <w:t>Iffat3");</w:t>
      </w:r>
    </w:p>
    <w:p w:rsidR="005D73C2" w:rsidRPr="00BA107D" w:rsidRDefault="00772AAD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}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}</w:t>
      </w:r>
    </w:p>
    <w:p w:rsidR="00772AAD" w:rsidRDefault="00772AAD" w:rsidP="00BA107D">
      <w:pPr>
        <w:pStyle w:val="ad"/>
        <w:ind w:left="240" w:hanging="240"/>
      </w:pP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public class Ifmain3</w:t>
      </w:r>
      <w:r w:rsidR="00772AAD">
        <w:t>{</w:t>
      </w:r>
    </w:p>
    <w:p w:rsidR="005D73C2" w:rsidRPr="00BA107D" w:rsidRDefault="00772AAD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public static void main(String args[]</w:t>
      </w:r>
      <w:r>
        <w:t>)</w:t>
      </w:r>
      <w:r w:rsidR="005D73C2" w:rsidRPr="00BA107D">
        <w:t>{</w:t>
      </w:r>
    </w:p>
    <w:p w:rsidR="005D73C2" w:rsidRPr="00BA107D" w:rsidRDefault="00BA107D" w:rsidP="00BA107D">
      <w:pPr>
        <w:pStyle w:val="ad"/>
        <w:ind w:left="240" w:hanging="240"/>
        <w:rPr>
          <w:szCs w:val="17"/>
        </w:rPr>
      </w:pPr>
      <w:r>
        <w:tab/>
      </w:r>
      <w:r w:rsidR="00C65832">
        <w:tab/>
      </w:r>
      <w:r w:rsidR="005D73C2" w:rsidRPr="00BA107D">
        <w:t>Ifson3 aa = new Ifson3();</w:t>
      </w:r>
    </w:p>
    <w:p w:rsidR="005D73C2" w:rsidRPr="00BA107D" w:rsidRDefault="00772AAD" w:rsidP="00BA107D">
      <w:pPr>
        <w:pStyle w:val="ad"/>
        <w:ind w:left="240" w:hanging="240"/>
        <w:rPr>
          <w:szCs w:val="17"/>
        </w:rPr>
      </w:pPr>
      <w:r>
        <w:t>//</w:t>
      </w:r>
      <w:r w:rsidR="005D73C2" w:rsidRPr="00BA107D">
        <w:t>aa.x = aa.x + 100;</w:t>
      </w:r>
      <w:r w:rsidR="005D73C2" w:rsidRPr="00BA107D">
        <w:rPr>
          <w:rFonts w:hint="eastAsia"/>
        </w:rPr>
        <w:t>介面定義之欄位具</w:t>
      </w:r>
      <w:r w:rsidR="005D73C2" w:rsidRPr="00BA107D">
        <w:t>final</w:t>
      </w:r>
      <w:r w:rsidR="005D73C2" w:rsidRPr="00BA107D">
        <w:rPr>
          <w:rFonts w:hint="eastAsia"/>
        </w:rPr>
        <w:t>屬性，不可改變其值</w:t>
      </w:r>
    </w:p>
    <w:p w:rsidR="005D73C2" w:rsidRPr="00BA107D" w:rsidRDefault="00C65832" w:rsidP="00BA107D">
      <w:pPr>
        <w:pStyle w:val="ad"/>
        <w:ind w:left="240" w:hanging="240"/>
        <w:rPr>
          <w:szCs w:val="17"/>
        </w:rPr>
      </w:pPr>
      <w:r>
        <w:tab/>
      </w:r>
      <w:r w:rsidR="00BA107D">
        <w:tab/>
      </w:r>
      <w:r w:rsidR="005D73C2" w:rsidRPr="00BA107D">
        <w:t>System.out.println("x=" + aa.x);</w:t>
      </w:r>
    </w:p>
    <w:p w:rsidR="005D73C2" w:rsidRPr="00BA107D" w:rsidRDefault="00BA107D" w:rsidP="00BA107D">
      <w:pPr>
        <w:pStyle w:val="ad"/>
        <w:ind w:left="240" w:hanging="240"/>
        <w:rPr>
          <w:szCs w:val="17"/>
        </w:rPr>
      </w:pPr>
      <w:r>
        <w:tab/>
      </w:r>
      <w:r w:rsidR="00C65832">
        <w:tab/>
      </w:r>
      <w:r w:rsidR="005D73C2" w:rsidRPr="00BA107D">
        <w:t>aa.z = aa.z + 200;</w:t>
      </w:r>
      <w:r w:rsidR="00772AAD">
        <w:t>//</w:t>
      </w:r>
      <w:r w:rsidR="005D73C2" w:rsidRPr="00BA107D">
        <w:rPr>
          <w:rFonts w:hint="eastAsia"/>
        </w:rPr>
        <w:t>類別定義之欄位可改變其值</w:t>
      </w:r>
    </w:p>
    <w:p w:rsidR="005D73C2" w:rsidRPr="00BA107D" w:rsidRDefault="00C65832" w:rsidP="00BA107D">
      <w:pPr>
        <w:pStyle w:val="ad"/>
        <w:ind w:left="240" w:hanging="240"/>
        <w:rPr>
          <w:szCs w:val="17"/>
        </w:rPr>
      </w:pPr>
      <w:r>
        <w:tab/>
      </w:r>
      <w:r w:rsidR="00BA107D">
        <w:tab/>
      </w:r>
      <w:r w:rsidR="005D73C2" w:rsidRPr="00BA107D">
        <w:t>System.out.println("z=" + aa.z);</w:t>
      </w:r>
    </w:p>
    <w:p w:rsidR="005D73C2" w:rsidRPr="00BA107D" w:rsidRDefault="00BA107D" w:rsidP="00BA107D">
      <w:pPr>
        <w:pStyle w:val="ad"/>
        <w:ind w:left="240" w:hanging="240"/>
        <w:rPr>
          <w:szCs w:val="17"/>
        </w:rPr>
      </w:pPr>
      <w:r>
        <w:tab/>
      </w:r>
      <w:r w:rsidR="00C65832">
        <w:tab/>
      </w:r>
      <w:r w:rsidR="005D73C2" w:rsidRPr="00BA107D">
        <w:t>aa.ifmd3();</w:t>
      </w:r>
    </w:p>
    <w:p w:rsidR="005D73C2" w:rsidRPr="00BA107D" w:rsidRDefault="00C65832" w:rsidP="00BA107D">
      <w:pPr>
        <w:pStyle w:val="ad"/>
        <w:ind w:left="240" w:hanging="240"/>
        <w:rPr>
          <w:szCs w:val="17"/>
        </w:rPr>
      </w:pPr>
      <w:r>
        <w:tab/>
      </w:r>
      <w:r w:rsidR="00BA107D">
        <w:tab/>
      </w:r>
      <w:r w:rsidR="005D73C2" w:rsidRPr="00BA107D">
        <w:t>aa.clmd3();</w:t>
      </w:r>
    </w:p>
    <w:p w:rsidR="005D73C2" w:rsidRPr="00BA107D" w:rsidRDefault="00772AAD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}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}</w:t>
      </w:r>
    </w:p>
    <w:p w:rsidR="005D73C2" w:rsidRDefault="005D73C2" w:rsidP="005D73C2">
      <w:pPr>
        <w:ind w:firstLine="240"/>
      </w:pP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interface Iffat4</w:t>
      </w:r>
      <w:r w:rsidR="00772AAD">
        <w:t>{</w:t>
      </w:r>
    </w:p>
    <w:p w:rsidR="005D73C2" w:rsidRPr="00BA107D" w:rsidRDefault="00772AAD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int x = 100;</w:t>
      </w:r>
    </w:p>
    <w:p w:rsidR="005D73C2" w:rsidRPr="00BA107D" w:rsidRDefault="00772AAD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void ifmd4(){</w:t>
      </w:r>
    </w:p>
    <w:p w:rsidR="005D73C2" w:rsidRPr="00BA107D" w:rsidRDefault="00BA107D" w:rsidP="00BA107D">
      <w:pPr>
        <w:pStyle w:val="ad"/>
        <w:ind w:left="240" w:hanging="240"/>
        <w:rPr>
          <w:szCs w:val="17"/>
        </w:rPr>
      </w:pPr>
      <w:r>
        <w:tab/>
      </w:r>
      <w:r w:rsidR="00C65832">
        <w:tab/>
      </w:r>
      <w:r w:rsidR="005D73C2" w:rsidRPr="00BA107D">
        <w:t>System.out.println("</w:t>
      </w:r>
      <w:r w:rsidR="005D73C2" w:rsidRPr="00BA107D">
        <w:rPr>
          <w:rFonts w:hint="eastAsia"/>
        </w:rPr>
        <w:t>介面方法具</w:t>
      </w:r>
      <w:r w:rsidR="005D73C2" w:rsidRPr="00BA107D">
        <w:t>abstract</w:t>
      </w:r>
      <w:r w:rsidR="005D73C2" w:rsidRPr="00BA107D">
        <w:rPr>
          <w:rFonts w:hint="eastAsia"/>
        </w:rPr>
        <w:t>屬性，不能有執行碼</w:t>
      </w:r>
      <w:r w:rsidR="005D73C2" w:rsidRPr="00BA107D">
        <w:t>");</w:t>
      </w:r>
    </w:p>
    <w:p w:rsidR="00772AAD" w:rsidRDefault="00772AAD" w:rsidP="00BA107D">
      <w:pPr>
        <w:pStyle w:val="ad"/>
        <w:ind w:left="240" w:hanging="240"/>
      </w:pPr>
      <w:r>
        <w:tab/>
      </w:r>
      <w:r w:rsidR="005D73C2" w:rsidRPr="00BA107D">
        <w:t>}</w:t>
      </w:r>
      <w:r w:rsidR="00BA107D">
        <w:tab/>
      </w:r>
      <w:r w:rsidR="00BA107D">
        <w:tab/>
      </w:r>
      <w:r w:rsidR="00BA107D">
        <w:tab/>
      </w:r>
      <w:r w:rsidR="00BA107D">
        <w:tab/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}</w:t>
      </w:r>
    </w:p>
    <w:p w:rsidR="005D73C2" w:rsidRDefault="005D73C2" w:rsidP="005D73C2">
      <w:pPr>
        <w:ind w:firstLine="240"/>
      </w:pP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rPr>
          <w:szCs w:val="27"/>
        </w:rPr>
        <w:t>interface Iffat5</w:t>
      </w:r>
      <w:r w:rsidR="00772AAD">
        <w:rPr>
          <w:szCs w:val="27"/>
        </w:rPr>
        <w:t>{</w:t>
      </w:r>
    </w:p>
    <w:p w:rsidR="005D73C2" w:rsidRPr="00BA107D" w:rsidRDefault="00772AAD" w:rsidP="00BA107D">
      <w:pPr>
        <w:pStyle w:val="ad"/>
        <w:ind w:left="240" w:hanging="240"/>
        <w:rPr>
          <w:szCs w:val="17"/>
        </w:rPr>
      </w:pPr>
      <w:r>
        <w:rPr>
          <w:szCs w:val="27"/>
        </w:rPr>
        <w:tab/>
      </w:r>
      <w:r w:rsidR="005D73C2" w:rsidRPr="00BA107D">
        <w:rPr>
          <w:szCs w:val="27"/>
        </w:rPr>
        <w:t>int x = 500;</w:t>
      </w:r>
    </w:p>
    <w:p w:rsidR="005D73C2" w:rsidRPr="00BA107D" w:rsidRDefault="00772AAD" w:rsidP="00BA107D">
      <w:pPr>
        <w:pStyle w:val="ad"/>
        <w:ind w:left="240" w:hanging="240"/>
        <w:rPr>
          <w:szCs w:val="17"/>
        </w:rPr>
      </w:pPr>
      <w:r>
        <w:rPr>
          <w:szCs w:val="27"/>
        </w:rPr>
        <w:tab/>
      </w:r>
      <w:r w:rsidR="005D73C2" w:rsidRPr="00BA107D">
        <w:rPr>
          <w:szCs w:val="27"/>
        </w:rPr>
        <w:t>void ifmd5();</w:t>
      </w:r>
      <w:r>
        <w:rPr>
          <w:szCs w:val="27"/>
        </w:rPr>
        <w:t>//</w:t>
      </w:r>
      <w:r w:rsidR="005D73C2" w:rsidRPr="00BA107D">
        <w:rPr>
          <w:rFonts w:hint="eastAsia"/>
          <w:szCs w:val="27"/>
        </w:rPr>
        <w:t>方法具有</w:t>
      </w:r>
      <w:r w:rsidR="005D73C2" w:rsidRPr="00BA107D">
        <w:rPr>
          <w:szCs w:val="27"/>
        </w:rPr>
        <w:t>public</w:t>
      </w:r>
      <w:r w:rsidR="005D73C2" w:rsidRPr="00BA107D">
        <w:rPr>
          <w:rFonts w:hint="eastAsia"/>
          <w:szCs w:val="27"/>
        </w:rPr>
        <w:t>屬性，不須宣告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rPr>
          <w:szCs w:val="27"/>
        </w:rPr>
        <w:t>}</w:t>
      </w:r>
    </w:p>
    <w:p w:rsidR="00772AAD" w:rsidRDefault="00772AAD" w:rsidP="00BA107D">
      <w:pPr>
        <w:pStyle w:val="ad"/>
        <w:ind w:left="240" w:hanging="240"/>
        <w:rPr>
          <w:szCs w:val="27"/>
        </w:rPr>
      </w:pP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rPr>
          <w:szCs w:val="27"/>
        </w:rPr>
        <w:t>class Ifson5 implements Iffat5</w:t>
      </w:r>
      <w:r w:rsidR="00772AAD">
        <w:rPr>
          <w:szCs w:val="27"/>
        </w:rPr>
        <w:t>{//</w:t>
      </w:r>
      <w:r w:rsidRPr="00BA107D">
        <w:rPr>
          <w:rFonts w:hint="eastAsia"/>
          <w:szCs w:val="27"/>
        </w:rPr>
        <w:t>實作介面</w:t>
      </w:r>
    </w:p>
    <w:p w:rsidR="005D73C2" w:rsidRPr="00BA107D" w:rsidRDefault="00772AAD" w:rsidP="00BA107D">
      <w:pPr>
        <w:pStyle w:val="ad"/>
        <w:ind w:left="240" w:hanging="240"/>
        <w:rPr>
          <w:szCs w:val="17"/>
        </w:rPr>
      </w:pPr>
      <w:r>
        <w:rPr>
          <w:szCs w:val="27"/>
        </w:rPr>
        <w:tab/>
      </w:r>
      <w:r w:rsidR="005D73C2" w:rsidRPr="00BA107D">
        <w:rPr>
          <w:szCs w:val="27"/>
        </w:rPr>
        <w:t>void ifmd5(</w:t>
      </w:r>
      <w:r>
        <w:rPr>
          <w:szCs w:val="27"/>
        </w:rPr>
        <w:t>)</w:t>
      </w:r>
      <w:r w:rsidR="005D73C2" w:rsidRPr="00BA107D">
        <w:rPr>
          <w:szCs w:val="27"/>
        </w:rPr>
        <w:t>{</w:t>
      </w:r>
      <w:r>
        <w:rPr>
          <w:szCs w:val="27"/>
        </w:rPr>
        <w:t>//</w:t>
      </w:r>
      <w:r w:rsidR="005D73C2" w:rsidRPr="00BA107D">
        <w:rPr>
          <w:rFonts w:hint="eastAsia"/>
          <w:szCs w:val="27"/>
        </w:rPr>
        <w:t>覆蓋方法並置入內容，但無指定</w:t>
      </w:r>
      <w:r w:rsidR="005D73C2" w:rsidRPr="00BA107D">
        <w:rPr>
          <w:szCs w:val="27"/>
        </w:rPr>
        <w:t>public</w:t>
      </w:r>
    </w:p>
    <w:p w:rsidR="005D73C2" w:rsidRPr="00BA107D" w:rsidRDefault="00BA107D" w:rsidP="00BA107D">
      <w:pPr>
        <w:pStyle w:val="ad"/>
        <w:ind w:left="240" w:hanging="240"/>
        <w:rPr>
          <w:szCs w:val="17"/>
        </w:rPr>
      </w:pPr>
      <w:r>
        <w:rPr>
          <w:szCs w:val="27"/>
        </w:rPr>
        <w:lastRenderedPageBreak/>
        <w:tab/>
      </w:r>
      <w:r w:rsidR="00C65832">
        <w:rPr>
          <w:szCs w:val="27"/>
        </w:rPr>
        <w:tab/>
      </w:r>
      <w:r w:rsidR="005D73C2" w:rsidRPr="00BA107D">
        <w:rPr>
          <w:szCs w:val="27"/>
        </w:rPr>
        <w:t>System.out.println("</w:t>
      </w:r>
      <w:r w:rsidR="005D73C2" w:rsidRPr="00BA107D">
        <w:rPr>
          <w:rFonts w:hint="eastAsia"/>
          <w:szCs w:val="27"/>
        </w:rPr>
        <w:t>沒指定</w:t>
      </w:r>
      <w:r w:rsidR="005D73C2" w:rsidRPr="00BA107D">
        <w:rPr>
          <w:szCs w:val="27"/>
        </w:rPr>
        <w:t>public</w:t>
      </w:r>
      <w:r w:rsidR="005D73C2" w:rsidRPr="00BA107D">
        <w:rPr>
          <w:rFonts w:hint="eastAsia"/>
          <w:szCs w:val="27"/>
        </w:rPr>
        <w:t>之錯誤範例</w:t>
      </w:r>
      <w:r w:rsidR="005D73C2" w:rsidRPr="00BA107D">
        <w:rPr>
          <w:szCs w:val="27"/>
        </w:rPr>
        <w:t>");</w:t>
      </w:r>
    </w:p>
    <w:p w:rsidR="005D73C2" w:rsidRPr="00BA107D" w:rsidRDefault="00772AAD" w:rsidP="00BA107D">
      <w:pPr>
        <w:pStyle w:val="ad"/>
        <w:ind w:left="240" w:hanging="240"/>
        <w:rPr>
          <w:szCs w:val="17"/>
        </w:rPr>
      </w:pPr>
      <w:r>
        <w:rPr>
          <w:szCs w:val="27"/>
        </w:rPr>
        <w:tab/>
      </w:r>
      <w:r w:rsidR="005D73C2" w:rsidRPr="00BA107D">
        <w:rPr>
          <w:szCs w:val="27"/>
        </w:rPr>
        <w:t>}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rPr>
          <w:szCs w:val="27"/>
        </w:rPr>
        <w:t>}</w:t>
      </w:r>
    </w:p>
    <w:p w:rsidR="005D73C2" w:rsidRDefault="005D73C2" w:rsidP="005D73C2">
      <w:pPr>
        <w:ind w:firstLine="240"/>
      </w:pP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interface Iffat6</w:t>
      </w:r>
      <w:r w:rsidR="00772AAD">
        <w:t>{</w:t>
      </w:r>
    </w:p>
    <w:p w:rsidR="005D73C2" w:rsidRPr="00BA107D" w:rsidRDefault="00772AAD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int x = 600;</w:t>
      </w:r>
      <w:r>
        <w:t>//</w:t>
      </w:r>
      <w:r w:rsidR="005D73C2" w:rsidRPr="00BA107D">
        <w:rPr>
          <w:rFonts w:hint="eastAsia"/>
        </w:rPr>
        <w:t>宣告欄位，不須明示即具有</w:t>
      </w:r>
      <w:r w:rsidR="005D73C2" w:rsidRPr="00BA107D">
        <w:t>final</w:t>
      </w:r>
      <w:r w:rsidR="005D73C2" w:rsidRPr="00BA107D">
        <w:rPr>
          <w:rFonts w:hint="eastAsia"/>
        </w:rPr>
        <w:t>屬性</w:t>
      </w:r>
    </w:p>
    <w:p w:rsidR="005D73C2" w:rsidRPr="00BA107D" w:rsidRDefault="00772AAD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void ifmd6();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}</w:t>
      </w:r>
    </w:p>
    <w:p w:rsidR="00772AAD" w:rsidRDefault="00772AAD" w:rsidP="00BA107D">
      <w:pPr>
        <w:pStyle w:val="ad"/>
        <w:ind w:left="240" w:hanging="240"/>
      </w:pP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class Ifson6 implements Iffat6</w:t>
      </w:r>
      <w:r w:rsidR="00772AAD">
        <w:t>{</w:t>
      </w:r>
    </w:p>
    <w:p w:rsidR="005D73C2" w:rsidRPr="00BA107D" w:rsidRDefault="00772AAD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public void ifmd1(</w:t>
      </w:r>
      <w:r>
        <w:t>)</w:t>
      </w:r>
      <w:r w:rsidR="005D73C2" w:rsidRPr="00BA107D">
        <w:t>{</w:t>
      </w:r>
    </w:p>
    <w:p w:rsidR="005D73C2" w:rsidRPr="00BA107D" w:rsidRDefault="00BA107D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x = x+400;</w:t>
      </w:r>
      <w:r w:rsidR="00772AAD">
        <w:t>//</w:t>
      </w:r>
      <w:r w:rsidR="005D73C2" w:rsidRPr="00BA107D">
        <w:rPr>
          <w:rFonts w:hint="eastAsia"/>
        </w:rPr>
        <w:t>不可變更</w:t>
      </w:r>
      <w:r w:rsidR="005D73C2" w:rsidRPr="00BA107D">
        <w:t>final</w:t>
      </w:r>
      <w:r w:rsidR="005D73C2" w:rsidRPr="00BA107D">
        <w:rPr>
          <w:rFonts w:hint="eastAsia"/>
        </w:rPr>
        <w:t>欄位值</w:t>
      </w:r>
    </w:p>
    <w:p w:rsidR="005D73C2" w:rsidRPr="00BA107D" w:rsidRDefault="00C65832" w:rsidP="00BA107D">
      <w:pPr>
        <w:pStyle w:val="ad"/>
        <w:ind w:left="240" w:hanging="240"/>
        <w:rPr>
          <w:szCs w:val="17"/>
        </w:rPr>
      </w:pPr>
      <w:r>
        <w:tab/>
      </w:r>
      <w:bookmarkStart w:id="0" w:name="_GoBack"/>
      <w:bookmarkEnd w:id="0"/>
      <w:r w:rsidR="00BA107D">
        <w:tab/>
      </w:r>
      <w:r w:rsidR="005D73C2" w:rsidRPr="00BA107D">
        <w:t>System.out.println("</w:t>
      </w:r>
      <w:r w:rsidR="005D73C2" w:rsidRPr="00BA107D">
        <w:rPr>
          <w:rFonts w:hint="eastAsia"/>
        </w:rPr>
        <w:t>變更</w:t>
      </w:r>
      <w:r w:rsidR="005D73C2" w:rsidRPr="00BA107D">
        <w:t>final</w:t>
      </w:r>
      <w:r w:rsidR="005D73C2" w:rsidRPr="00BA107D">
        <w:rPr>
          <w:rFonts w:hint="eastAsia"/>
        </w:rPr>
        <w:t>欄位值，</w:t>
      </w:r>
      <w:r w:rsidR="005D73C2" w:rsidRPr="00BA107D">
        <w:t>x = " + x);</w:t>
      </w:r>
    </w:p>
    <w:p w:rsidR="005D73C2" w:rsidRPr="00BA107D" w:rsidRDefault="00772AAD" w:rsidP="00BA107D">
      <w:pPr>
        <w:pStyle w:val="ad"/>
        <w:ind w:left="240" w:hanging="240"/>
        <w:rPr>
          <w:szCs w:val="17"/>
        </w:rPr>
      </w:pPr>
      <w:r>
        <w:tab/>
      </w:r>
      <w:r w:rsidR="005D73C2" w:rsidRPr="00BA107D">
        <w:t>}</w:t>
      </w:r>
    </w:p>
    <w:p w:rsidR="005D73C2" w:rsidRPr="00BA107D" w:rsidRDefault="005D73C2" w:rsidP="00BA107D">
      <w:pPr>
        <w:pStyle w:val="ad"/>
        <w:ind w:left="240" w:hanging="240"/>
        <w:rPr>
          <w:szCs w:val="17"/>
        </w:rPr>
      </w:pPr>
      <w:r w:rsidRPr="00BA107D">
        <w:t>}</w:t>
      </w:r>
    </w:p>
    <w:p w:rsidR="006055BF" w:rsidRPr="005D73C2" w:rsidRDefault="006055BF" w:rsidP="008B67A1">
      <w:pPr>
        <w:ind w:firstLineChars="0" w:firstLine="0"/>
      </w:pPr>
    </w:p>
    <w:sectPr w:rsidR="006055BF" w:rsidRPr="005D73C2" w:rsidSect="007B1179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 w:code="9"/>
      <w:pgMar w:top="567" w:right="567" w:bottom="567" w:left="567" w:header="284" w:footer="284" w:gutter="0"/>
      <w:cols w:sep="1" w:space="620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916" w:rsidRDefault="007F0916" w:rsidP="00697497">
      <w:pPr>
        <w:ind w:firstLine="240"/>
      </w:pPr>
      <w:r>
        <w:separator/>
      </w:r>
    </w:p>
  </w:endnote>
  <w:endnote w:type="continuationSeparator" w:id="0">
    <w:p w:rsidR="007F0916" w:rsidRDefault="007F0916" w:rsidP="00697497">
      <w:pPr>
        <w:ind w:firstLine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全真新中明">
    <w:altName w:val="細明體"/>
    <w:charset w:val="88"/>
    <w:family w:val="modern"/>
    <w:pitch w:val="fixed"/>
    <w:sig w:usb0="00000000" w:usb1="08080000" w:usb2="00000010" w:usb3="00000000" w:csb0="00100000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全真中明體">
    <w:altName w:val="細明體"/>
    <w:charset w:val="88"/>
    <w:family w:val="modern"/>
    <w:pitch w:val="fixed"/>
    <w:sig w:usb0="00000000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細明體">
    <w:altName w:val="MingLiU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4D3" w:rsidRDefault="0046799D" w:rsidP="00FE4C2D">
    <w:pPr>
      <w:pStyle w:val="a9"/>
    </w:pPr>
    <w:r>
      <w:rPr>
        <w:rStyle w:val="a8"/>
      </w:rPr>
      <w:t xml:space="preserve">– </w:t>
    </w:r>
    <w:r w:rsidR="00286856">
      <w:rPr>
        <w:rStyle w:val="a8"/>
      </w:rPr>
      <w:fldChar w:fldCharType="begin"/>
    </w:r>
    <w:r w:rsidR="008474D3">
      <w:rPr>
        <w:rStyle w:val="a8"/>
      </w:rPr>
      <w:instrText xml:space="preserve"> PAGE </w:instrText>
    </w:r>
    <w:r w:rsidR="00286856">
      <w:rPr>
        <w:rStyle w:val="a8"/>
      </w:rPr>
      <w:fldChar w:fldCharType="separate"/>
    </w:r>
    <w:r w:rsidR="00C65832">
      <w:rPr>
        <w:rStyle w:val="a8"/>
      </w:rPr>
      <w:t>6</w:t>
    </w:r>
    <w:r w:rsidR="00286856">
      <w:rPr>
        <w:rStyle w:val="a8"/>
      </w:rPr>
      <w:fldChar w:fldCharType="end"/>
    </w:r>
    <w:r>
      <w:rPr>
        <w:rStyle w:val="a8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4D3" w:rsidRDefault="0046799D" w:rsidP="00FE4C2D">
    <w:pPr>
      <w:pStyle w:val="a9"/>
    </w:pPr>
    <w:r>
      <w:rPr>
        <w:rStyle w:val="a8"/>
      </w:rPr>
      <w:t xml:space="preserve">– </w:t>
    </w:r>
    <w:r w:rsidR="00286856">
      <w:rPr>
        <w:rStyle w:val="a8"/>
      </w:rPr>
      <w:fldChar w:fldCharType="begin"/>
    </w:r>
    <w:r w:rsidR="008474D3">
      <w:rPr>
        <w:rStyle w:val="a8"/>
      </w:rPr>
      <w:instrText xml:space="preserve"> PAGE </w:instrText>
    </w:r>
    <w:r w:rsidR="00286856">
      <w:rPr>
        <w:rStyle w:val="a8"/>
      </w:rPr>
      <w:fldChar w:fldCharType="separate"/>
    </w:r>
    <w:r w:rsidR="00C65832">
      <w:rPr>
        <w:rStyle w:val="a8"/>
      </w:rPr>
      <w:t>5</w:t>
    </w:r>
    <w:r w:rsidR="00286856">
      <w:rPr>
        <w:rStyle w:val="a8"/>
      </w:rPr>
      <w:fldChar w:fldCharType="end"/>
    </w:r>
    <w:r>
      <w:rPr>
        <w:rStyle w:val="a8"/>
      </w:rPr>
      <w:t xml:space="preserve"> 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916" w:rsidRDefault="007F0916" w:rsidP="00697497">
      <w:pPr>
        <w:ind w:firstLine="240"/>
      </w:pPr>
      <w:r>
        <w:separator/>
      </w:r>
    </w:p>
  </w:footnote>
  <w:footnote w:type="continuationSeparator" w:id="0">
    <w:p w:rsidR="007F0916" w:rsidRDefault="007F0916" w:rsidP="00697497">
      <w:pPr>
        <w:ind w:firstLine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4D3" w:rsidRDefault="008474D3" w:rsidP="00FE4C2D">
    <w:pPr>
      <w:pStyle w:val="a7"/>
      <w:ind w:left="567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4D3" w:rsidRDefault="008474D3">
    <w:pPr>
      <w:pStyle w:val="a7"/>
      <w:ind w:right="56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34808"/>
    <w:multiLevelType w:val="hybridMultilevel"/>
    <w:tmpl w:val="5AEA34BA"/>
    <w:lvl w:ilvl="0" w:tplc="B0D09220">
      <w:start w:val="1"/>
      <w:numFmt w:val="bullet"/>
      <w:pStyle w:val="5"/>
      <w:lvlText w:val=""/>
      <w:lvlJc w:val="left"/>
      <w:pPr>
        <w:tabs>
          <w:tab w:val="num" w:pos="1247"/>
        </w:tabs>
        <w:ind w:left="1247" w:hanging="5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E982D32"/>
    <w:multiLevelType w:val="multilevel"/>
    <w:tmpl w:val="1F22B6B4"/>
    <w:lvl w:ilvl="0">
      <w:start w:val="1"/>
      <w:numFmt w:val="decimal"/>
      <w:lvlText w:val="CH %1  "/>
      <w:lvlJc w:val="right"/>
      <w:pPr>
        <w:tabs>
          <w:tab w:val="num" w:pos="794"/>
        </w:tabs>
        <w:ind w:left="794" w:hanging="114"/>
      </w:pPr>
      <w:rPr>
        <w:rFonts w:cs="Times New Roman" w:hint="eastAsia"/>
      </w:rPr>
    </w:lvl>
    <w:lvl w:ilvl="1">
      <w:start w:val="1"/>
      <w:numFmt w:val="decimal"/>
      <w:lvlText w:val="%2."/>
      <w:lvlJc w:val="right"/>
      <w:pPr>
        <w:tabs>
          <w:tab w:val="num" w:pos="-341"/>
        </w:tabs>
        <w:ind w:left="567" w:hanging="113"/>
      </w:pPr>
      <w:rPr>
        <w:rFonts w:cs="Times New Roman" w:hint="eastAsia"/>
      </w:rPr>
    </w:lvl>
    <w:lvl w:ilvl="2">
      <w:start w:val="1"/>
      <w:numFmt w:val="decimal"/>
      <w:lvlText w:val="%3)"/>
      <w:lvlJc w:val="right"/>
      <w:pPr>
        <w:tabs>
          <w:tab w:val="num" w:pos="680"/>
        </w:tabs>
        <w:ind w:left="680" w:hanging="113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3">
      <w:start w:val="1"/>
      <w:numFmt w:val="decimal"/>
      <w:lvlText w:val="%4."/>
      <w:lvlJc w:val="right"/>
      <w:pPr>
        <w:tabs>
          <w:tab w:val="num" w:pos="794"/>
        </w:tabs>
        <w:ind w:left="794" w:hanging="114"/>
      </w:pPr>
      <w:rPr>
        <w:rFonts w:cs="Times New Roman" w:hint="eastAsia"/>
      </w:rPr>
    </w:lvl>
    <w:lvl w:ilvl="4">
      <w:start w:val="1"/>
      <w:numFmt w:val="decimal"/>
      <w:lvlText w:val="%5)"/>
      <w:lvlJc w:val="right"/>
      <w:pPr>
        <w:tabs>
          <w:tab w:val="num" w:pos="907"/>
        </w:tabs>
        <w:ind w:left="907" w:hanging="113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tabs>
          <w:tab w:val="num" w:pos="1021"/>
        </w:tabs>
        <w:ind w:left="1021" w:hanging="114"/>
      </w:pPr>
      <w:rPr>
        <w:rFonts w:cs="Times New Roman" w:hint="eastAsia"/>
      </w:rPr>
    </w:lvl>
    <w:lvl w:ilvl="6">
      <w:start w:val="1"/>
      <w:numFmt w:val="decimal"/>
      <w:lvlRestart w:val="0"/>
      <w:lvlText w:val="式(%7)"/>
      <w:lvlJc w:val="right"/>
      <w:pPr>
        <w:tabs>
          <w:tab w:val="num" w:pos="-134"/>
        </w:tabs>
        <w:ind w:left="1134" w:hanging="113"/>
      </w:pPr>
      <w:rPr>
        <w:rFonts w:cs="Times New Roman" w:hint="eastAsia"/>
      </w:rPr>
    </w:lvl>
    <w:lvl w:ilvl="7">
      <w:start w:val="1"/>
      <w:numFmt w:val="decimal"/>
      <w:lvlRestart w:val="0"/>
      <w:pStyle w:val="8"/>
      <w:lvlText w:val="表%8. "/>
      <w:lvlJc w:val="right"/>
      <w:pPr>
        <w:tabs>
          <w:tab w:val="num" w:pos="680"/>
        </w:tabs>
        <w:ind w:left="680" w:hanging="113"/>
      </w:pPr>
      <w:rPr>
        <w:rFonts w:cs="Times New Roman" w:hint="eastAsia"/>
      </w:rPr>
    </w:lvl>
    <w:lvl w:ilvl="8">
      <w:start w:val="1"/>
      <w:numFmt w:val="decimal"/>
      <w:lvlRestart w:val="0"/>
      <w:pStyle w:val="9"/>
      <w:lvlText w:val="圖%9."/>
      <w:lvlJc w:val="right"/>
      <w:pPr>
        <w:tabs>
          <w:tab w:val="num" w:pos="680"/>
        </w:tabs>
        <w:ind w:left="680" w:hanging="113"/>
      </w:pPr>
      <w:rPr>
        <w:rFonts w:cs="Times New Roman" w:hint="eastAsia"/>
      </w:rPr>
    </w:lvl>
  </w:abstractNum>
  <w:abstractNum w:abstractNumId="2" w15:restartNumberingAfterBreak="0">
    <w:nsid w:val="44A951B9"/>
    <w:multiLevelType w:val="hybridMultilevel"/>
    <w:tmpl w:val="DDACB60A"/>
    <w:lvl w:ilvl="0" w:tplc="8FBA4EFC">
      <w:start w:val="1"/>
      <w:numFmt w:val="bullet"/>
      <w:pStyle w:val="a"/>
      <w:lvlText w:val=""/>
      <w:lvlJc w:val="left"/>
      <w:pPr>
        <w:tabs>
          <w:tab w:val="num" w:pos="340"/>
        </w:tabs>
        <w:ind w:left="340" w:hanging="5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3135A10"/>
    <w:multiLevelType w:val="hybridMultilevel"/>
    <w:tmpl w:val="FC2A6BD6"/>
    <w:lvl w:ilvl="0" w:tplc="7C84440C">
      <w:start w:val="1"/>
      <w:numFmt w:val="bullet"/>
      <w:pStyle w:val="3"/>
      <w:lvlText w:val=""/>
      <w:lvlJc w:val="left"/>
      <w:pPr>
        <w:tabs>
          <w:tab w:val="num" w:pos="794"/>
        </w:tabs>
        <w:ind w:left="794" w:hanging="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45B68DB"/>
    <w:multiLevelType w:val="hybridMultilevel"/>
    <w:tmpl w:val="AA1687AE"/>
    <w:lvl w:ilvl="0" w:tplc="C36243BA">
      <w:start w:val="1"/>
      <w:numFmt w:val="bullet"/>
      <w:pStyle w:val="4"/>
      <w:lvlText w:val=""/>
      <w:lvlJc w:val="left"/>
      <w:pPr>
        <w:tabs>
          <w:tab w:val="num" w:pos="1021"/>
        </w:tabs>
        <w:ind w:left="1021" w:hanging="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56F288C"/>
    <w:multiLevelType w:val="hybridMultilevel"/>
    <w:tmpl w:val="F25E91F0"/>
    <w:lvl w:ilvl="0" w:tplc="4D505D62">
      <w:start w:val="1"/>
      <w:numFmt w:val="bullet"/>
      <w:pStyle w:val="2"/>
      <w:lvlText w:val=""/>
      <w:lvlJc w:val="left"/>
      <w:pPr>
        <w:tabs>
          <w:tab w:val="num" w:pos="567"/>
        </w:tabs>
        <w:ind w:left="567" w:hanging="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4B76AB6"/>
    <w:multiLevelType w:val="multilevel"/>
    <w:tmpl w:val="8138DE9E"/>
    <w:lvl w:ilvl="0">
      <w:start w:val="1"/>
      <w:numFmt w:val="decimal"/>
      <w:pStyle w:val="a0"/>
      <w:lvlText w:val="%1."/>
      <w:lvlJc w:val="right"/>
      <w:pPr>
        <w:tabs>
          <w:tab w:val="num" w:pos="397"/>
        </w:tabs>
        <w:ind w:left="397" w:hanging="113"/>
      </w:pPr>
      <w:rPr>
        <w:rFonts w:cs="Times New Roman" w:hint="eastAsia"/>
      </w:rPr>
    </w:lvl>
    <w:lvl w:ilvl="1">
      <w:start w:val="1"/>
      <w:numFmt w:val="decimal"/>
      <w:pStyle w:val="20"/>
      <w:lvlText w:val="(%2)"/>
      <w:lvlJc w:val="right"/>
      <w:pPr>
        <w:tabs>
          <w:tab w:val="num" w:pos="624"/>
        </w:tabs>
        <w:ind w:left="624" w:hanging="114"/>
      </w:pPr>
      <w:rPr>
        <w:rFonts w:cs="Times New Roman" w:hint="eastAsia"/>
      </w:rPr>
    </w:lvl>
    <w:lvl w:ilvl="2">
      <w:start w:val="1"/>
      <w:numFmt w:val="decimal"/>
      <w:pStyle w:val="30"/>
      <w:lvlText w:val="%3)"/>
      <w:lvlJc w:val="right"/>
      <w:pPr>
        <w:tabs>
          <w:tab w:val="num" w:pos="851"/>
        </w:tabs>
        <w:ind w:left="851" w:hanging="114"/>
      </w:pPr>
      <w:rPr>
        <w:rFonts w:cs="Times New Roman" w:hint="eastAsia"/>
      </w:rPr>
    </w:lvl>
    <w:lvl w:ilvl="3">
      <w:start w:val="1"/>
      <w:numFmt w:val="decimal"/>
      <w:pStyle w:val="40"/>
      <w:lvlText w:val="%4-"/>
      <w:lvlJc w:val="right"/>
      <w:pPr>
        <w:tabs>
          <w:tab w:val="num" w:pos="1077"/>
        </w:tabs>
        <w:ind w:left="1077" w:hanging="113"/>
      </w:pPr>
      <w:rPr>
        <w:rFonts w:cs="Times New Roman" w:hint="eastAsia"/>
      </w:rPr>
    </w:lvl>
    <w:lvl w:ilvl="4">
      <w:start w:val="1"/>
      <w:numFmt w:val="decimal"/>
      <w:pStyle w:val="50"/>
      <w:lvlText w:val="%5]"/>
      <w:lvlJc w:val="right"/>
      <w:pPr>
        <w:tabs>
          <w:tab w:val="num" w:pos="1304"/>
        </w:tabs>
        <w:ind w:left="1304" w:hanging="113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tabs>
          <w:tab w:val="num" w:pos="-340"/>
        </w:tabs>
        <w:ind w:left="0" w:firstLine="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tabs>
          <w:tab w:val="num" w:pos="-340"/>
        </w:tabs>
        <w:ind w:left="0" w:firstLine="0"/>
      </w:pPr>
      <w:rPr>
        <w:rFonts w:cs="Times New Roman" w:hint="eastAsia"/>
      </w:rPr>
    </w:lvl>
  </w:abstractNum>
  <w:abstractNum w:abstractNumId="7" w15:restartNumberingAfterBreak="0">
    <w:nsid w:val="7B9F468F"/>
    <w:multiLevelType w:val="singleLevel"/>
    <w:tmpl w:val="EDB61496"/>
    <w:lvl w:ilvl="0">
      <w:start w:val="1"/>
      <w:numFmt w:val="decimal"/>
      <w:pStyle w:val="a1"/>
      <w:lvlText w:val="表5-%1"/>
      <w:lvlJc w:val="left"/>
      <w:pPr>
        <w:tabs>
          <w:tab w:val="num" w:pos="720"/>
        </w:tabs>
        <w:ind w:left="0" w:firstLine="0"/>
      </w:pPr>
      <w:rPr>
        <w:rFonts w:ascii="全真新中明" w:eastAsia="全真新中明" w:hint="eastAsia"/>
        <w:b w:val="0"/>
        <w:i w:val="0"/>
        <w:sz w:val="20"/>
      </w:rPr>
    </w:lvl>
  </w:abstractNum>
  <w:abstractNum w:abstractNumId="8" w15:restartNumberingAfterBreak="0">
    <w:nsid w:val="7BF07D20"/>
    <w:multiLevelType w:val="multilevel"/>
    <w:tmpl w:val="E376A6D6"/>
    <w:lvl w:ilvl="0">
      <w:start w:val="1"/>
      <w:numFmt w:val="decimal"/>
      <w:pStyle w:val="1"/>
      <w:lvlText w:val="CH %1"/>
      <w:lvlJc w:val="right"/>
      <w:pPr>
        <w:tabs>
          <w:tab w:val="num" w:pos="1361"/>
        </w:tabs>
        <w:ind w:left="1361" w:hanging="340"/>
      </w:pPr>
      <w:rPr>
        <w:rFonts w:hint="eastAsia"/>
      </w:rPr>
    </w:lvl>
    <w:lvl w:ilvl="1">
      <w:start w:val="1"/>
      <w:numFmt w:val="decimal"/>
      <w:pStyle w:val="21"/>
      <w:lvlText w:val="%2."/>
      <w:lvlJc w:val="right"/>
      <w:pPr>
        <w:tabs>
          <w:tab w:val="num" w:pos="567"/>
        </w:tabs>
        <w:ind w:left="567" w:hanging="113"/>
      </w:pPr>
      <w:rPr>
        <w:rFonts w:hint="eastAsia"/>
      </w:rPr>
    </w:lvl>
    <w:lvl w:ilvl="2">
      <w:start w:val="1"/>
      <w:numFmt w:val="decimal"/>
      <w:pStyle w:val="31"/>
      <w:lvlText w:val="%3)"/>
      <w:lvlJc w:val="right"/>
      <w:pPr>
        <w:tabs>
          <w:tab w:val="num" w:pos="794"/>
        </w:tabs>
        <w:ind w:left="794" w:hanging="114"/>
      </w:pPr>
      <w:rPr>
        <w:rFonts w:hint="eastAsia"/>
      </w:rPr>
    </w:lvl>
    <w:lvl w:ilvl="3">
      <w:start w:val="1"/>
      <w:numFmt w:val="decimal"/>
      <w:pStyle w:val="41"/>
      <w:lvlText w:val="%4."/>
      <w:lvlJc w:val="right"/>
      <w:pPr>
        <w:tabs>
          <w:tab w:val="num" w:pos="1021"/>
        </w:tabs>
        <w:ind w:left="1021" w:hanging="114"/>
      </w:pPr>
      <w:rPr>
        <w:rFonts w:hint="eastAsia"/>
      </w:rPr>
    </w:lvl>
    <w:lvl w:ilvl="4">
      <w:start w:val="1"/>
      <w:numFmt w:val="decimal"/>
      <w:pStyle w:val="51"/>
      <w:lvlText w:val="%5)"/>
      <w:lvlJc w:val="right"/>
      <w:pPr>
        <w:tabs>
          <w:tab w:val="num" w:pos="1247"/>
        </w:tabs>
        <w:ind w:left="1247" w:hanging="113"/>
      </w:pPr>
      <w:rPr>
        <w:rFonts w:hint="eastAsia"/>
      </w:rPr>
    </w:lvl>
    <w:lvl w:ilvl="5">
      <w:start w:val="1"/>
      <w:numFmt w:val="lowerRoman"/>
      <w:pStyle w:val="6"/>
      <w:lvlText w:val="%6."/>
      <w:lvlJc w:val="right"/>
      <w:pPr>
        <w:tabs>
          <w:tab w:val="num" w:pos="1474"/>
        </w:tabs>
        <w:ind w:left="1474" w:hanging="113"/>
      </w:pPr>
      <w:rPr>
        <w:rFonts w:hint="eastAsia"/>
      </w:rPr>
    </w:lvl>
    <w:lvl w:ilvl="6">
      <w:start w:val="1"/>
      <w:numFmt w:val="decimal"/>
      <w:lvlRestart w:val="1"/>
      <w:pStyle w:val="7"/>
      <w:lvlText w:val="式%7"/>
      <w:lvlJc w:val="right"/>
      <w:pPr>
        <w:tabs>
          <w:tab w:val="num" w:pos="1134"/>
        </w:tabs>
        <w:ind w:left="1134" w:hanging="57"/>
      </w:pPr>
      <w:rPr>
        <w:rFonts w:hint="eastAsia"/>
      </w:rPr>
    </w:lvl>
    <w:lvl w:ilvl="7">
      <w:start w:val="1"/>
      <w:numFmt w:val="decimal"/>
      <w:lvlRestart w:val="0"/>
      <w:lvlText w:val="表%8."/>
      <w:lvlJc w:val="center"/>
      <w:pPr>
        <w:tabs>
          <w:tab w:val="num" w:pos="851"/>
        </w:tabs>
        <w:ind w:left="851" w:hanging="114"/>
      </w:pPr>
      <w:rPr>
        <w:rFonts w:hint="eastAsia"/>
      </w:rPr>
    </w:lvl>
    <w:lvl w:ilvl="8">
      <w:start w:val="1"/>
      <w:numFmt w:val="decimal"/>
      <w:lvlRestart w:val="1"/>
      <w:lvlText w:val="圖%9."/>
      <w:lvlJc w:val="right"/>
      <w:pPr>
        <w:tabs>
          <w:tab w:val="num" w:pos="851"/>
        </w:tabs>
        <w:ind w:left="851" w:hanging="114"/>
      </w:pPr>
      <w:rPr>
        <w:rFonts w:hint="eastAsi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8"/>
  </w:num>
  <w:num w:numId="7">
    <w:abstractNumId w:val="6"/>
  </w:num>
  <w:num w:numId="8">
    <w:abstractNumId w:val="1"/>
  </w:num>
  <w:num w:numId="9">
    <w:abstractNumId w:val="7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mirrorMargins/>
  <w:bordersDoNotSurroundHeader/>
  <w:bordersDoNotSurroundFooter/>
  <w:attachedTemplate r:id="rId1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480"/>
  <w:autoHyphenation/>
  <w:evenAndOddHeaders/>
  <w:drawingGridHorizontalSpacing w:val="100"/>
  <w:drawingGridVerticalSpacing w:val="200"/>
  <w:displayHorizontalDrawingGridEvery w:val="0"/>
  <w:displayVerticalDrawingGridEvery w:val="2"/>
  <w:characterSpacingControl w:val="compressPunctuation"/>
  <w:noLineBreaksAfter w:lang="zh-TW" w:val="([{£¥‘“‵〈《「『【〔〝︵︷︹︻︽︿﹁﹃﹙﹛﹝（｛"/>
  <w:noLineBreaksBefore w:lang="zh-TW" w:val="!),.:;?]}¢°·–—’”•‥…‧′╴、。〉》」』】〕〞︰︱︳︴︶︸︺︼︾﹀﹂﹄﹏﹐﹑﹒﹔﹕﹖﹗﹚﹜﹞！），．：；？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463C59"/>
    <w:rsid w:val="0000071F"/>
    <w:rsid w:val="00001482"/>
    <w:rsid w:val="00001939"/>
    <w:rsid w:val="00001A9C"/>
    <w:rsid w:val="0000362F"/>
    <w:rsid w:val="000042E1"/>
    <w:rsid w:val="000055CF"/>
    <w:rsid w:val="0000585C"/>
    <w:rsid w:val="00006D22"/>
    <w:rsid w:val="000101DB"/>
    <w:rsid w:val="000108BA"/>
    <w:rsid w:val="0001116F"/>
    <w:rsid w:val="0001123C"/>
    <w:rsid w:val="00012460"/>
    <w:rsid w:val="00012C44"/>
    <w:rsid w:val="0001371F"/>
    <w:rsid w:val="0001735A"/>
    <w:rsid w:val="00017E35"/>
    <w:rsid w:val="000213F4"/>
    <w:rsid w:val="00021BB2"/>
    <w:rsid w:val="00023EB9"/>
    <w:rsid w:val="00024B76"/>
    <w:rsid w:val="00025922"/>
    <w:rsid w:val="000270A0"/>
    <w:rsid w:val="00030851"/>
    <w:rsid w:val="000308AA"/>
    <w:rsid w:val="000339B8"/>
    <w:rsid w:val="00033DBD"/>
    <w:rsid w:val="0003553C"/>
    <w:rsid w:val="00037CDF"/>
    <w:rsid w:val="00037F92"/>
    <w:rsid w:val="000412D8"/>
    <w:rsid w:val="0004150F"/>
    <w:rsid w:val="00042E98"/>
    <w:rsid w:val="0005200A"/>
    <w:rsid w:val="00054615"/>
    <w:rsid w:val="00057637"/>
    <w:rsid w:val="000576F5"/>
    <w:rsid w:val="000603C5"/>
    <w:rsid w:val="00060C6F"/>
    <w:rsid w:val="0006196A"/>
    <w:rsid w:val="00061DAC"/>
    <w:rsid w:val="00062964"/>
    <w:rsid w:val="0006337F"/>
    <w:rsid w:val="00064F30"/>
    <w:rsid w:val="000669BC"/>
    <w:rsid w:val="00067591"/>
    <w:rsid w:val="000707B6"/>
    <w:rsid w:val="00074C51"/>
    <w:rsid w:val="00074D9A"/>
    <w:rsid w:val="0007553E"/>
    <w:rsid w:val="000774B6"/>
    <w:rsid w:val="00080010"/>
    <w:rsid w:val="00081805"/>
    <w:rsid w:val="00084104"/>
    <w:rsid w:val="000921D9"/>
    <w:rsid w:val="000935BA"/>
    <w:rsid w:val="00095590"/>
    <w:rsid w:val="000968D0"/>
    <w:rsid w:val="00096F76"/>
    <w:rsid w:val="00097503"/>
    <w:rsid w:val="000A0468"/>
    <w:rsid w:val="000A3127"/>
    <w:rsid w:val="000A3332"/>
    <w:rsid w:val="000A3404"/>
    <w:rsid w:val="000A43FF"/>
    <w:rsid w:val="000A741E"/>
    <w:rsid w:val="000A7D31"/>
    <w:rsid w:val="000B0930"/>
    <w:rsid w:val="000B0FA4"/>
    <w:rsid w:val="000B158B"/>
    <w:rsid w:val="000B257F"/>
    <w:rsid w:val="000B2B98"/>
    <w:rsid w:val="000B3B35"/>
    <w:rsid w:val="000B5523"/>
    <w:rsid w:val="000B59D6"/>
    <w:rsid w:val="000B6EA2"/>
    <w:rsid w:val="000B6FE2"/>
    <w:rsid w:val="000C1DE2"/>
    <w:rsid w:val="000C28F9"/>
    <w:rsid w:val="000C454E"/>
    <w:rsid w:val="000C6400"/>
    <w:rsid w:val="000D0A65"/>
    <w:rsid w:val="000D2083"/>
    <w:rsid w:val="000D3BBC"/>
    <w:rsid w:val="000D4BCE"/>
    <w:rsid w:val="000E0C43"/>
    <w:rsid w:val="000E32B4"/>
    <w:rsid w:val="000E4176"/>
    <w:rsid w:val="000E4E47"/>
    <w:rsid w:val="000E758B"/>
    <w:rsid w:val="000E7C51"/>
    <w:rsid w:val="000F0E80"/>
    <w:rsid w:val="000F18E7"/>
    <w:rsid w:val="000F1C31"/>
    <w:rsid w:val="000F2F73"/>
    <w:rsid w:val="000F3048"/>
    <w:rsid w:val="000F38AA"/>
    <w:rsid w:val="00100A88"/>
    <w:rsid w:val="00100ADB"/>
    <w:rsid w:val="0010245F"/>
    <w:rsid w:val="00104323"/>
    <w:rsid w:val="001059D0"/>
    <w:rsid w:val="00107A2D"/>
    <w:rsid w:val="00110E35"/>
    <w:rsid w:val="00112CCE"/>
    <w:rsid w:val="00113DED"/>
    <w:rsid w:val="00115E36"/>
    <w:rsid w:val="00117430"/>
    <w:rsid w:val="00120155"/>
    <w:rsid w:val="00120229"/>
    <w:rsid w:val="001210D6"/>
    <w:rsid w:val="001219E0"/>
    <w:rsid w:val="001233DF"/>
    <w:rsid w:val="0012360E"/>
    <w:rsid w:val="00123F03"/>
    <w:rsid w:val="00124D98"/>
    <w:rsid w:val="00127401"/>
    <w:rsid w:val="001304E2"/>
    <w:rsid w:val="00133520"/>
    <w:rsid w:val="00134CB6"/>
    <w:rsid w:val="00137568"/>
    <w:rsid w:val="0013768E"/>
    <w:rsid w:val="00137B45"/>
    <w:rsid w:val="00137B7B"/>
    <w:rsid w:val="001412CA"/>
    <w:rsid w:val="00141F32"/>
    <w:rsid w:val="001446A2"/>
    <w:rsid w:val="00144BE6"/>
    <w:rsid w:val="00145BB2"/>
    <w:rsid w:val="00146C7A"/>
    <w:rsid w:val="001474DC"/>
    <w:rsid w:val="00150F09"/>
    <w:rsid w:val="00151EA2"/>
    <w:rsid w:val="00152B17"/>
    <w:rsid w:val="00152CE6"/>
    <w:rsid w:val="00152F1A"/>
    <w:rsid w:val="00153BA0"/>
    <w:rsid w:val="00154BEF"/>
    <w:rsid w:val="00154EB0"/>
    <w:rsid w:val="00156094"/>
    <w:rsid w:val="00164060"/>
    <w:rsid w:val="001646EB"/>
    <w:rsid w:val="00165298"/>
    <w:rsid w:val="00165D7F"/>
    <w:rsid w:val="00166D85"/>
    <w:rsid w:val="00167A12"/>
    <w:rsid w:val="00171A78"/>
    <w:rsid w:val="0017437B"/>
    <w:rsid w:val="0017476E"/>
    <w:rsid w:val="00175CFB"/>
    <w:rsid w:val="0017612B"/>
    <w:rsid w:val="001811FF"/>
    <w:rsid w:val="001833B5"/>
    <w:rsid w:val="001833FC"/>
    <w:rsid w:val="00184319"/>
    <w:rsid w:val="00184632"/>
    <w:rsid w:val="001846B4"/>
    <w:rsid w:val="001847B7"/>
    <w:rsid w:val="00184ADF"/>
    <w:rsid w:val="001851E7"/>
    <w:rsid w:val="001852C6"/>
    <w:rsid w:val="00185E46"/>
    <w:rsid w:val="001877A2"/>
    <w:rsid w:val="00187987"/>
    <w:rsid w:val="00190A36"/>
    <w:rsid w:val="001915A4"/>
    <w:rsid w:val="00191DA3"/>
    <w:rsid w:val="001927AF"/>
    <w:rsid w:val="001939F9"/>
    <w:rsid w:val="00194547"/>
    <w:rsid w:val="00196975"/>
    <w:rsid w:val="001973A3"/>
    <w:rsid w:val="001A1002"/>
    <w:rsid w:val="001A1BB1"/>
    <w:rsid w:val="001A1E31"/>
    <w:rsid w:val="001A21B8"/>
    <w:rsid w:val="001A21C1"/>
    <w:rsid w:val="001A22A8"/>
    <w:rsid w:val="001A2458"/>
    <w:rsid w:val="001A2F30"/>
    <w:rsid w:val="001A32C2"/>
    <w:rsid w:val="001A492B"/>
    <w:rsid w:val="001A63DC"/>
    <w:rsid w:val="001A65B9"/>
    <w:rsid w:val="001B051E"/>
    <w:rsid w:val="001B0981"/>
    <w:rsid w:val="001B1180"/>
    <w:rsid w:val="001B15E5"/>
    <w:rsid w:val="001B40B5"/>
    <w:rsid w:val="001C0831"/>
    <w:rsid w:val="001C166E"/>
    <w:rsid w:val="001C2DCA"/>
    <w:rsid w:val="001C38D5"/>
    <w:rsid w:val="001C4222"/>
    <w:rsid w:val="001C7DC4"/>
    <w:rsid w:val="001D0BC9"/>
    <w:rsid w:val="001D10F3"/>
    <w:rsid w:val="001D1A86"/>
    <w:rsid w:val="001D3DB6"/>
    <w:rsid w:val="001E031E"/>
    <w:rsid w:val="001E16DF"/>
    <w:rsid w:val="001E199E"/>
    <w:rsid w:val="001E36B8"/>
    <w:rsid w:val="001E45C0"/>
    <w:rsid w:val="001E5DE8"/>
    <w:rsid w:val="001F0ECB"/>
    <w:rsid w:val="001F200A"/>
    <w:rsid w:val="001F4B5F"/>
    <w:rsid w:val="001F5FEB"/>
    <w:rsid w:val="001F6387"/>
    <w:rsid w:val="001F6647"/>
    <w:rsid w:val="001F7A74"/>
    <w:rsid w:val="001F7FD2"/>
    <w:rsid w:val="00200022"/>
    <w:rsid w:val="0020171A"/>
    <w:rsid w:val="00201E4F"/>
    <w:rsid w:val="00203318"/>
    <w:rsid w:val="0020343A"/>
    <w:rsid w:val="00204E9F"/>
    <w:rsid w:val="002054F7"/>
    <w:rsid w:val="002055A5"/>
    <w:rsid w:val="00211DBA"/>
    <w:rsid w:val="00212061"/>
    <w:rsid w:val="00212ABE"/>
    <w:rsid w:val="00214C3D"/>
    <w:rsid w:val="00222082"/>
    <w:rsid w:val="00222487"/>
    <w:rsid w:val="00227A22"/>
    <w:rsid w:val="0023178F"/>
    <w:rsid w:val="00233CB0"/>
    <w:rsid w:val="0023408B"/>
    <w:rsid w:val="002356F3"/>
    <w:rsid w:val="00236F6C"/>
    <w:rsid w:val="00244D81"/>
    <w:rsid w:val="00245DCA"/>
    <w:rsid w:val="00246950"/>
    <w:rsid w:val="00246D2B"/>
    <w:rsid w:val="002470D5"/>
    <w:rsid w:val="002503EB"/>
    <w:rsid w:val="00250A1C"/>
    <w:rsid w:val="00250B4B"/>
    <w:rsid w:val="00250FB5"/>
    <w:rsid w:val="002522C1"/>
    <w:rsid w:val="0025293E"/>
    <w:rsid w:val="00253BF9"/>
    <w:rsid w:val="00254287"/>
    <w:rsid w:val="00255246"/>
    <w:rsid w:val="00256067"/>
    <w:rsid w:val="0025709A"/>
    <w:rsid w:val="00260C7E"/>
    <w:rsid w:val="00260F1C"/>
    <w:rsid w:val="00263C14"/>
    <w:rsid w:val="00264BC1"/>
    <w:rsid w:val="002665E5"/>
    <w:rsid w:val="00266AFC"/>
    <w:rsid w:val="00273009"/>
    <w:rsid w:val="00274841"/>
    <w:rsid w:val="00274951"/>
    <w:rsid w:val="00274EA3"/>
    <w:rsid w:val="002757E5"/>
    <w:rsid w:val="0027733D"/>
    <w:rsid w:val="002806FC"/>
    <w:rsid w:val="00281C52"/>
    <w:rsid w:val="00281F09"/>
    <w:rsid w:val="002824A0"/>
    <w:rsid w:val="00282A06"/>
    <w:rsid w:val="00282A6C"/>
    <w:rsid w:val="00283F4F"/>
    <w:rsid w:val="0028584E"/>
    <w:rsid w:val="00285C91"/>
    <w:rsid w:val="00286856"/>
    <w:rsid w:val="00287A55"/>
    <w:rsid w:val="00287BF4"/>
    <w:rsid w:val="00292A55"/>
    <w:rsid w:val="002930CE"/>
    <w:rsid w:val="00294522"/>
    <w:rsid w:val="00296337"/>
    <w:rsid w:val="00296729"/>
    <w:rsid w:val="00296BF4"/>
    <w:rsid w:val="00297556"/>
    <w:rsid w:val="002A2F10"/>
    <w:rsid w:val="002A50F1"/>
    <w:rsid w:val="002A5723"/>
    <w:rsid w:val="002A5DEF"/>
    <w:rsid w:val="002A69A7"/>
    <w:rsid w:val="002A728F"/>
    <w:rsid w:val="002A73EC"/>
    <w:rsid w:val="002B05B1"/>
    <w:rsid w:val="002B0D52"/>
    <w:rsid w:val="002B3E02"/>
    <w:rsid w:val="002B4920"/>
    <w:rsid w:val="002B4B02"/>
    <w:rsid w:val="002B7ABD"/>
    <w:rsid w:val="002C1CDD"/>
    <w:rsid w:val="002C1CFF"/>
    <w:rsid w:val="002C2671"/>
    <w:rsid w:val="002C2D82"/>
    <w:rsid w:val="002C2E91"/>
    <w:rsid w:val="002C3F9E"/>
    <w:rsid w:val="002C587F"/>
    <w:rsid w:val="002C7AFC"/>
    <w:rsid w:val="002D042F"/>
    <w:rsid w:val="002D053B"/>
    <w:rsid w:val="002D28CE"/>
    <w:rsid w:val="002D41E6"/>
    <w:rsid w:val="002D5AE3"/>
    <w:rsid w:val="002D6273"/>
    <w:rsid w:val="002D6346"/>
    <w:rsid w:val="002D78C8"/>
    <w:rsid w:val="002D7D63"/>
    <w:rsid w:val="002E0456"/>
    <w:rsid w:val="002E2B99"/>
    <w:rsid w:val="002E4338"/>
    <w:rsid w:val="002E7876"/>
    <w:rsid w:val="002F167E"/>
    <w:rsid w:val="002F2034"/>
    <w:rsid w:val="002F465F"/>
    <w:rsid w:val="002F5E39"/>
    <w:rsid w:val="00301186"/>
    <w:rsid w:val="0030274A"/>
    <w:rsid w:val="00302983"/>
    <w:rsid w:val="003038DB"/>
    <w:rsid w:val="00304425"/>
    <w:rsid w:val="0030671D"/>
    <w:rsid w:val="00307E8F"/>
    <w:rsid w:val="00307FAB"/>
    <w:rsid w:val="00315C41"/>
    <w:rsid w:val="00315C95"/>
    <w:rsid w:val="00315EB7"/>
    <w:rsid w:val="00316B6B"/>
    <w:rsid w:val="0031767B"/>
    <w:rsid w:val="003204D6"/>
    <w:rsid w:val="00320D54"/>
    <w:rsid w:val="00323E43"/>
    <w:rsid w:val="00323FAB"/>
    <w:rsid w:val="00324983"/>
    <w:rsid w:val="0032505B"/>
    <w:rsid w:val="003252F7"/>
    <w:rsid w:val="00325D56"/>
    <w:rsid w:val="00326224"/>
    <w:rsid w:val="00326A90"/>
    <w:rsid w:val="00327C52"/>
    <w:rsid w:val="00332152"/>
    <w:rsid w:val="00332BF8"/>
    <w:rsid w:val="0034325B"/>
    <w:rsid w:val="00351153"/>
    <w:rsid w:val="003518A3"/>
    <w:rsid w:val="003542A3"/>
    <w:rsid w:val="003560B0"/>
    <w:rsid w:val="0035691C"/>
    <w:rsid w:val="0036428C"/>
    <w:rsid w:val="00364C91"/>
    <w:rsid w:val="00365163"/>
    <w:rsid w:val="00365406"/>
    <w:rsid w:val="00367D43"/>
    <w:rsid w:val="00370A28"/>
    <w:rsid w:val="00374AAF"/>
    <w:rsid w:val="00375428"/>
    <w:rsid w:val="00375609"/>
    <w:rsid w:val="0037785E"/>
    <w:rsid w:val="00382058"/>
    <w:rsid w:val="003826B2"/>
    <w:rsid w:val="003843C4"/>
    <w:rsid w:val="00387255"/>
    <w:rsid w:val="00390E2B"/>
    <w:rsid w:val="00392884"/>
    <w:rsid w:val="00392982"/>
    <w:rsid w:val="00392A20"/>
    <w:rsid w:val="00393DBE"/>
    <w:rsid w:val="0039670C"/>
    <w:rsid w:val="00396920"/>
    <w:rsid w:val="00396A19"/>
    <w:rsid w:val="003A1351"/>
    <w:rsid w:val="003A1EAC"/>
    <w:rsid w:val="003A38D7"/>
    <w:rsid w:val="003A3F81"/>
    <w:rsid w:val="003A4489"/>
    <w:rsid w:val="003A4B68"/>
    <w:rsid w:val="003A5867"/>
    <w:rsid w:val="003A7B3E"/>
    <w:rsid w:val="003B0398"/>
    <w:rsid w:val="003B2215"/>
    <w:rsid w:val="003B490C"/>
    <w:rsid w:val="003B4C1E"/>
    <w:rsid w:val="003B4C2B"/>
    <w:rsid w:val="003B666F"/>
    <w:rsid w:val="003B68F3"/>
    <w:rsid w:val="003B7AE2"/>
    <w:rsid w:val="003C021C"/>
    <w:rsid w:val="003C4935"/>
    <w:rsid w:val="003C6713"/>
    <w:rsid w:val="003C71D1"/>
    <w:rsid w:val="003D0FF4"/>
    <w:rsid w:val="003D302E"/>
    <w:rsid w:val="003D5AF7"/>
    <w:rsid w:val="003D6972"/>
    <w:rsid w:val="003D6E55"/>
    <w:rsid w:val="003E18F9"/>
    <w:rsid w:val="003E1BA3"/>
    <w:rsid w:val="003E1DE4"/>
    <w:rsid w:val="003E27D1"/>
    <w:rsid w:val="003E30D7"/>
    <w:rsid w:val="003E396E"/>
    <w:rsid w:val="003E3D45"/>
    <w:rsid w:val="003E500C"/>
    <w:rsid w:val="003E5F93"/>
    <w:rsid w:val="003E68D3"/>
    <w:rsid w:val="003E6F0F"/>
    <w:rsid w:val="003F0067"/>
    <w:rsid w:val="003F2C41"/>
    <w:rsid w:val="003F4CA0"/>
    <w:rsid w:val="003F5195"/>
    <w:rsid w:val="003F61A3"/>
    <w:rsid w:val="003F734E"/>
    <w:rsid w:val="00402882"/>
    <w:rsid w:val="00413362"/>
    <w:rsid w:val="004157E6"/>
    <w:rsid w:val="0041627F"/>
    <w:rsid w:val="004173A4"/>
    <w:rsid w:val="00420FDE"/>
    <w:rsid w:val="0042117B"/>
    <w:rsid w:val="00421C55"/>
    <w:rsid w:val="004224AE"/>
    <w:rsid w:val="00422DE7"/>
    <w:rsid w:val="00423029"/>
    <w:rsid w:val="004236C1"/>
    <w:rsid w:val="00424A4C"/>
    <w:rsid w:val="00424D35"/>
    <w:rsid w:val="0042641B"/>
    <w:rsid w:val="00426510"/>
    <w:rsid w:val="00427AD7"/>
    <w:rsid w:val="00430D44"/>
    <w:rsid w:val="00432285"/>
    <w:rsid w:val="00434249"/>
    <w:rsid w:val="00434E76"/>
    <w:rsid w:val="0043570B"/>
    <w:rsid w:val="004369A4"/>
    <w:rsid w:val="004410C0"/>
    <w:rsid w:val="00441E6F"/>
    <w:rsid w:val="004424EC"/>
    <w:rsid w:val="0044421F"/>
    <w:rsid w:val="00444427"/>
    <w:rsid w:val="00446BC1"/>
    <w:rsid w:val="00447862"/>
    <w:rsid w:val="004508C0"/>
    <w:rsid w:val="004516E2"/>
    <w:rsid w:val="00453761"/>
    <w:rsid w:val="004542C6"/>
    <w:rsid w:val="00457AD2"/>
    <w:rsid w:val="00463C59"/>
    <w:rsid w:val="00464659"/>
    <w:rsid w:val="00466160"/>
    <w:rsid w:val="0046799D"/>
    <w:rsid w:val="00470732"/>
    <w:rsid w:val="004714E4"/>
    <w:rsid w:val="00475897"/>
    <w:rsid w:val="00475993"/>
    <w:rsid w:val="004762B3"/>
    <w:rsid w:val="0047727D"/>
    <w:rsid w:val="004772A4"/>
    <w:rsid w:val="00481220"/>
    <w:rsid w:val="0048143B"/>
    <w:rsid w:val="004825C3"/>
    <w:rsid w:val="004872C1"/>
    <w:rsid w:val="00487747"/>
    <w:rsid w:val="004910C2"/>
    <w:rsid w:val="0049140F"/>
    <w:rsid w:val="00492C78"/>
    <w:rsid w:val="00496F63"/>
    <w:rsid w:val="00497498"/>
    <w:rsid w:val="004A00C7"/>
    <w:rsid w:val="004A1B15"/>
    <w:rsid w:val="004A21FC"/>
    <w:rsid w:val="004A2F66"/>
    <w:rsid w:val="004A379D"/>
    <w:rsid w:val="004A714E"/>
    <w:rsid w:val="004B0C21"/>
    <w:rsid w:val="004B1584"/>
    <w:rsid w:val="004B2629"/>
    <w:rsid w:val="004B278B"/>
    <w:rsid w:val="004B2B9A"/>
    <w:rsid w:val="004B2C79"/>
    <w:rsid w:val="004B3A47"/>
    <w:rsid w:val="004B4510"/>
    <w:rsid w:val="004B4785"/>
    <w:rsid w:val="004B54BC"/>
    <w:rsid w:val="004B59DE"/>
    <w:rsid w:val="004B5B2D"/>
    <w:rsid w:val="004C047E"/>
    <w:rsid w:val="004C0D89"/>
    <w:rsid w:val="004C202C"/>
    <w:rsid w:val="004C2C73"/>
    <w:rsid w:val="004C3321"/>
    <w:rsid w:val="004C34D7"/>
    <w:rsid w:val="004C43D9"/>
    <w:rsid w:val="004C5457"/>
    <w:rsid w:val="004C7944"/>
    <w:rsid w:val="004D0527"/>
    <w:rsid w:val="004D1E3A"/>
    <w:rsid w:val="004D2306"/>
    <w:rsid w:val="004D4F52"/>
    <w:rsid w:val="004D5097"/>
    <w:rsid w:val="004D5972"/>
    <w:rsid w:val="004D62D3"/>
    <w:rsid w:val="004D6DFA"/>
    <w:rsid w:val="004D7FFA"/>
    <w:rsid w:val="004E02EA"/>
    <w:rsid w:val="004E3645"/>
    <w:rsid w:val="004E3DE6"/>
    <w:rsid w:val="004E5FAC"/>
    <w:rsid w:val="004E6907"/>
    <w:rsid w:val="004E7B18"/>
    <w:rsid w:val="004F0EB1"/>
    <w:rsid w:val="004F3F42"/>
    <w:rsid w:val="004F54E9"/>
    <w:rsid w:val="004F5613"/>
    <w:rsid w:val="004F5E0F"/>
    <w:rsid w:val="004F6087"/>
    <w:rsid w:val="004F652B"/>
    <w:rsid w:val="004F6962"/>
    <w:rsid w:val="004F713F"/>
    <w:rsid w:val="004F7D2A"/>
    <w:rsid w:val="00501224"/>
    <w:rsid w:val="0050212C"/>
    <w:rsid w:val="0050323D"/>
    <w:rsid w:val="00503CAE"/>
    <w:rsid w:val="0050465C"/>
    <w:rsid w:val="00506175"/>
    <w:rsid w:val="00506417"/>
    <w:rsid w:val="005068AA"/>
    <w:rsid w:val="00506CBF"/>
    <w:rsid w:val="0050719E"/>
    <w:rsid w:val="00510213"/>
    <w:rsid w:val="0051131D"/>
    <w:rsid w:val="0051134E"/>
    <w:rsid w:val="0051166B"/>
    <w:rsid w:val="0051577C"/>
    <w:rsid w:val="0051627F"/>
    <w:rsid w:val="00516659"/>
    <w:rsid w:val="00521A9C"/>
    <w:rsid w:val="005228F4"/>
    <w:rsid w:val="00523140"/>
    <w:rsid w:val="005265B4"/>
    <w:rsid w:val="005268E4"/>
    <w:rsid w:val="005313E4"/>
    <w:rsid w:val="00534D95"/>
    <w:rsid w:val="005355B2"/>
    <w:rsid w:val="00536130"/>
    <w:rsid w:val="005407FD"/>
    <w:rsid w:val="005418AB"/>
    <w:rsid w:val="00542AC6"/>
    <w:rsid w:val="00543085"/>
    <w:rsid w:val="00544180"/>
    <w:rsid w:val="00544285"/>
    <w:rsid w:val="005451E6"/>
    <w:rsid w:val="005456BC"/>
    <w:rsid w:val="00546999"/>
    <w:rsid w:val="005536A6"/>
    <w:rsid w:val="00553BD1"/>
    <w:rsid w:val="005552C9"/>
    <w:rsid w:val="00555B37"/>
    <w:rsid w:val="00560A0B"/>
    <w:rsid w:val="00561348"/>
    <w:rsid w:val="00561635"/>
    <w:rsid w:val="00562945"/>
    <w:rsid w:val="0056634E"/>
    <w:rsid w:val="00566C27"/>
    <w:rsid w:val="00567E4B"/>
    <w:rsid w:val="00567F6E"/>
    <w:rsid w:val="0057097C"/>
    <w:rsid w:val="00570B3E"/>
    <w:rsid w:val="005716B1"/>
    <w:rsid w:val="005741E5"/>
    <w:rsid w:val="00575972"/>
    <w:rsid w:val="00576696"/>
    <w:rsid w:val="00576E2F"/>
    <w:rsid w:val="00576EFB"/>
    <w:rsid w:val="005802C4"/>
    <w:rsid w:val="00582571"/>
    <w:rsid w:val="00582A55"/>
    <w:rsid w:val="005861B2"/>
    <w:rsid w:val="00592ECB"/>
    <w:rsid w:val="005957A7"/>
    <w:rsid w:val="00597211"/>
    <w:rsid w:val="005A1089"/>
    <w:rsid w:val="005A2B5C"/>
    <w:rsid w:val="005A68F5"/>
    <w:rsid w:val="005A77AC"/>
    <w:rsid w:val="005B3633"/>
    <w:rsid w:val="005B372F"/>
    <w:rsid w:val="005B6C39"/>
    <w:rsid w:val="005B6DBE"/>
    <w:rsid w:val="005B7FB6"/>
    <w:rsid w:val="005C270D"/>
    <w:rsid w:val="005C3CEA"/>
    <w:rsid w:val="005C59A6"/>
    <w:rsid w:val="005D0081"/>
    <w:rsid w:val="005D00CA"/>
    <w:rsid w:val="005D6815"/>
    <w:rsid w:val="005D6956"/>
    <w:rsid w:val="005D71B0"/>
    <w:rsid w:val="005D73C2"/>
    <w:rsid w:val="005D7C6A"/>
    <w:rsid w:val="005E1990"/>
    <w:rsid w:val="005E2DE1"/>
    <w:rsid w:val="005E4BEC"/>
    <w:rsid w:val="005E58B9"/>
    <w:rsid w:val="005E65C6"/>
    <w:rsid w:val="005F153F"/>
    <w:rsid w:val="005F26CA"/>
    <w:rsid w:val="005F5816"/>
    <w:rsid w:val="005F6E60"/>
    <w:rsid w:val="005F7254"/>
    <w:rsid w:val="005F762B"/>
    <w:rsid w:val="006015B7"/>
    <w:rsid w:val="0060182D"/>
    <w:rsid w:val="006023F4"/>
    <w:rsid w:val="0060240F"/>
    <w:rsid w:val="00602D63"/>
    <w:rsid w:val="006044FB"/>
    <w:rsid w:val="006055BF"/>
    <w:rsid w:val="00607DF1"/>
    <w:rsid w:val="00614962"/>
    <w:rsid w:val="00614B48"/>
    <w:rsid w:val="00615E32"/>
    <w:rsid w:val="00616D69"/>
    <w:rsid w:val="0062191A"/>
    <w:rsid w:val="00623823"/>
    <w:rsid w:val="00623FE2"/>
    <w:rsid w:val="0062792D"/>
    <w:rsid w:val="00630333"/>
    <w:rsid w:val="0063108B"/>
    <w:rsid w:val="006316D4"/>
    <w:rsid w:val="006317E3"/>
    <w:rsid w:val="006404C3"/>
    <w:rsid w:val="0064080B"/>
    <w:rsid w:val="006449B7"/>
    <w:rsid w:val="00644D31"/>
    <w:rsid w:val="0064577F"/>
    <w:rsid w:val="006476B9"/>
    <w:rsid w:val="00647F01"/>
    <w:rsid w:val="00651674"/>
    <w:rsid w:val="00652374"/>
    <w:rsid w:val="00653D33"/>
    <w:rsid w:val="00656269"/>
    <w:rsid w:val="00665BFC"/>
    <w:rsid w:val="00666F1D"/>
    <w:rsid w:val="00670596"/>
    <w:rsid w:val="00672AC8"/>
    <w:rsid w:val="0067408C"/>
    <w:rsid w:val="00674711"/>
    <w:rsid w:val="00676779"/>
    <w:rsid w:val="0067729A"/>
    <w:rsid w:val="00677842"/>
    <w:rsid w:val="00680375"/>
    <w:rsid w:val="00682C3C"/>
    <w:rsid w:val="00683D25"/>
    <w:rsid w:val="006841AD"/>
    <w:rsid w:val="006859DF"/>
    <w:rsid w:val="00686133"/>
    <w:rsid w:val="00686DE2"/>
    <w:rsid w:val="00686FBA"/>
    <w:rsid w:val="006911D7"/>
    <w:rsid w:val="006932A6"/>
    <w:rsid w:val="006954CD"/>
    <w:rsid w:val="00695B85"/>
    <w:rsid w:val="00696AC1"/>
    <w:rsid w:val="00697497"/>
    <w:rsid w:val="006A084B"/>
    <w:rsid w:val="006A08FB"/>
    <w:rsid w:val="006A2051"/>
    <w:rsid w:val="006A2DA9"/>
    <w:rsid w:val="006A2FC8"/>
    <w:rsid w:val="006A4070"/>
    <w:rsid w:val="006A6A0C"/>
    <w:rsid w:val="006A77F7"/>
    <w:rsid w:val="006B1AF7"/>
    <w:rsid w:val="006B1C57"/>
    <w:rsid w:val="006B28E0"/>
    <w:rsid w:val="006B3B9A"/>
    <w:rsid w:val="006B3F8C"/>
    <w:rsid w:val="006B700F"/>
    <w:rsid w:val="006B77AB"/>
    <w:rsid w:val="006B7B9B"/>
    <w:rsid w:val="006B7F51"/>
    <w:rsid w:val="006C22A5"/>
    <w:rsid w:val="006C36FB"/>
    <w:rsid w:val="006C56B0"/>
    <w:rsid w:val="006C6FCE"/>
    <w:rsid w:val="006C7044"/>
    <w:rsid w:val="006C7045"/>
    <w:rsid w:val="006D0E76"/>
    <w:rsid w:val="006D10F2"/>
    <w:rsid w:val="006D12C3"/>
    <w:rsid w:val="006D16E1"/>
    <w:rsid w:val="006D6522"/>
    <w:rsid w:val="006E1A5D"/>
    <w:rsid w:val="006E4EDC"/>
    <w:rsid w:val="006E62E7"/>
    <w:rsid w:val="006E73F4"/>
    <w:rsid w:val="006F1128"/>
    <w:rsid w:val="006F1A48"/>
    <w:rsid w:val="006F2782"/>
    <w:rsid w:val="006F2975"/>
    <w:rsid w:val="006F2A1F"/>
    <w:rsid w:val="006F2F7D"/>
    <w:rsid w:val="006F6180"/>
    <w:rsid w:val="006F6311"/>
    <w:rsid w:val="006F65A7"/>
    <w:rsid w:val="007014DF"/>
    <w:rsid w:val="00703DE8"/>
    <w:rsid w:val="007044D1"/>
    <w:rsid w:val="00706C45"/>
    <w:rsid w:val="0071386B"/>
    <w:rsid w:val="00714C19"/>
    <w:rsid w:val="00714D12"/>
    <w:rsid w:val="00716981"/>
    <w:rsid w:val="00716C82"/>
    <w:rsid w:val="00716DCB"/>
    <w:rsid w:val="00716E93"/>
    <w:rsid w:val="0072134D"/>
    <w:rsid w:val="00722368"/>
    <w:rsid w:val="00724EE2"/>
    <w:rsid w:val="0072714A"/>
    <w:rsid w:val="007279B8"/>
    <w:rsid w:val="007306E6"/>
    <w:rsid w:val="00733EF5"/>
    <w:rsid w:val="00734F76"/>
    <w:rsid w:val="00735D29"/>
    <w:rsid w:val="00735E3B"/>
    <w:rsid w:val="007365AB"/>
    <w:rsid w:val="00737D35"/>
    <w:rsid w:val="00737EB1"/>
    <w:rsid w:val="0074083C"/>
    <w:rsid w:val="00740CFF"/>
    <w:rsid w:val="007414BB"/>
    <w:rsid w:val="0074160E"/>
    <w:rsid w:val="00741BD1"/>
    <w:rsid w:val="00741E36"/>
    <w:rsid w:val="00744CDB"/>
    <w:rsid w:val="00746229"/>
    <w:rsid w:val="007463CE"/>
    <w:rsid w:val="00747918"/>
    <w:rsid w:val="00747F3B"/>
    <w:rsid w:val="007508E4"/>
    <w:rsid w:val="00753E06"/>
    <w:rsid w:val="00756F6C"/>
    <w:rsid w:val="00757FC4"/>
    <w:rsid w:val="00760515"/>
    <w:rsid w:val="00760AE7"/>
    <w:rsid w:val="00763469"/>
    <w:rsid w:val="007644CE"/>
    <w:rsid w:val="00766920"/>
    <w:rsid w:val="00767669"/>
    <w:rsid w:val="00772AAD"/>
    <w:rsid w:val="007772B2"/>
    <w:rsid w:val="007776EA"/>
    <w:rsid w:val="00780C71"/>
    <w:rsid w:val="00781169"/>
    <w:rsid w:val="00781C2C"/>
    <w:rsid w:val="00783A13"/>
    <w:rsid w:val="00784F6A"/>
    <w:rsid w:val="00787B4A"/>
    <w:rsid w:val="007916C0"/>
    <w:rsid w:val="00794365"/>
    <w:rsid w:val="007A0293"/>
    <w:rsid w:val="007A290E"/>
    <w:rsid w:val="007A2F1A"/>
    <w:rsid w:val="007A32C5"/>
    <w:rsid w:val="007A369E"/>
    <w:rsid w:val="007A3F58"/>
    <w:rsid w:val="007A5AFA"/>
    <w:rsid w:val="007A71FD"/>
    <w:rsid w:val="007B052C"/>
    <w:rsid w:val="007B1179"/>
    <w:rsid w:val="007B2447"/>
    <w:rsid w:val="007B34CC"/>
    <w:rsid w:val="007B35DF"/>
    <w:rsid w:val="007B4F05"/>
    <w:rsid w:val="007B5167"/>
    <w:rsid w:val="007B5AED"/>
    <w:rsid w:val="007B5E55"/>
    <w:rsid w:val="007B6DDD"/>
    <w:rsid w:val="007B78AC"/>
    <w:rsid w:val="007C0DF7"/>
    <w:rsid w:val="007C0E30"/>
    <w:rsid w:val="007C119B"/>
    <w:rsid w:val="007C2515"/>
    <w:rsid w:val="007C3D31"/>
    <w:rsid w:val="007C4C35"/>
    <w:rsid w:val="007D1458"/>
    <w:rsid w:val="007D225B"/>
    <w:rsid w:val="007D2AF3"/>
    <w:rsid w:val="007D4144"/>
    <w:rsid w:val="007D609C"/>
    <w:rsid w:val="007D650B"/>
    <w:rsid w:val="007D6B6B"/>
    <w:rsid w:val="007D7420"/>
    <w:rsid w:val="007E1BBC"/>
    <w:rsid w:val="007E4B85"/>
    <w:rsid w:val="007E629C"/>
    <w:rsid w:val="007F0372"/>
    <w:rsid w:val="007F0916"/>
    <w:rsid w:val="007F0DA0"/>
    <w:rsid w:val="007F1D9B"/>
    <w:rsid w:val="007F5ADF"/>
    <w:rsid w:val="007F7B55"/>
    <w:rsid w:val="00800D43"/>
    <w:rsid w:val="00801A60"/>
    <w:rsid w:val="00803D27"/>
    <w:rsid w:val="00806A3E"/>
    <w:rsid w:val="00807072"/>
    <w:rsid w:val="008070FF"/>
    <w:rsid w:val="008072FB"/>
    <w:rsid w:val="00807A96"/>
    <w:rsid w:val="008106D3"/>
    <w:rsid w:val="008107E3"/>
    <w:rsid w:val="00811903"/>
    <w:rsid w:val="00811E7B"/>
    <w:rsid w:val="00813325"/>
    <w:rsid w:val="008135F4"/>
    <w:rsid w:val="008135FA"/>
    <w:rsid w:val="00813A5D"/>
    <w:rsid w:val="00814D00"/>
    <w:rsid w:val="008159D5"/>
    <w:rsid w:val="00817693"/>
    <w:rsid w:val="008200A0"/>
    <w:rsid w:val="0082122D"/>
    <w:rsid w:val="00822E99"/>
    <w:rsid w:val="0082560D"/>
    <w:rsid w:val="00825F2F"/>
    <w:rsid w:val="00826C74"/>
    <w:rsid w:val="00827294"/>
    <w:rsid w:val="00827493"/>
    <w:rsid w:val="00831135"/>
    <w:rsid w:val="00835977"/>
    <w:rsid w:val="00836649"/>
    <w:rsid w:val="00836FC8"/>
    <w:rsid w:val="00843EA1"/>
    <w:rsid w:val="008440D0"/>
    <w:rsid w:val="00844848"/>
    <w:rsid w:val="00844A96"/>
    <w:rsid w:val="00846110"/>
    <w:rsid w:val="008474D3"/>
    <w:rsid w:val="00847EA0"/>
    <w:rsid w:val="00850CA7"/>
    <w:rsid w:val="00851C9A"/>
    <w:rsid w:val="008553E8"/>
    <w:rsid w:val="0085655F"/>
    <w:rsid w:val="008565E9"/>
    <w:rsid w:val="00860F97"/>
    <w:rsid w:val="008662BA"/>
    <w:rsid w:val="00867AE2"/>
    <w:rsid w:val="00870846"/>
    <w:rsid w:val="00870A94"/>
    <w:rsid w:val="00870DFE"/>
    <w:rsid w:val="00871431"/>
    <w:rsid w:val="00871CCE"/>
    <w:rsid w:val="008731F4"/>
    <w:rsid w:val="00873D93"/>
    <w:rsid w:val="00883497"/>
    <w:rsid w:val="00886821"/>
    <w:rsid w:val="00890769"/>
    <w:rsid w:val="00890DEA"/>
    <w:rsid w:val="008949B3"/>
    <w:rsid w:val="00896029"/>
    <w:rsid w:val="008967E9"/>
    <w:rsid w:val="00897AEE"/>
    <w:rsid w:val="008A032F"/>
    <w:rsid w:val="008A1913"/>
    <w:rsid w:val="008A3183"/>
    <w:rsid w:val="008A43F5"/>
    <w:rsid w:val="008A503C"/>
    <w:rsid w:val="008A5D1A"/>
    <w:rsid w:val="008A730A"/>
    <w:rsid w:val="008A7B72"/>
    <w:rsid w:val="008B0446"/>
    <w:rsid w:val="008B1BC1"/>
    <w:rsid w:val="008B4773"/>
    <w:rsid w:val="008B5DBB"/>
    <w:rsid w:val="008B676F"/>
    <w:rsid w:val="008B67A1"/>
    <w:rsid w:val="008B6DDA"/>
    <w:rsid w:val="008C2E34"/>
    <w:rsid w:val="008C2E50"/>
    <w:rsid w:val="008C36DB"/>
    <w:rsid w:val="008C72AE"/>
    <w:rsid w:val="008C7EDB"/>
    <w:rsid w:val="008D0D02"/>
    <w:rsid w:val="008D3513"/>
    <w:rsid w:val="008D47A9"/>
    <w:rsid w:val="008D64D8"/>
    <w:rsid w:val="008D6E84"/>
    <w:rsid w:val="008E18B5"/>
    <w:rsid w:val="008E1ED7"/>
    <w:rsid w:val="008E4415"/>
    <w:rsid w:val="008E5787"/>
    <w:rsid w:val="008F066A"/>
    <w:rsid w:val="008F29B5"/>
    <w:rsid w:val="008F2A90"/>
    <w:rsid w:val="008F2ECF"/>
    <w:rsid w:val="008F47C0"/>
    <w:rsid w:val="008F4857"/>
    <w:rsid w:val="008F5940"/>
    <w:rsid w:val="0090058F"/>
    <w:rsid w:val="00902AA1"/>
    <w:rsid w:val="0090378B"/>
    <w:rsid w:val="009046C8"/>
    <w:rsid w:val="0091270F"/>
    <w:rsid w:val="00915ED2"/>
    <w:rsid w:val="00916D96"/>
    <w:rsid w:val="00917659"/>
    <w:rsid w:val="00917BEE"/>
    <w:rsid w:val="00920410"/>
    <w:rsid w:val="0092106B"/>
    <w:rsid w:val="009214B9"/>
    <w:rsid w:val="00926289"/>
    <w:rsid w:val="00927362"/>
    <w:rsid w:val="00933791"/>
    <w:rsid w:val="00933B05"/>
    <w:rsid w:val="009341C4"/>
    <w:rsid w:val="00936C4A"/>
    <w:rsid w:val="009409F1"/>
    <w:rsid w:val="00941CC0"/>
    <w:rsid w:val="0094204B"/>
    <w:rsid w:val="00942145"/>
    <w:rsid w:val="00943111"/>
    <w:rsid w:val="009453D0"/>
    <w:rsid w:val="009477F8"/>
    <w:rsid w:val="00950F68"/>
    <w:rsid w:val="00952506"/>
    <w:rsid w:val="009525BD"/>
    <w:rsid w:val="00952850"/>
    <w:rsid w:val="009545EF"/>
    <w:rsid w:val="00955071"/>
    <w:rsid w:val="00956596"/>
    <w:rsid w:val="009569F1"/>
    <w:rsid w:val="0095795B"/>
    <w:rsid w:val="009601DB"/>
    <w:rsid w:val="0096023D"/>
    <w:rsid w:val="00962E06"/>
    <w:rsid w:val="00963411"/>
    <w:rsid w:val="00965CFF"/>
    <w:rsid w:val="0096634E"/>
    <w:rsid w:val="00967513"/>
    <w:rsid w:val="00974F1F"/>
    <w:rsid w:val="00975927"/>
    <w:rsid w:val="00975B21"/>
    <w:rsid w:val="00975D16"/>
    <w:rsid w:val="009760F7"/>
    <w:rsid w:val="00976791"/>
    <w:rsid w:val="00981880"/>
    <w:rsid w:val="009836F9"/>
    <w:rsid w:val="0098518F"/>
    <w:rsid w:val="0098598B"/>
    <w:rsid w:val="00985B65"/>
    <w:rsid w:val="0099000C"/>
    <w:rsid w:val="00991074"/>
    <w:rsid w:val="0099123B"/>
    <w:rsid w:val="00991346"/>
    <w:rsid w:val="00991C4F"/>
    <w:rsid w:val="0099552D"/>
    <w:rsid w:val="009A02A2"/>
    <w:rsid w:val="009A0719"/>
    <w:rsid w:val="009A1DDB"/>
    <w:rsid w:val="009A505D"/>
    <w:rsid w:val="009A5163"/>
    <w:rsid w:val="009A6155"/>
    <w:rsid w:val="009A699B"/>
    <w:rsid w:val="009A7CF0"/>
    <w:rsid w:val="009A7F94"/>
    <w:rsid w:val="009B3FA7"/>
    <w:rsid w:val="009B6AA5"/>
    <w:rsid w:val="009B712F"/>
    <w:rsid w:val="009C1040"/>
    <w:rsid w:val="009C390E"/>
    <w:rsid w:val="009C50CD"/>
    <w:rsid w:val="009C766A"/>
    <w:rsid w:val="009C779C"/>
    <w:rsid w:val="009D020E"/>
    <w:rsid w:val="009D07CD"/>
    <w:rsid w:val="009D0C77"/>
    <w:rsid w:val="009D0F81"/>
    <w:rsid w:val="009D1B00"/>
    <w:rsid w:val="009D26FE"/>
    <w:rsid w:val="009D3A64"/>
    <w:rsid w:val="009D3C62"/>
    <w:rsid w:val="009D45A4"/>
    <w:rsid w:val="009D45C5"/>
    <w:rsid w:val="009D4703"/>
    <w:rsid w:val="009D7D99"/>
    <w:rsid w:val="009E0B52"/>
    <w:rsid w:val="009E0C38"/>
    <w:rsid w:val="009E0DBE"/>
    <w:rsid w:val="009E0DF5"/>
    <w:rsid w:val="009E1253"/>
    <w:rsid w:val="009E2815"/>
    <w:rsid w:val="009E3E05"/>
    <w:rsid w:val="009E45FB"/>
    <w:rsid w:val="009E74D1"/>
    <w:rsid w:val="009F42F8"/>
    <w:rsid w:val="009F753A"/>
    <w:rsid w:val="00A000A9"/>
    <w:rsid w:val="00A015E6"/>
    <w:rsid w:val="00A01A86"/>
    <w:rsid w:val="00A028F3"/>
    <w:rsid w:val="00A03849"/>
    <w:rsid w:val="00A03A8B"/>
    <w:rsid w:val="00A04949"/>
    <w:rsid w:val="00A105D2"/>
    <w:rsid w:val="00A15A9F"/>
    <w:rsid w:val="00A16055"/>
    <w:rsid w:val="00A20003"/>
    <w:rsid w:val="00A21C70"/>
    <w:rsid w:val="00A22AD4"/>
    <w:rsid w:val="00A2343A"/>
    <w:rsid w:val="00A23BC9"/>
    <w:rsid w:val="00A2576E"/>
    <w:rsid w:val="00A25962"/>
    <w:rsid w:val="00A27352"/>
    <w:rsid w:val="00A305C0"/>
    <w:rsid w:val="00A306A3"/>
    <w:rsid w:val="00A30930"/>
    <w:rsid w:val="00A32101"/>
    <w:rsid w:val="00A32210"/>
    <w:rsid w:val="00A3475E"/>
    <w:rsid w:val="00A364BB"/>
    <w:rsid w:val="00A4026B"/>
    <w:rsid w:val="00A403E8"/>
    <w:rsid w:val="00A416F9"/>
    <w:rsid w:val="00A4335B"/>
    <w:rsid w:val="00A4335E"/>
    <w:rsid w:val="00A4445F"/>
    <w:rsid w:val="00A463FC"/>
    <w:rsid w:val="00A4757B"/>
    <w:rsid w:val="00A5052B"/>
    <w:rsid w:val="00A51511"/>
    <w:rsid w:val="00A54E3C"/>
    <w:rsid w:val="00A56707"/>
    <w:rsid w:val="00A57097"/>
    <w:rsid w:val="00A62CA7"/>
    <w:rsid w:val="00A64044"/>
    <w:rsid w:val="00A64A1E"/>
    <w:rsid w:val="00A67F88"/>
    <w:rsid w:val="00A70DA7"/>
    <w:rsid w:val="00A711A1"/>
    <w:rsid w:val="00A72A94"/>
    <w:rsid w:val="00A72D89"/>
    <w:rsid w:val="00A7343D"/>
    <w:rsid w:val="00A7354C"/>
    <w:rsid w:val="00A73F9C"/>
    <w:rsid w:val="00A74D40"/>
    <w:rsid w:val="00A7507F"/>
    <w:rsid w:val="00A7531E"/>
    <w:rsid w:val="00A75FAC"/>
    <w:rsid w:val="00A77310"/>
    <w:rsid w:val="00A80DE9"/>
    <w:rsid w:val="00A821DF"/>
    <w:rsid w:val="00A83966"/>
    <w:rsid w:val="00A84ADC"/>
    <w:rsid w:val="00A84FBC"/>
    <w:rsid w:val="00A877A3"/>
    <w:rsid w:val="00A87A2D"/>
    <w:rsid w:val="00A90CB2"/>
    <w:rsid w:val="00A96973"/>
    <w:rsid w:val="00AA10A9"/>
    <w:rsid w:val="00AA2095"/>
    <w:rsid w:val="00AA3AA5"/>
    <w:rsid w:val="00AA5230"/>
    <w:rsid w:val="00AA5BF2"/>
    <w:rsid w:val="00AA6D7C"/>
    <w:rsid w:val="00AA6F65"/>
    <w:rsid w:val="00AA7CA9"/>
    <w:rsid w:val="00AB27E9"/>
    <w:rsid w:val="00AB3ED6"/>
    <w:rsid w:val="00AB480B"/>
    <w:rsid w:val="00AB4A75"/>
    <w:rsid w:val="00AB5834"/>
    <w:rsid w:val="00AB6DE3"/>
    <w:rsid w:val="00AC0887"/>
    <w:rsid w:val="00AC0CD8"/>
    <w:rsid w:val="00AC1230"/>
    <w:rsid w:val="00AC3489"/>
    <w:rsid w:val="00AC419B"/>
    <w:rsid w:val="00AC50FD"/>
    <w:rsid w:val="00AC6719"/>
    <w:rsid w:val="00AD015F"/>
    <w:rsid w:val="00AD0D45"/>
    <w:rsid w:val="00AD2CF0"/>
    <w:rsid w:val="00AD2DA4"/>
    <w:rsid w:val="00AD39BB"/>
    <w:rsid w:val="00AD6E29"/>
    <w:rsid w:val="00AD7474"/>
    <w:rsid w:val="00AD7516"/>
    <w:rsid w:val="00AE0F7E"/>
    <w:rsid w:val="00AE14E3"/>
    <w:rsid w:val="00AE1B94"/>
    <w:rsid w:val="00AE7441"/>
    <w:rsid w:val="00AF0392"/>
    <w:rsid w:val="00AF2637"/>
    <w:rsid w:val="00AF4CC6"/>
    <w:rsid w:val="00AF58DC"/>
    <w:rsid w:val="00AF5B03"/>
    <w:rsid w:val="00AF695E"/>
    <w:rsid w:val="00AF7CD4"/>
    <w:rsid w:val="00B009B5"/>
    <w:rsid w:val="00B019D7"/>
    <w:rsid w:val="00B02E2E"/>
    <w:rsid w:val="00B03117"/>
    <w:rsid w:val="00B05140"/>
    <w:rsid w:val="00B05B5D"/>
    <w:rsid w:val="00B05B81"/>
    <w:rsid w:val="00B112B3"/>
    <w:rsid w:val="00B12F92"/>
    <w:rsid w:val="00B1355E"/>
    <w:rsid w:val="00B143C6"/>
    <w:rsid w:val="00B161A6"/>
    <w:rsid w:val="00B207AF"/>
    <w:rsid w:val="00B21BF2"/>
    <w:rsid w:val="00B22846"/>
    <w:rsid w:val="00B26546"/>
    <w:rsid w:val="00B2743B"/>
    <w:rsid w:val="00B30130"/>
    <w:rsid w:val="00B30D20"/>
    <w:rsid w:val="00B33CED"/>
    <w:rsid w:val="00B33EFD"/>
    <w:rsid w:val="00B340E1"/>
    <w:rsid w:val="00B3494F"/>
    <w:rsid w:val="00B34B95"/>
    <w:rsid w:val="00B42918"/>
    <w:rsid w:val="00B44D45"/>
    <w:rsid w:val="00B44D74"/>
    <w:rsid w:val="00B473CE"/>
    <w:rsid w:val="00B478D5"/>
    <w:rsid w:val="00B50D08"/>
    <w:rsid w:val="00B50E18"/>
    <w:rsid w:val="00B510F9"/>
    <w:rsid w:val="00B51C85"/>
    <w:rsid w:val="00B5447C"/>
    <w:rsid w:val="00B547CE"/>
    <w:rsid w:val="00B54A08"/>
    <w:rsid w:val="00B558BF"/>
    <w:rsid w:val="00B564AC"/>
    <w:rsid w:val="00B567E7"/>
    <w:rsid w:val="00B600BD"/>
    <w:rsid w:val="00B60ECF"/>
    <w:rsid w:val="00B625CE"/>
    <w:rsid w:val="00B6459A"/>
    <w:rsid w:val="00B73D51"/>
    <w:rsid w:val="00B74062"/>
    <w:rsid w:val="00B74234"/>
    <w:rsid w:val="00B742F1"/>
    <w:rsid w:val="00B74B8D"/>
    <w:rsid w:val="00B76FEF"/>
    <w:rsid w:val="00B7743C"/>
    <w:rsid w:val="00B779FA"/>
    <w:rsid w:val="00B80E8B"/>
    <w:rsid w:val="00B81A30"/>
    <w:rsid w:val="00B828A5"/>
    <w:rsid w:val="00B830CB"/>
    <w:rsid w:val="00B832BD"/>
    <w:rsid w:val="00B83820"/>
    <w:rsid w:val="00B84C53"/>
    <w:rsid w:val="00B84E5A"/>
    <w:rsid w:val="00B86037"/>
    <w:rsid w:val="00B8677D"/>
    <w:rsid w:val="00B97EEF"/>
    <w:rsid w:val="00BA0552"/>
    <w:rsid w:val="00BA107D"/>
    <w:rsid w:val="00BA2CA6"/>
    <w:rsid w:val="00BA3DA2"/>
    <w:rsid w:val="00BA476B"/>
    <w:rsid w:val="00BA6B47"/>
    <w:rsid w:val="00BB0B61"/>
    <w:rsid w:val="00BB1417"/>
    <w:rsid w:val="00BB40B5"/>
    <w:rsid w:val="00BB436E"/>
    <w:rsid w:val="00BB4803"/>
    <w:rsid w:val="00BB6774"/>
    <w:rsid w:val="00BC0566"/>
    <w:rsid w:val="00BC1173"/>
    <w:rsid w:val="00BC5988"/>
    <w:rsid w:val="00BD0DB9"/>
    <w:rsid w:val="00BD184C"/>
    <w:rsid w:val="00BD2D0C"/>
    <w:rsid w:val="00BD31AD"/>
    <w:rsid w:val="00BD3583"/>
    <w:rsid w:val="00BD4883"/>
    <w:rsid w:val="00BD48A0"/>
    <w:rsid w:val="00BD49FD"/>
    <w:rsid w:val="00BD52BE"/>
    <w:rsid w:val="00BD53B7"/>
    <w:rsid w:val="00BD74C2"/>
    <w:rsid w:val="00BE0FB2"/>
    <w:rsid w:val="00BE5188"/>
    <w:rsid w:val="00BE5CD2"/>
    <w:rsid w:val="00BE6E7C"/>
    <w:rsid w:val="00BE7164"/>
    <w:rsid w:val="00BE75FF"/>
    <w:rsid w:val="00BE77CA"/>
    <w:rsid w:val="00BE7C07"/>
    <w:rsid w:val="00BF0EEC"/>
    <w:rsid w:val="00BF32FD"/>
    <w:rsid w:val="00BF47D6"/>
    <w:rsid w:val="00BF7A04"/>
    <w:rsid w:val="00C007A4"/>
    <w:rsid w:val="00C03EC3"/>
    <w:rsid w:val="00C04A8C"/>
    <w:rsid w:val="00C04ED2"/>
    <w:rsid w:val="00C0508E"/>
    <w:rsid w:val="00C05BD7"/>
    <w:rsid w:val="00C07702"/>
    <w:rsid w:val="00C079CA"/>
    <w:rsid w:val="00C10698"/>
    <w:rsid w:val="00C11AA5"/>
    <w:rsid w:val="00C1273B"/>
    <w:rsid w:val="00C13A63"/>
    <w:rsid w:val="00C16CB6"/>
    <w:rsid w:val="00C2099F"/>
    <w:rsid w:val="00C21173"/>
    <w:rsid w:val="00C21894"/>
    <w:rsid w:val="00C22600"/>
    <w:rsid w:val="00C2294E"/>
    <w:rsid w:val="00C23412"/>
    <w:rsid w:val="00C239CB"/>
    <w:rsid w:val="00C249DB"/>
    <w:rsid w:val="00C30698"/>
    <w:rsid w:val="00C349B7"/>
    <w:rsid w:val="00C35A0F"/>
    <w:rsid w:val="00C37176"/>
    <w:rsid w:val="00C420DE"/>
    <w:rsid w:val="00C430E6"/>
    <w:rsid w:val="00C4434A"/>
    <w:rsid w:val="00C453B6"/>
    <w:rsid w:val="00C45EC8"/>
    <w:rsid w:val="00C46F7C"/>
    <w:rsid w:val="00C47938"/>
    <w:rsid w:val="00C50A08"/>
    <w:rsid w:val="00C51251"/>
    <w:rsid w:val="00C52D7D"/>
    <w:rsid w:val="00C52FDA"/>
    <w:rsid w:val="00C5385A"/>
    <w:rsid w:val="00C5695C"/>
    <w:rsid w:val="00C57D15"/>
    <w:rsid w:val="00C60FAA"/>
    <w:rsid w:val="00C61161"/>
    <w:rsid w:val="00C62000"/>
    <w:rsid w:val="00C626B1"/>
    <w:rsid w:val="00C62C51"/>
    <w:rsid w:val="00C63E23"/>
    <w:rsid w:val="00C6489F"/>
    <w:rsid w:val="00C64A54"/>
    <w:rsid w:val="00C654F9"/>
    <w:rsid w:val="00C65832"/>
    <w:rsid w:val="00C6589F"/>
    <w:rsid w:val="00C65C86"/>
    <w:rsid w:val="00C66850"/>
    <w:rsid w:val="00C7143F"/>
    <w:rsid w:val="00C72375"/>
    <w:rsid w:val="00C727DE"/>
    <w:rsid w:val="00C73832"/>
    <w:rsid w:val="00C73B43"/>
    <w:rsid w:val="00C756F0"/>
    <w:rsid w:val="00C760C9"/>
    <w:rsid w:val="00C76AA4"/>
    <w:rsid w:val="00C77134"/>
    <w:rsid w:val="00C8017D"/>
    <w:rsid w:val="00C80CBF"/>
    <w:rsid w:val="00C83C34"/>
    <w:rsid w:val="00C8440F"/>
    <w:rsid w:val="00C851B7"/>
    <w:rsid w:val="00C860C0"/>
    <w:rsid w:val="00C862FB"/>
    <w:rsid w:val="00C8639A"/>
    <w:rsid w:val="00C864CD"/>
    <w:rsid w:val="00C865B6"/>
    <w:rsid w:val="00C86766"/>
    <w:rsid w:val="00C86A46"/>
    <w:rsid w:val="00C8721C"/>
    <w:rsid w:val="00C9008F"/>
    <w:rsid w:val="00C90451"/>
    <w:rsid w:val="00C91AAA"/>
    <w:rsid w:val="00C92841"/>
    <w:rsid w:val="00C9409C"/>
    <w:rsid w:val="00C95524"/>
    <w:rsid w:val="00C958FC"/>
    <w:rsid w:val="00C96474"/>
    <w:rsid w:val="00C96B65"/>
    <w:rsid w:val="00CA08D6"/>
    <w:rsid w:val="00CA2CA4"/>
    <w:rsid w:val="00CA395C"/>
    <w:rsid w:val="00CB19FE"/>
    <w:rsid w:val="00CB4E11"/>
    <w:rsid w:val="00CB5E2B"/>
    <w:rsid w:val="00CC0B1C"/>
    <w:rsid w:val="00CC2184"/>
    <w:rsid w:val="00CC2481"/>
    <w:rsid w:val="00CC53F7"/>
    <w:rsid w:val="00CC5629"/>
    <w:rsid w:val="00CC62A7"/>
    <w:rsid w:val="00CD0B95"/>
    <w:rsid w:val="00CD1EDB"/>
    <w:rsid w:val="00CD2442"/>
    <w:rsid w:val="00CD25D6"/>
    <w:rsid w:val="00CD39C1"/>
    <w:rsid w:val="00CD4137"/>
    <w:rsid w:val="00CD451D"/>
    <w:rsid w:val="00CD6C57"/>
    <w:rsid w:val="00CE01F1"/>
    <w:rsid w:val="00CE2269"/>
    <w:rsid w:val="00CE32C1"/>
    <w:rsid w:val="00CE3FD0"/>
    <w:rsid w:val="00CE6700"/>
    <w:rsid w:val="00CE744C"/>
    <w:rsid w:val="00CE7ED1"/>
    <w:rsid w:val="00CF0C46"/>
    <w:rsid w:val="00CF2665"/>
    <w:rsid w:val="00CF26AC"/>
    <w:rsid w:val="00CF406D"/>
    <w:rsid w:val="00CF51E4"/>
    <w:rsid w:val="00CF6405"/>
    <w:rsid w:val="00CF707A"/>
    <w:rsid w:val="00D011D6"/>
    <w:rsid w:val="00D03283"/>
    <w:rsid w:val="00D042E6"/>
    <w:rsid w:val="00D04A86"/>
    <w:rsid w:val="00D04AE1"/>
    <w:rsid w:val="00D05148"/>
    <w:rsid w:val="00D075E6"/>
    <w:rsid w:val="00D1056A"/>
    <w:rsid w:val="00D1183A"/>
    <w:rsid w:val="00D11C41"/>
    <w:rsid w:val="00D14D1B"/>
    <w:rsid w:val="00D14D39"/>
    <w:rsid w:val="00D153E3"/>
    <w:rsid w:val="00D1558D"/>
    <w:rsid w:val="00D1773C"/>
    <w:rsid w:val="00D20311"/>
    <w:rsid w:val="00D2324B"/>
    <w:rsid w:val="00D278B4"/>
    <w:rsid w:val="00D27F57"/>
    <w:rsid w:val="00D312BE"/>
    <w:rsid w:val="00D31CC4"/>
    <w:rsid w:val="00D33764"/>
    <w:rsid w:val="00D34156"/>
    <w:rsid w:val="00D341BE"/>
    <w:rsid w:val="00D356D0"/>
    <w:rsid w:val="00D36CA1"/>
    <w:rsid w:val="00D37121"/>
    <w:rsid w:val="00D41270"/>
    <w:rsid w:val="00D420D8"/>
    <w:rsid w:val="00D42186"/>
    <w:rsid w:val="00D42C2A"/>
    <w:rsid w:val="00D42F55"/>
    <w:rsid w:val="00D42FEA"/>
    <w:rsid w:val="00D43C65"/>
    <w:rsid w:val="00D44C98"/>
    <w:rsid w:val="00D45655"/>
    <w:rsid w:val="00D466EB"/>
    <w:rsid w:val="00D46E2C"/>
    <w:rsid w:val="00D47970"/>
    <w:rsid w:val="00D506AB"/>
    <w:rsid w:val="00D53F94"/>
    <w:rsid w:val="00D54E9F"/>
    <w:rsid w:val="00D55457"/>
    <w:rsid w:val="00D60532"/>
    <w:rsid w:val="00D605EE"/>
    <w:rsid w:val="00D62106"/>
    <w:rsid w:val="00D6254C"/>
    <w:rsid w:val="00D62FA4"/>
    <w:rsid w:val="00D668B8"/>
    <w:rsid w:val="00D66ADD"/>
    <w:rsid w:val="00D67FF9"/>
    <w:rsid w:val="00D70AD2"/>
    <w:rsid w:val="00D710EE"/>
    <w:rsid w:val="00D74BC2"/>
    <w:rsid w:val="00D750A0"/>
    <w:rsid w:val="00D75EBD"/>
    <w:rsid w:val="00D83A5B"/>
    <w:rsid w:val="00D86996"/>
    <w:rsid w:val="00D86E68"/>
    <w:rsid w:val="00D87E7F"/>
    <w:rsid w:val="00D91519"/>
    <w:rsid w:val="00D9464B"/>
    <w:rsid w:val="00D94995"/>
    <w:rsid w:val="00D94C51"/>
    <w:rsid w:val="00D954C2"/>
    <w:rsid w:val="00D962F2"/>
    <w:rsid w:val="00D970B8"/>
    <w:rsid w:val="00DA03BE"/>
    <w:rsid w:val="00DA04C4"/>
    <w:rsid w:val="00DA1191"/>
    <w:rsid w:val="00DA48D4"/>
    <w:rsid w:val="00DA4DE1"/>
    <w:rsid w:val="00DA5C6F"/>
    <w:rsid w:val="00DA6122"/>
    <w:rsid w:val="00DA665D"/>
    <w:rsid w:val="00DA7340"/>
    <w:rsid w:val="00DA7C24"/>
    <w:rsid w:val="00DB130D"/>
    <w:rsid w:val="00DB1B6C"/>
    <w:rsid w:val="00DB2E85"/>
    <w:rsid w:val="00DB5EE1"/>
    <w:rsid w:val="00DB7F71"/>
    <w:rsid w:val="00DC1CDF"/>
    <w:rsid w:val="00DC2744"/>
    <w:rsid w:val="00DC29FE"/>
    <w:rsid w:val="00DC2DA5"/>
    <w:rsid w:val="00DC360A"/>
    <w:rsid w:val="00DC6DA3"/>
    <w:rsid w:val="00DD1850"/>
    <w:rsid w:val="00DD23AA"/>
    <w:rsid w:val="00DD28D9"/>
    <w:rsid w:val="00DD650B"/>
    <w:rsid w:val="00DD70AE"/>
    <w:rsid w:val="00DD7115"/>
    <w:rsid w:val="00DD7B3E"/>
    <w:rsid w:val="00DE0704"/>
    <w:rsid w:val="00DE1242"/>
    <w:rsid w:val="00DE1531"/>
    <w:rsid w:val="00DE22B7"/>
    <w:rsid w:val="00DE2560"/>
    <w:rsid w:val="00DE3428"/>
    <w:rsid w:val="00DE3E14"/>
    <w:rsid w:val="00DE6936"/>
    <w:rsid w:val="00DE75AE"/>
    <w:rsid w:val="00DF4395"/>
    <w:rsid w:val="00DF6678"/>
    <w:rsid w:val="00DF6732"/>
    <w:rsid w:val="00DF6A4A"/>
    <w:rsid w:val="00E02EE7"/>
    <w:rsid w:val="00E04ADE"/>
    <w:rsid w:val="00E05326"/>
    <w:rsid w:val="00E060E8"/>
    <w:rsid w:val="00E06A58"/>
    <w:rsid w:val="00E10449"/>
    <w:rsid w:val="00E11060"/>
    <w:rsid w:val="00E11D33"/>
    <w:rsid w:val="00E12FA0"/>
    <w:rsid w:val="00E13F3C"/>
    <w:rsid w:val="00E15558"/>
    <w:rsid w:val="00E173B0"/>
    <w:rsid w:val="00E23897"/>
    <w:rsid w:val="00E23D2B"/>
    <w:rsid w:val="00E23F31"/>
    <w:rsid w:val="00E24DA8"/>
    <w:rsid w:val="00E25A5A"/>
    <w:rsid w:val="00E2780D"/>
    <w:rsid w:val="00E303A5"/>
    <w:rsid w:val="00E30CF6"/>
    <w:rsid w:val="00E321E4"/>
    <w:rsid w:val="00E3224E"/>
    <w:rsid w:val="00E3541C"/>
    <w:rsid w:val="00E367C4"/>
    <w:rsid w:val="00E37458"/>
    <w:rsid w:val="00E374EA"/>
    <w:rsid w:val="00E376E8"/>
    <w:rsid w:val="00E409AF"/>
    <w:rsid w:val="00E4178F"/>
    <w:rsid w:val="00E42181"/>
    <w:rsid w:val="00E45045"/>
    <w:rsid w:val="00E45FB7"/>
    <w:rsid w:val="00E50DAA"/>
    <w:rsid w:val="00E513B5"/>
    <w:rsid w:val="00E5141B"/>
    <w:rsid w:val="00E51933"/>
    <w:rsid w:val="00E547AA"/>
    <w:rsid w:val="00E55034"/>
    <w:rsid w:val="00E60FFA"/>
    <w:rsid w:val="00E61362"/>
    <w:rsid w:val="00E6209D"/>
    <w:rsid w:val="00E624EA"/>
    <w:rsid w:val="00E6685E"/>
    <w:rsid w:val="00E671A4"/>
    <w:rsid w:val="00E67208"/>
    <w:rsid w:val="00E6764D"/>
    <w:rsid w:val="00E71CB6"/>
    <w:rsid w:val="00E744EB"/>
    <w:rsid w:val="00E74809"/>
    <w:rsid w:val="00E752A2"/>
    <w:rsid w:val="00E82CB0"/>
    <w:rsid w:val="00E83775"/>
    <w:rsid w:val="00E83C07"/>
    <w:rsid w:val="00E84D4C"/>
    <w:rsid w:val="00E86452"/>
    <w:rsid w:val="00E917DA"/>
    <w:rsid w:val="00E91CFB"/>
    <w:rsid w:val="00E93893"/>
    <w:rsid w:val="00E93978"/>
    <w:rsid w:val="00E9439A"/>
    <w:rsid w:val="00EA6587"/>
    <w:rsid w:val="00EA6670"/>
    <w:rsid w:val="00EA6A09"/>
    <w:rsid w:val="00EA724C"/>
    <w:rsid w:val="00EB1924"/>
    <w:rsid w:val="00EB1AB7"/>
    <w:rsid w:val="00EB319A"/>
    <w:rsid w:val="00EB4D7F"/>
    <w:rsid w:val="00EB74FB"/>
    <w:rsid w:val="00EC11EB"/>
    <w:rsid w:val="00EC1CB9"/>
    <w:rsid w:val="00EC2A44"/>
    <w:rsid w:val="00EC47BE"/>
    <w:rsid w:val="00EC6DAC"/>
    <w:rsid w:val="00EC7194"/>
    <w:rsid w:val="00EC75CD"/>
    <w:rsid w:val="00ED1E91"/>
    <w:rsid w:val="00ED23D1"/>
    <w:rsid w:val="00ED3170"/>
    <w:rsid w:val="00ED6268"/>
    <w:rsid w:val="00ED7B85"/>
    <w:rsid w:val="00EE0D31"/>
    <w:rsid w:val="00EE3439"/>
    <w:rsid w:val="00EE3808"/>
    <w:rsid w:val="00EE6A33"/>
    <w:rsid w:val="00EE78AD"/>
    <w:rsid w:val="00EF04BE"/>
    <w:rsid w:val="00EF1769"/>
    <w:rsid w:val="00EF3128"/>
    <w:rsid w:val="00EF36CA"/>
    <w:rsid w:val="00EF6D57"/>
    <w:rsid w:val="00EF6EDC"/>
    <w:rsid w:val="00F018D0"/>
    <w:rsid w:val="00F03C52"/>
    <w:rsid w:val="00F04D62"/>
    <w:rsid w:val="00F057CF"/>
    <w:rsid w:val="00F05D63"/>
    <w:rsid w:val="00F07F53"/>
    <w:rsid w:val="00F114D0"/>
    <w:rsid w:val="00F12140"/>
    <w:rsid w:val="00F12803"/>
    <w:rsid w:val="00F15BA2"/>
    <w:rsid w:val="00F21F82"/>
    <w:rsid w:val="00F22D06"/>
    <w:rsid w:val="00F23287"/>
    <w:rsid w:val="00F24113"/>
    <w:rsid w:val="00F25946"/>
    <w:rsid w:val="00F25E30"/>
    <w:rsid w:val="00F31382"/>
    <w:rsid w:val="00F355D0"/>
    <w:rsid w:val="00F371AE"/>
    <w:rsid w:val="00F3777D"/>
    <w:rsid w:val="00F416FC"/>
    <w:rsid w:val="00F426DF"/>
    <w:rsid w:val="00F43202"/>
    <w:rsid w:val="00F43582"/>
    <w:rsid w:val="00F45476"/>
    <w:rsid w:val="00F458AB"/>
    <w:rsid w:val="00F45BB7"/>
    <w:rsid w:val="00F50E62"/>
    <w:rsid w:val="00F53EF5"/>
    <w:rsid w:val="00F560A9"/>
    <w:rsid w:val="00F56233"/>
    <w:rsid w:val="00F57275"/>
    <w:rsid w:val="00F624F1"/>
    <w:rsid w:val="00F645C1"/>
    <w:rsid w:val="00F649DE"/>
    <w:rsid w:val="00F6566C"/>
    <w:rsid w:val="00F710B8"/>
    <w:rsid w:val="00F71135"/>
    <w:rsid w:val="00F7277F"/>
    <w:rsid w:val="00F735E8"/>
    <w:rsid w:val="00F75E42"/>
    <w:rsid w:val="00F77F34"/>
    <w:rsid w:val="00F8243C"/>
    <w:rsid w:val="00F824E3"/>
    <w:rsid w:val="00F833B9"/>
    <w:rsid w:val="00F86D87"/>
    <w:rsid w:val="00F90217"/>
    <w:rsid w:val="00F9196A"/>
    <w:rsid w:val="00F919EB"/>
    <w:rsid w:val="00F91B31"/>
    <w:rsid w:val="00F928BC"/>
    <w:rsid w:val="00F92F44"/>
    <w:rsid w:val="00F95829"/>
    <w:rsid w:val="00FA099C"/>
    <w:rsid w:val="00FA4764"/>
    <w:rsid w:val="00FA57E7"/>
    <w:rsid w:val="00FB24D2"/>
    <w:rsid w:val="00FB4972"/>
    <w:rsid w:val="00FC0073"/>
    <w:rsid w:val="00FC132D"/>
    <w:rsid w:val="00FC24B8"/>
    <w:rsid w:val="00FC2CE9"/>
    <w:rsid w:val="00FC4957"/>
    <w:rsid w:val="00FD04FA"/>
    <w:rsid w:val="00FD0565"/>
    <w:rsid w:val="00FD0B80"/>
    <w:rsid w:val="00FD1986"/>
    <w:rsid w:val="00FD208B"/>
    <w:rsid w:val="00FD3CF7"/>
    <w:rsid w:val="00FD5D37"/>
    <w:rsid w:val="00FD6533"/>
    <w:rsid w:val="00FE2B07"/>
    <w:rsid w:val="00FE3A64"/>
    <w:rsid w:val="00FE4126"/>
    <w:rsid w:val="00FE4C2D"/>
    <w:rsid w:val="00FE5682"/>
    <w:rsid w:val="00FF054D"/>
    <w:rsid w:val="00FF0A8E"/>
    <w:rsid w:val="00FF3B5E"/>
    <w:rsid w:val="00FF552E"/>
    <w:rsid w:val="00FF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9B6D75"/>
  <w15:docId w15:val="{2413E154-1F62-4F2B-ACD6-1DFF25EE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42641B"/>
    <w:pPr>
      <w:widowControl w:val="0"/>
      <w:suppressAutoHyphens/>
      <w:ind w:firstLineChars="100" w:firstLine="100"/>
      <w:jc w:val="both"/>
    </w:pPr>
    <w:rPr>
      <w:kern w:val="2"/>
      <w:sz w:val="24"/>
      <w:szCs w:val="24"/>
    </w:rPr>
  </w:style>
  <w:style w:type="paragraph" w:styleId="1">
    <w:name w:val="heading 1"/>
    <w:next w:val="a2"/>
    <w:qFormat/>
    <w:rsid w:val="00CE7ED1"/>
    <w:pPr>
      <w:numPr>
        <w:numId w:val="6"/>
      </w:numPr>
      <w:adjustRightInd w:val="0"/>
      <w:snapToGrid w:val="0"/>
      <w:spacing w:beforeLines="100" w:afterLines="50"/>
      <w:jc w:val="center"/>
      <w:outlineLvl w:val="0"/>
    </w:pPr>
    <w:rPr>
      <w:rFonts w:eastAsia="標楷體"/>
      <w:b/>
      <w:bCs/>
      <w:noProof/>
      <w:sz w:val="36"/>
      <w:szCs w:val="36"/>
    </w:rPr>
  </w:style>
  <w:style w:type="paragraph" w:styleId="21">
    <w:name w:val="heading 2"/>
    <w:basedOn w:val="1"/>
    <w:next w:val="a3"/>
    <w:qFormat/>
    <w:rsid w:val="0042641B"/>
    <w:pPr>
      <w:numPr>
        <w:ilvl w:val="1"/>
      </w:numPr>
      <w:spacing w:beforeLines="50" w:afterLines="10"/>
      <w:jc w:val="left"/>
      <w:outlineLvl w:val="1"/>
    </w:pPr>
    <w:rPr>
      <w:sz w:val="32"/>
      <w:szCs w:val="32"/>
    </w:rPr>
  </w:style>
  <w:style w:type="paragraph" w:styleId="31">
    <w:name w:val="heading 3"/>
    <w:basedOn w:val="21"/>
    <w:next w:val="22"/>
    <w:link w:val="32"/>
    <w:qFormat/>
    <w:rsid w:val="00124D98"/>
    <w:pPr>
      <w:keepNext/>
      <w:numPr>
        <w:ilvl w:val="2"/>
      </w:numPr>
      <w:snapToGrid/>
      <w:spacing w:afterLines="0"/>
      <w:outlineLvl w:val="2"/>
    </w:pPr>
    <w:rPr>
      <w:rFonts w:ascii="Arial" w:hAnsi="Arial"/>
      <w:b w:val="0"/>
      <w:bCs w:val="0"/>
      <w:i/>
      <w:kern w:val="2"/>
      <w:sz w:val="28"/>
      <w:szCs w:val="24"/>
    </w:rPr>
  </w:style>
  <w:style w:type="paragraph" w:styleId="41">
    <w:name w:val="heading 4"/>
    <w:basedOn w:val="31"/>
    <w:next w:val="33"/>
    <w:qFormat/>
    <w:rsid w:val="00962E06"/>
    <w:pPr>
      <w:widowControl w:val="0"/>
      <w:numPr>
        <w:ilvl w:val="3"/>
      </w:numPr>
      <w:spacing w:beforeLines="0"/>
      <w:jc w:val="both"/>
      <w:outlineLvl w:val="3"/>
    </w:pPr>
    <w:rPr>
      <w:rFonts w:eastAsia="新細明體"/>
      <w:b/>
      <w:bCs/>
      <w:i w:val="0"/>
      <w:iCs/>
      <w:sz w:val="24"/>
      <w:szCs w:val="20"/>
    </w:rPr>
  </w:style>
  <w:style w:type="paragraph" w:styleId="51">
    <w:name w:val="heading 5"/>
    <w:basedOn w:val="41"/>
    <w:next w:val="42"/>
    <w:qFormat/>
    <w:rsid w:val="00962E06"/>
    <w:pPr>
      <w:numPr>
        <w:ilvl w:val="4"/>
      </w:numPr>
      <w:outlineLvl w:val="4"/>
    </w:pPr>
  </w:style>
  <w:style w:type="paragraph" w:styleId="6">
    <w:name w:val="heading 6"/>
    <w:basedOn w:val="51"/>
    <w:next w:val="52"/>
    <w:qFormat/>
    <w:rsid w:val="00962E06"/>
    <w:pPr>
      <w:numPr>
        <w:ilvl w:val="5"/>
      </w:numPr>
      <w:outlineLvl w:val="5"/>
    </w:pPr>
  </w:style>
  <w:style w:type="paragraph" w:styleId="7">
    <w:name w:val="heading 7"/>
    <w:aliases w:val="公式"/>
    <w:basedOn w:val="a2"/>
    <w:next w:val="a2"/>
    <w:qFormat/>
    <w:rsid w:val="00962E06"/>
    <w:pPr>
      <w:keepNext/>
      <w:numPr>
        <w:ilvl w:val="6"/>
        <w:numId w:val="6"/>
      </w:numPr>
      <w:suppressAutoHyphens w:val="0"/>
      <w:snapToGrid w:val="0"/>
      <w:ind w:firstLineChars="0" w:firstLine="0"/>
      <w:jc w:val="right"/>
      <w:outlineLvl w:val="6"/>
    </w:pPr>
    <w:rPr>
      <w:rFonts w:ascii="Arial" w:hAnsi="Arial" w:cs="Arial"/>
      <w:noProof/>
      <w:kern w:val="0"/>
      <w:sz w:val="20"/>
      <w:szCs w:val="20"/>
    </w:rPr>
  </w:style>
  <w:style w:type="paragraph" w:styleId="8">
    <w:name w:val="heading 8"/>
    <w:aliases w:val="表說"/>
    <w:basedOn w:val="a2"/>
    <w:next w:val="a2"/>
    <w:qFormat/>
    <w:rsid w:val="00890DEA"/>
    <w:pPr>
      <w:keepNext/>
      <w:widowControl/>
      <w:numPr>
        <w:ilvl w:val="7"/>
        <w:numId w:val="8"/>
      </w:numPr>
      <w:suppressAutoHyphens w:val="0"/>
      <w:adjustRightInd w:val="0"/>
      <w:snapToGrid w:val="0"/>
      <w:spacing w:beforeLines="50" w:afterLines="25" w:line="400" w:lineRule="atLeast"/>
      <w:ind w:firstLineChars="0" w:firstLine="0"/>
      <w:jc w:val="center"/>
      <w:textAlignment w:val="baseline"/>
      <w:outlineLvl w:val="7"/>
    </w:pPr>
    <w:rPr>
      <w:rFonts w:ascii="Arial" w:eastAsia="標楷體" w:hAnsi="Arial" w:cs="Arial"/>
      <w:noProof/>
      <w:kern w:val="0"/>
      <w:sz w:val="20"/>
      <w:szCs w:val="20"/>
    </w:rPr>
  </w:style>
  <w:style w:type="paragraph" w:styleId="9">
    <w:name w:val="heading 9"/>
    <w:aliases w:val="圖說"/>
    <w:basedOn w:val="8"/>
    <w:next w:val="a2"/>
    <w:qFormat/>
    <w:rsid w:val="00962E06"/>
    <w:pPr>
      <w:keepNext w:val="0"/>
      <w:numPr>
        <w:ilvl w:val="8"/>
      </w:numPr>
      <w:spacing w:beforeLines="0" w:after="50"/>
      <w:outlineLvl w:val="8"/>
    </w:pPr>
    <w:rPr>
      <w:rFonts w:cs="Times New Roman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3">
    <w:name w:val="Body Text Indent"/>
    <w:rsid w:val="003A4B68"/>
    <w:pPr>
      <w:snapToGrid w:val="0"/>
      <w:ind w:leftChars="100" w:left="100" w:firstLineChars="100" w:firstLine="100"/>
      <w:jc w:val="both"/>
    </w:pPr>
    <w:rPr>
      <w:sz w:val="24"/>
    </w:rPr>
  </w:style>
  <w:style w:type="paragraph" w:styleId="22">
    <w:name w:val="Body Text Indent 2"/>
    <w:basedOn w:val="a3"/>
    <w:rsid w:val="003A4B68"/>
    <w:pPr>
      <w:ind w:leftChars="200" w:left="200"/>
    </w:pPr>
  </w:style>
  <w:style w:type="paragraph" w:styleId="33">
    <w:name w:val="Body Text Indent 3"/>
    <w:basedOn w:val="22"/>
    <w:rsid w:val="00FE4C2D"/>
    <w:pPr>
      <w:ind w:leftChars="300" w:left="300"/>
    </w:pPr>
  </w:style>
  <w:style w:type="paragraph" w:customStyle="1" w:styleId="42">
    <w:name w:val="本文縮排 4"/>
    <w:basedOn w:val="33"/>
    <w:rsid w:val="00FE4C2D"/>
    <w:pPr>
      <w:ind w:leftChars="400" w:left="400"/>
    </w:pPr>
  </w:style>
  <w:style w:type="paragraph" w:customStyle="1" w:styleId="52">
    <w:name w:val="本文縮排 5"/>
    <w:basedOn w:val="42"/>
    <w:rsid w:val="00FE4C2D"/>
    <w:pPr>
      <w:ind w:leftChars="500" w:left="500"/>
    </w:pPr>
  </w:style>
  <w:style w:type="paragraph" w:styleId="a7">
    <w:name w:val="header"/>
    <w:semiHidden/>
    <w:rsid w:val="00332BF8"/>
    <w:pPr>
      <w:snapToGrid w:val="0"/>
    </w:pPr>
    <w:rPr>
      <w:noProof/>
    </w:rPr>
  </w:style>
  <w:style w:type="paragraph" w:styleId="a">
    <w:name w:val="List Bullet"/>
    <w:autoRedefine/>
    <w:rsid w:val="002D053B"/>
    <w:pPr>
      <w:numPr>
        <w:numId w:val="5"/>
      </w:numPr>
      <w:snapToGrid w:val="0"/>
      <w:jc w:val="both"/>
    </w:pPr>
    <w:rPr>
      <w:sz w:val="24"/>
    </w:rPr>
  </w:style>
  <w:style w:type="paragraph" w:styleId="2">
    <w:name w:val="List Bullet 2"/>
    <w:basedOn w:val="a"/>
    <w:autoRedefine/>
    <w:rsid w:val="002D053B"/>
    <w:pPr>
      <w:numPr>
        <w:numId w:val="1"/>
      </w:numPr>
      <w:tabs>
        <w:tab w:val="left" w:pos="680"/>
      </w:tabs>
    </w:pPr>
  </w:style>
  <w:style w:type="paragraph" w:styleId="3">
    <w:name w:val="List Bullet 3"/>
    <w:basedOn w:val="a"/>
    <w:autoRedefine/>
    <w:rsid w:val="002D053B"/>
    <w:pPr>
      <w:numPr>
        <w:numId w:val="2"/>
      </w:numPr>
      <w:tabs>
        <w:tab w:val="left" w:pos="1021"/>
      </w:tabs>
    </w:pPr>
  </w:style>
  <w:style w:type="paragraph" w:styleId="4">
    <w:name w:val="List Bullet 4"/>
    <w:basedOn w:val="a"/>
    <w:autoRedefine/>
    <w:rsid w:val="002D053B"/>
    <w:pPr>
      <w:numPr>
        <w:numId w:val="4"/>
      </w:numPr>
      <w:tabs>
        <w:tab w:val="left" w:pos="1361"/>
      </w:tabs>
    </w:pPr>
  </w:style>
  <w:style w:type="paragraph" w:styleId="5">
    <w:name w:val="List Bullet 5"/>
    <w:basedOn w:val="a"/>
    <w:autoRedefine/>
    <w:rsid w:val="002D053B"/>
    <w:pPr>
      <w:numPr>
        <w:numId w:val="3"/>
      </w:numPr>
      <w:tabs>
        <w:tab w:val="left" w:pos="1701"/>
      </w:tabs>
      <w:adjustRightInd w:val="0"/>
      <w:textAlignment w:val="baseline"/>
    </w:pPr>
  </w:style>
  <w:style w:type="paragraph" w:styleId="a0">
    <w:name w:val="List Number"/>
    <w:rsid w:val="002D053B"/>
    <w:pPr>
      <w:numPr>
        <w:numId w:val="7"/>
      </w:numPr>
      <w:adjustRightInd w:val="0"/>
      <w:snapToGrid w:val="0"/>
      <w:jc w:val="both"/>
      <w:textAlignment w:val="baseline"/>
    </w:pPr>
    <w:rPr>
      <w:rFonts w:cs="新細明體"/>
      <w:noProof/>
      <w:sz w:val="24"/>
    </w:rPr>
  </w:style>
  <w:style w:type="paragraph" w:styleId="20">
    <w:name w:val="List Number 2"/>
    <w:basedOn w:val="a0"/>
    <w:rsid w:val="002D053B"/>
    <w:pPr>
      <w:numPr>
        <w:ilvl w:val="1"/>
      </w:numPr>
    </w:pPr>
  </w:style>
  <w:style w:type="paragraph" w:styleId="30">
    <w:name w:val="List Number 3"/>
    <w:basedOn w:val="a0"/>
    <w:rsid w:val="002D053B"/>
    <w:pPr>
      <w:numPr>
        <w:ilvl w:val="2"/>
      </w:numPr>
      <w:tabs>
        <w:tab w:val="left" w:pos="1021"/>
      </w:tabs>
    </w:pPr>
  </w:style>
  <w:style w:type="paragraph" w:styleId="40">
    <w:name w:val="List Number 4"/>
    <w:basedOn w:val="a0"/>
    <w:rsid w:val="002D053B"/>
    <w:pPr>
      <w:numPr>
        <w:ilvl w:val="3"/>
      </w:numPr>
    </w:pPr>
  </w:style>
  <w:style w:type="paragraph" w:styleId="50">
    <w:name w:val="List Number 5"/>
    <w:basedOn w:val="a0"/>
    <w:rsid w:val="002D053B"/>
    <w:pPr>
      <w:numPr>
        <w:ilvl w:val="4"/>
      </w:numPr>
      <w:tabs>
        <w:tab w:val="left" w:pos="1701"/>
      </w:tabs>
    </w:pPr>
    <w:rPr>
      <w:spacing w:val="4"/>
    </w:rPr>
  </w:style>
  <w:style w:type="character" w:styleId="a8">
    <w:name w:val="page number"/>
    <w:rsid w:val="00962E06"/>
    <w:rPr>
      <w:rFonts w:cs="Times New Roman"/>
    </w:rPr>
  </w:style>
  <w:style w:type="paragraph" w:styleId="a9">
    <w:name w:val="footer"/>
    <w:semiHidden/>
    <w:rsid w:val="00332BF8"/>
    <w:pPr>
      <w:snapToGrid w:val="0"/>
      <w:jc w:val="center"/>
    </w:pPr>
    <w:rPr>
      <w:noProof/>
    </w:rPr>
  </w:style>
  <w:style w:type="paragraph" w:customStyle="1" w:styleId="aa">
    <w:name w:val="空行"/>
    <w:rsid w:val="00962E06"/>
    <w:pPr>
      <w:snapToGrid w:val="0"/>
      <w:spacing w:line="20" w:lineRule="exact"/>
    </w:pPr>
    <w:rPr>
      <w:rFonts w:eastAsia="全真中明體"/>
      <w:noProof/>
      <w:sz w:val="2"/>
      <w:szCs w:val="2"/>
    </w:rPr>
  </w:style>
  <w:style w:type="table" w:styleId="ab">
    <w:name w:val="Table Grid"/>
    <w:basedOn w:val="a5"/>
    <w:rsid w:val="00962E06"/>
    <w:pPr>
      <w:widowControl w:val="0"/>
      <w:snapToGrid w:val="0"/>
      <w:spacing w:afterLines="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圖"/>
    <w:next w:val="9"/>
    <w:rsid w:val="00EE3439"/>
    <w:pPr>
      <w:keepNext/>
      <w:snapToGrid w:val="0"/>
      <w:spacing w:beforeLines="50"/>
      <w:jc w:val="center"/>
    </w:pPr>
    <w:rPr>
      <w:kern w:val="2"/>
      <w:sz w:val="24"/>
      <w:szCs w:val="22"/>
    </w:rPr>
  </w:style>
  <w:style w:type="paragraph" w:customStyle="1" w:styleId="ad">
    <w:name w:val="程式"/>
    <w:basedOn w:val="a2"/>
    <w:rsid w:val="00CF26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20"/>
        <w:tab w:val="left" w:pos="240"/>
        <w:tab w:val="left" w:pos="360"/>
        <w:tab w:val="left" w:pos="480"/>
        <w:tab w:val="left" w:pos="600"/>
        <w:tab w:val="left" w:pos="720"/>
        <w:tab w:val="left" w:pos="840"/>
        <w:tab w:val="left" w:pos="960"/>
        <w:tab w:val="left" w:pos="1080"/>
        <w:tab w:val="left" w:pos="1200"/>
        <w:tab w:val="left" w:pos="1320"/>
        <w:tab w:val="left" w:pos="1440"/>
        <w:tab w:val="left" w:pos="1560"/>
        <w:tab w:val="left" w:pos="1680"/>
        <w:tab w:val="left" w:pos="1800"/>
        <w:tab w:val="left" w:pos="1920"/>
        <w:tab w:val="left" w:pos="2040"/>
        <w:tab w:val="left" w:pos="2160"/>
        <w:tab w:val="left" w:pos="2280"/>
        <w:tab w:val="left" w:pos="2400"/>
      </w:tabs>
      <w:suppressAutoHyphens w:val="0"/>
      <w:snapToGrid w:val="0"/>
      <w:ind w:left="100" w:hangingChars="100" w:hanging="100"/>
      <w:jc w:val="left"/>
    </w:pPr>
    <w:rPr>
      <w:rFonts w:ascii="Arial Narrow" w:hAnsi="Arial Narrow" w:cs="Arial Narrow"/>
    </w:rPr>
  </w:style>
  <w:style w:type="character" w:styleId="ae">
    <w:name w:val="Hyperlink"/>
    <w:uiPriority w:val="99"/>
    <w:rsid w:val="00962E06"/>
    <w:rPr>
      <w:rFonts w:cs="Times New Roman"/>
      <w:color w:val="0000FF"/>
      <w:u w:val="single"/>
    </w:rPr>
  </w:style>
  <w:style w:type="paragraph" w:styleId="af">
    <w:name w:val="Title"/>
    <w:next w:val="a2"/>
    <w:qFormat/>
    <w:rsid w:val="00962E06"/>
    <w:pPr>
      <w:suppressAutoHyphens/>
      <w:spacing w:before="240" w:after="60"/>
      <w:jc w:val="center"/>
      <w:outlineLvl w:val="0"/>
    </w:pPr>
    <w:rPr>
      <w:rFonts w:ascii="Arial" w:eastAsia="標楷體" w:hAnsi="Arial" w:cs="Arial"/>
      <w:b/>
      <w:bCs/>
      <w:kern w:val="2"/>
      <w:sz w:val="48"/>
      <w:szCs w:val="32"/>
    </w:rPr>
  </w:style>
  <w:style w:type="paragraph" w:styleId="af0">
    <w:name w:val="Body Text"/>
    <w:basedOn w:val="a2"/>
    <w:rsid w:val="00962E06"/>
    <w:pPr>
      <w:suppressAutoHyphens w:val="0"/>
      <w:spacing w:after="120"/>
    </w:pPr>
  </w:style>
  <w:style w:type="paragraph" w:styleId="10">
    <w:name w:val="toc 1"/>
    <w:next w:val="a2"/>
    <w:autoRedefine/>
    <w:rsid w:val="00962E06"/>
    <w:pPr>
      <w:tabs>
        <w:tab w:val="left" w:pos="709"/>
        <w:tab w:val="right" w:leader="dot" w:pos="5138"/>
      </w:tabs>
      <w:snapToGrid w:val="0"/>
    </w:pPr>
    <w:rPr>
      <w:rFonts w:ascii="Calibri" w:hAnsi="Calibri" w:cs="Calibri"/>
      <w:noProof/>
    </w:rPr>
  </w:style>
  <w:style w:type="paragraph" w:styleId="23">
    <w:name w:val="toc 2"/>
    <w:basedOn w:val="10"/>
    <w:next w:val="a2"/>
    <w:autoRedefine/>
    <w:rsid w:val="00962E06"/>
    <w:pPr>
      <w:tabs>
        <w:tab w:val="clear" w:pos="709"/>
        <w:tab w:val="left" w:pos="851"/>
      </w:tabs>
    </w:pPr>
  </w:style>
  <w:style w:type="paragraph" w:styleId="34">
    <w:name w:val="toc 3"/>
    <w:basedOn w:val="23"/>
    <w:next w:val="a2"/>
    <w:autoRedefine/>
    <w:rsid w:val="00962E06"/>
    <w:pPr>
      <w:tabs>
        <w:tab w:val="clear" w:pos="851"/>
        <w:tab w:val="left" w:pos="993"/>
      </w:tabs>
    </w:pPr>
  </w:style>
  <w:style w:type="paragraph" w:customStyle="1" w:styleId="af1">
    <w:name w:val="表格"/>
    <w:rsid w:val="00975D16"/>
    <w:pPr>
      <w:widowControl w:val="0"/>
      <w:snapToGrid w:val="0"/>
      <w:ind w:leftChars="20" w:left="48" w:rightChars="20" w:right="48"/>
    </w:pPr>
    <w:rPr>
      <w:sz w:val="24"/>
      <w:szCs w:val="24"/>
    </w:rPr>
  </w:style>
  <w:style w:type="paragraph" w:customStyle="1" w:styleId="af2">
    <w:name w:val="表格置中"/>
    <w:basedOn w:val="a2"/>
    <w:rsid w:val="00962E06"/>
    <w:pPr>
      <w:suppressAutoHyphens w:val="0"/>
      <w:jc w:val="center"/>
    </w:pPr>
  </w:style>
  <w:style w:type="character" w:customStyle="1" w:styleId="32">
    <w:name w:val="標題 3 字元"/>
    <w:basedOn w:val="a4"/>
    <w:link w:val="31"/>
    <w:rsid w:val="00124D98"/>
    <w:rPr>
      <w:rFonts w:ascii="Arial" w:eastAsia="標楷體" w:hAnsi="Arial"/>
      <w:i/>
      <w:noProof/>
      <w:kern w:val="2"/>
      <w:sz w:val="28"/>
      <w:szCs w:val="24"/>
    </w:rPr>
  </w:style>
  <w:style w:type="character" w:styleId="af3">
    <w:name w:val="annotation reference"/>
    <w:basedOn w:val="a4"/>
    <w:rsid w:val="00C420DE"/>
    <w:rPr>
      <w:sz w:val="18"/>
      <w:szCs w:val="18"/>
    </w:rPr>
  </w:style>
  <w:style w:type="paragraph" w:styleId="af4">
    <w:name w:val="annotation subject"/>
    <w:basedOn w:val="a2"/>
    <w:link w:val="af5"/>
    <w:rsid w:val="00890DEA"/>
    <w:pPr>
      <w:jc w:val="left"/>
    </w:pPr>
    <w:rPr>
      <w:b/>
      <w:bCs/>
    </w:rPr>
  </w:style>
  <w:style w:type="character" w:customStyle="1" w:styleId="af5">
    <w:name w:val="註解主旨 字元"/>
    <w:basedOn w:val="a4"/>
    <w:link w:val="af4"/>
    <w:rsid w:val="00890DEA"/>
    <w:rPr>
      <w:b/>
      <w:bCs/>
      <w:kern w:val="2"/>
      <w:sz w:val="24"/>
      <w:szCs w:val="24"/>
    </w:rPr>
  </w:style>
  <w:style w:type="paragraph" w:styleId="Web">
    <w:name w:val="Normal (Web)"/>
    <w:basedOn w:val="a2"/>
    <w:uiPriority w:val="99"/>
    <w:semiHidden/>
    <w:unhideWhenUsed/>
    <w:rsid w:val="00274841"/>
    <w:pPr>
      <w:widowControl/>
      <w:suppressAutoHyphens w:val="0"/>
      <w:spacing w:before="100" w:beforeAutospacing="1" w:after="100" w:afterAutospacing="1"/>
      <w:ind w:firstLineChars="0" w:firstLine="0"/>
      <w:jc w:val="left"/>
    </w:pPr>
    <w:rPr>
      <w:rFonts w:ascii="新細明體" w:hAnsi="新細明體" w:cs="新細明體"/>
      <w:kern w:val="0"/>
    </w:rPr>
  </w:style>
  <w:style w:type="paragraph" w:customStyle="1" w:styleId="a1">
    <w:name w:val="表格序"/>
    <w:basedOn w:val="af1"/>
    <w:rsid w:val="00890DEA"/>
    <w:pPr>
      <w:widowControl/>
      <w:numPr>
        <w:numId w:val="9"/>
      </w:numPr>
      <w:tabs>
        <w:tab w:val="clear" w:pos="720"/>
        <w:tab w:val="num" w:pos="840"/>
      </w:tabs>
      <w:kinsoku w:val="0"/>
      <w:wordWrap w:val="0"/>
      <w:overflowPunct w:val="0"/>
      <w:autoSpaceDE w:val="0"/>
      <w:autoSpaceDN w:val="0"/>
      <w:snapToGrid/>
      <w:spacing w:before="120" w:after="120" w:line="240" w:lineRule="exact"/>
      <w:ind w:leftChars="0" w:rightChars="0" w:right="0"/>
      <w:jc w:val="center"/>
    </w:pPr>
    <w:rPr>
      <w:rFonts w:eastAsia="全真中明體"/>
      <w:noProof/>
      <w:sz w:val="20"/>
      <w:szCs w:val="20"/>
    </w:rPr>
  </w:style>
  <w:style w:type="paragraph" w:styleId="HTML">
    <w:name w:val="HTML Preformatted"/>
    <w:basedOn w:val="a2"/>
    <w:link w:val="HTML0"/>
    <w:uiPriority w:val="99"/>
    <w:semiHidden/>
    <w:unhideWhenUsed/>
    <w:rsid w:val="00323F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firstLineChars="0" w:firstLine="0"/>
      <w:jc w:val="left"/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4"/>
    <w:link w:val="HTML"/>
    <w:uiPriority w:val="99"/>
    <w:semiHidden/>
    <w:rsid w:val="00323FAB"/>
    <w:rPr>
      <w:rFonts w:ascii="細明體" w:eastAsia="細明體" w:hAnsi="細明體" w:cs="細明體"/>
      <w:sz w:val="24"/>
      <w:szCs w:val="24"/>
    </w:rPr>
  </w:style>
  <w:style w:type="paragraph" w:styleId="af6">
    <w:name w:val="Balloon Text"/>
    <w:basedOn w:val="a2"/>
    <w:link w:val="af7"/>
    <w:semiHidden/>
    <w:unhideWhenUsed/>
    <w:rsid w:val="00C050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註解方塊文字 字元"/>
    <w:basedOn w:val="a4"/>
    <w:link w:val="af6"/>
    <w:semiHidden/>
    <w:rsid w:val="00C0508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8">
    <w:name w:val="List Paragraph"/>
    <w:basedOn w:val="a2"/>
    <w:uiPriority w:val="34"/>
    <w:qFormat/>
    <w:rsid w:val="003518A3"/>
    <w:pPr>
      <w:widowControl/>
      <w:suppressAutoHyphens w:val="0"/>
      <w:ind w:leftChars="200" w:left="480" w:firstLineChars="0" w:firstLine="0"/>
      <w:jc w:val="left"/>
    </w:pPr>
    <w:rPr>
      <w:rFonts w:ascii="新細明體" w:hAnsi="新細明體" w:cs="新細明體"/>
      <w:kern w:val="0"/>
    </w:rPr>
  </w:style>
  <w:style w:type="paragraph" w:styleId="af9">
    <w:name w:val="Plain Text"/>
    <w:basedOn w:val="a2"/>
    <w:link w:val="afa"/>
    <w:rsid w:val="00576696"/>
    <w:pPr>
      <w:suppressAutoHyphens w:val="0"/>
    </w:pPr>
    <w:rPr>
      <w:rFonts w:ascii="細明體" w:eastAsia="細明體" w:hAnsi="Courier New" w:cs="Courier New"/>
    </w:rPr>
  </w:style>
  <w:style w:type="character" w:customStyle="1" w:styleId="afa">
    <w:name w:val="純文字 字元"/>
    <w:basedOn w:val="a4"/>
    <w:link w:val="af9"/>
    <w:rsid w:val="00576696"/>
    <w:rPr>
      <w:rFonts w:ascii="細明體" w:eastAsia="細明體" w:hAnsi="Courier New" w:cs="Courier New"/>
      <w:kern w:val="2"/>
      <w:sz w:val="24"/>
      <w:szCs w:val="24"/>
    </w:rPr>
  </w:style>
  <w:style w:type="character" w:styleId="HTML1">
    <w:name w:val="HTML Code"/>
    <w:basedOn w:val="a4"/>
    <w:uiPriority w:val="99"/>
    <w:semiHidden/>
    <w:unhideWhenUsed/>
    <w:rsid w:val="005741E5"/>
    <w:rPr>
      <w:rFonts w:ascii="細明體" w:eastAsia="細明體" w:hAnsi="細明體" w:cs="細明體"/>
      <w:sz w:val="24"/>
      <w:szCs w:val="24"/>
    </w:rPr>
  </w:style>
  <w:style w:type="character" w:styleId="afb">
    <w:name w:val="Strong"/>
    <w:basedOn w:val="a4"/>
    <w:uiPriority w:val="22"/>
    <w:qFormat/>
    <w:rsid w:val="005741E5"/>
    <w:rPr>
      <w:b/>
      <w:bCs/>
    </w:rPr>
  </w:style>
  <w:style w:type="paragraph" w:styleId="afc">
    <w:name w:val="Document Map"/>
    <w:basedOn w:val="a2"/>
    <w:link w:val="afd"/>
    <w:semiHidden/>
    <w:unhideWhenUsed/>
    <w:rsid w:val="006044FB"/>
    <w:rPr>
      <w:rFonts w:ascii="新細明體"/>
      <w:sz w:val="18"/>
      <w:szCs w:val="18"/>
    </w:rPr>
  </w:style>
  <w:style w:type="character" w:customStyle="1" w:styleId="afd">
    <w:name w:val="文件引導模式 字元"/>
    <w:basedOn w:val="a4"/>
    <w:link w:val="afc"/>
    <w:semiHidden/>
    <w:rsid w:val="006044FB"/>
    <w:rPr>
      <w:rFonts w:ascii="新細明體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52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883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19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48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3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2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8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79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30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38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32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988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59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46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25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10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15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59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26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83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44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56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03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38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79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05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7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05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295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44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3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08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96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1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3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83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85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68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32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55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35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77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82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18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042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69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61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49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27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19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39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13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18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59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51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52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488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34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85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34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1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57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59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0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11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10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80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0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16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61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15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39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27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4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0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53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64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73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6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55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40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74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7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05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45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71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3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65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1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nni\AppData\Roaming\Microsoft\Templates\Normal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1D2000-BB3F-4F2F-AAD2-A5569200D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12</TotalTime>
  <Pages>6</Pages>
  <Words>740</Words>
  <Characters>4221</Characters>
  <Application>Microsoft Office Word</Application>
  <DocSecurity>0</DocSecurity>
  <Lines>35</Lines>
  <Paragraphs>9</Paragraphs>
  <ScaleCrop>false</ScaleCrop>
  <Company>Howhy Workshop</Company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Jinni</dc:creator>
  <cp:lastModifiedBy>Jinni Tsay</cp:lastModifiedBy>
  <cp:revision>6</cp:revision>
  <cp:lastPrinted>2017-11-13T08:07:00Z</cp:lastPrinted>
  <dcterms:created xsi:type="dcterms:W3CDTF">2018-03-26T07:27:00Z</dcterms:created>
  <dcterms:modified xsi:type="dcterms:W3CDTF">2018-04-02T10:34:00Z</dcterms:modified>
</cp:coreProperties>
</file>